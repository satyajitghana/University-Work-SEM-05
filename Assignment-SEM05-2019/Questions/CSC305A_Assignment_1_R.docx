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756"/>
        <w:tblW w:w="10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43"/>
        <w:gridCol w:w="1559"/>
        <w:gridCol w:w="3522"/>
      </w:tblGrid>
      <w:tr w:rsidR="00651E00" w:rsidRPr="00651E00" w:rsidTr="00372864">
        <w:trPr>
          <w:trHeight w:val="317"/>
        </w:trPr>
        <w:tc>
          <w:tcPr>
            <w:tcW w:w="10009" w:type="dxa"/>
            <w:gridSpan w:val="4"/>
            <w:tcBorders>
              <w:top w:val="single" w:sz="4" w:space="0" w:color="000000"/>
              <w:left w:val="single" w:sz="4" w:space="0" w:color="000000"/>
              <w:bottom w:val="single" w:sz="4" w:space="0" w:color="000000"/>
              <w:right w:val="single" w:sz="4" w:space="0" w:color="000000"/>
            </w:tcBorders>
            <w:hideMark/>
          </w:tcPr>
          <w:p w:rsidR="00FB6C1E" w:rsidRPr="00651E00" w:rsidRDefault="009311D5" w:rsidP="005716FC">
            <w:pPr>
              <w:pStyle w:val="Heading1"/>
              <w:contextualSpacing/>
              <w:jc w:val="left"/>
              <w:rPr>
                <w:rFonts w:ascii="Calibri" w:hAnsi="Calibri" w:cs="Calibri"/>
                <w:sz w:val="22"/>
                <w:szCs w:val="22"/>
              </w:rPr>
            </w:pPr>
            <w:r w:rsidRPr="00651E00">
              <w:rPr>
                <w:rFonts w:ascii="Calibri" w:hAnsi="Calibri" w:cs="Calibri"/>
                <w:sz w:val="22"/>
                <w:szCs w:val="22"/>
                <w:lang w:val="en-US"/>
              </w:rPr>
              <w:t xml:space="preserve">                                                                </w:t>
            </w:r>
            <w:r w:rsidR="007D2D07" w:rsidRPr="00651E00">
              <w:rPr>
                <w:rFonts w:ascii="Calibri" w:hAnsi="Calibri" w:cs="Calibri"/>
                <w:sz w:val="22"/>
                <w:szCs w:val="22"/>
                <w:lang w:val="en-US"/>
              </w:rPr>
              <w:t xml:space="preserve"> </w:t>
            </w:r>
            <w:r w:rsidR="00880F4F" w:rsidRPr="00651E00">
              <w:rPr>
                <w:rFonts w:ascii="Calibri" w:hAnsi="Calibri" w:cs="Calibri"/>
                <w:sz w:val="22"/>
                <w:szCs w:val="22"/>
                <w:lang w:val="en-US"/>
              </w:rPr>
              <w:t>Faculty of Engineering and Technology</w:t>
            </w:r>
          </w:p>
        </w:tc>
      </w:tr>
      <w:tr w:rsidR="00651E00" w:rsidRPr="00651E00" w:rsidTr="00372864">
        <w:trPr>
          <w:trHeight w:val="317"/>
        </w:trPr>
        <w:tc>
          <w:tcPr>
            <w:tcW w:w="10009" w:type="dxa"/>
            <w:gridSpan w:val="4"/>
            <w:tcBorders>
              <w:top w:val="single" w:sz="4" w:space="0" w:color="000000"/>
              <w:left w:val="single" w:sz="4" w:space="0" w:color="000000"/>
              <w:bottom w:val="single" w:sz="4" w:space="0" w:color="000000"/>
              <w:right w:val="single" w:sz="4" w:space="0" w:color="000000"/>
            </w:tcBorders>
            <w:hideMark/>
          </w:tcPr>
          <w:p w:rsidR="00FB6C1E" w:rsidRPr="00651E00" w:rsidRDefault="00FB6C1E" w:rsidP="00372864">
            <w:pPr>
              <w:pStyle w:val="Heading1"/>
              <w:contextualSpacing/>
              <w:rPr>
                <w:rFonts w:ascii="Calibri" w:hAnsi="Calibri" w:cs="Calibri"/>
                <w:sz w:val="22"/>
                <w:szCs w:val="22"/>
              </w:rPr>
            </w:pPr>
            <w:proofErr w:type="spellStart"/>
            <w:r w:rsidRPr="00651E00">
              <w:rPr>
                <w:rFonts w:ascii="Calibri" w:hAnsi="Calibri" w:cs="Calibri"/>
                <w:sz w:val="22"/>
                <w:szCs w:val="22"/>
                <w:lang w:val="en-US"/>
              </w:rPr>
              <w:t>Ramaiah</w:t>
            </w:r>
            <w:proofErr w:type="spellEnd"/>
            <w:r w:rsidRPr="00651E00">
              <w:rPr>
                <w:rFonts w:ascii="Calibri" w:hAnsi="Calibri" w:cs="Calibri"/>
                <w:sz w:val="22"/>
                <w:szCs w:val="22"/>
                <w:lang w:val="en-US"/>
              </w:rPr>
              <w:t xml:space="preserve"> University of Applied Sciences</w:t>
            </w:r>
          </w:p>
        </w:tc>
      </w:tr>
      <w:tr w:rsidR="00651E00" w:rsidRPr="00651E00" w:rsidTr="00803E41">
        <w:trPr>
          <w:trHeight w:val="300"/>
        </w:trPr>
        <w:tc>
          <w:tcPr>
            <w:tcW w:w="1885" w:type="dxa"/>
            <w:tcBorders>
              <w:top w:val="single" w:sz="4" w:space="0" w:color="000000"/>
              <w:left w:val="single" w:sz="4" w:space="0" w:color="000000"/>
              <w:bottom w:val="single" w:sz="4" w:space="0" w:color="auto"/>
              <w:right w:val="single" w:sz="4" w:space="0" w:color="000000"/>
            </w:tcBorders>
            <w:hideMark/>
          </w:tcPr>
          <w:p w:rsidR="00FB6C1E" w:rsidRPr="00651E00" w:rsidRDefault="00FB6C1E" w:rsidP="00372864">
            <w:pPr>
              <w:pStyle w:val="Heading1"/>
              <w:contextualSpacing/>
              <w:jc w:val="left"/>
              <w:rPr>
                <w:rFonts w:ascii="Calibri" w:hAnsi="Calibri" w:cs="Calibri"/>
                <w:b w:val="0"/>
                <w:sz w:val="22"/>
                <w:szCs w:val="22"/>
              </w:rPr>
            </w:pPr>
            <w:r w:rsidRPr="00651E00">
              <w:rPr>
                <w:rFonts w:ascii="Calibri" w:hAnsi="Calibri" w:cs="Calibri"/>
                <w:b w:val="0"/>
                <w:sz w:val="22"/>
                <w:szCs w:val="22"/>
              </w:rPr>
              <w:t>Department</w:t>
            </w:r>
          </w:p>
        </w:tc>
        <w:tc>
          <w:tcPr>
            <w:tcW w:w="3043" w:type="dxa"/>
            <w:tcBorders>
              <w:top w:val="single" w:sz="4" w:space="0" w:color="000000"/>
              <w:left w:val="single" w:sz="4" w:space="0" w:color="auto"/>
              <w:bottom w:val="single" w:sz="4" w:space="0" w:color="000000"/>
              <w:right w:val="single" w:sz="4" w:space="0" w:color="auto"/>
            </w:tcBorders>
            <w:hideMark/>
          </w:tcPr>
          <w:p w:rsidR="00FB6C1E" w:rsidRPr="00651E00" w:rsidRDefault="005716FC" w:rsidP="00F74999">
            <w:pPr>
              <w:pStyle w:val="Heading1"/>
              <w:contextualSpacing/>
              <w:jc w:val="left"/>
              <w:rPr>
                <w:rFonts w:ascii="Calibri" w:hAnsi="Calibri" w:cs="Calibri"/>
                <w:b w:val="0"/>
                <w:sz w:val="20"/>
                <w:szCs w:val="22"/>
              </w:rPr>
            </w:pPr>
            <w:r w:rsidRPr="00651E00">
              <w:rPr>
                <w:rFonts w:ascii="Calibri" w:hAnsi="Calibri" w:cs="Calibri"/>
                <w:b w:val="0"/>
                <w:sz w:val="20"/>
                <w:szCs w:val="22"/>
              </w:rPr>
              <w:t>CSE</w:t>
            </w:r>
          </w:p>
        </w:tc>
        <w:tc>
          <w:tcPr>
            <w:tcW w:w="1559" w:type="dxa"/>
            <w:tcBorders>
              <w:top w:val="single" w:sz="4" w:space="0" w:color="000000"/>
              <w:left w:val="single" w:sz="4" w:space="0" w:color="auto"/>
              <w:bottom w:val="single" w:sz="4" w:space="0" w:color="000000"/>
              <w:right w:val="single" w:sz="4" w:space="0" w:color="auto"/>
            </w:tcBorders>
            <w:hideMark/>
          </w:tcPr>
          <w:p w:rsidR="00FB6C1E" w:rsidRPr="00651E00" w:rsidRDefault="0017665F" w:rsidP="0017665F">
            <w:pPr>
              <w:pStyle w:val="Heading1"/>
              <w:contextualSpacing/>
              <w:rPr>
                <w:rFonts w:ascii="Calibri" w:hAnsi="Calibri" w:cs="Calibri"/>
                <w:b w:val="0"/>
                <w:sz w:val="20"/>
                <w:szCs w:val="22"/>
              </w:rPr>
            </w:pPr>
            <w:r w:rsidRPr="00651E00">
              <w:rPr>
                <w:rFonts w:ascii="Calibri" w:hAnsi="Calibri" w:cs="Calibri"/>
                <w:b w:val="0"/>
                <w:sz w:val="22"/>
                <w:szCs w:val="22"/>
              </w:rPr>
              <w:t>Programme</w:t>
            </w:r>
          </w:p>
        </w:tc>
        <w:tc>
          <w:tcPr>
            <w:tcW w:w="3522" w:type="dxa"/>
            <w:tcBorders>
              <w:top w:val="single" w:sz="4" w:space="0" w:color="000000"/>
              <w:left w:val="single" w:sz="4" w:space="0" w:color="000000"/>
              <w:bottom w:val="single" w:sz="4" w:space="0" w:color="000000"/>
              <w:right w:val="single" w:sz="4" w:space="0" w:color="000000"/>
            </w:tcBorders>
            <w:hideMark/>
          </w:tcPr>
          <w:p w:rsidR="00FB6C1E" w:rsidRPr="00651E00" w:rsidRDefault="005716FC" w:rsidP="009B5004">
            <w:pPr>
              <w:pStyle w:val="Heading1"/>
              <w:contextualSpacing/>
              <w:jc w:val="left"/>
              <w:rPr>
                <w:rFonts w:ascii="Calibri" w:hAnsi="Calibri" w:cs="Calibri"/>
                <w:sz w:val="20"/>
                <w:szCs w:val="22"/>
              </w:rPr>
            </w:pPr>
            <w:proofErr w:type="spellStart"/>
            <w:r w:rsidRPr="00651E00">
              <w:rPr>
                <w:rFonts w:ascii="Calibri" w:hAnsi="Calibri" w:cs="Calibri"/>
                <w:b w:val="0"/>
                <w:sz w:val="20"/>
                <w:szCs w:val="22"/>
              </w:rPr>
              <w:t>B.Tech</w:t>
            </w:r>
            <w:proofErr w:type="spellEnd"/>
          </w:p>
        </w:tc>
      </w:tr>
      <w:tr w:rsidR="00651E00" w:rsidRPr="00651E00" w:rsidTr="00804635">
        <w:trPr>
          <w:trHeight w:val="300"/>
        </w:trPr>
        <w:tc>
          <w:tcPr>
            <w:tcW w:w="1885" w:type="dxa"/>
            <w:tcBorders>
              <w:top w:val="single" w:sz="4" w:space="0" w:color="auto"/>
              <w:left w:val="single" w:sz="4" w:space="0" w:color="000000"/>
              <w:bottom w:val="single" w:sz="4" w:space="0" w:color="auto"/>
              <w:right w:val="single" w:sz="4" w:space="0" w:color="000000"/>
            </w:tcBorders>
            <w:hideMark/>
          </w:tcPr>
          <w:p w:rsidR="00CF73E9" w:rsidRPr="00651E00" w:rsidRDefault="00CF73E9" w:rsidP="00372864">
            <w:pPr>
              <w:pStyle w:val="Heading1"/>
              <w:contextualSpacing/>
              <w:jc w:val="left"/>
              <w:rPr>
                <w:rFonts w:ascii="Calibri" w:hAnsi="Calibri" w:cs="Calibri"/>
                <w:b w:val="0"/>
                <w:sz w:val="22"/>
                <w:szCs w:val="22"/>
              </w:rPr>
            </w:pPr>
            <w:r w:rsidRPr="00651E00">
              <w:rPr>
                <w:rFonts w:ascii="Calibri" w:hAnsi="Calibri" w:cs="Calibri"/>
                <w:b w:val="0"/>
                <w:sz w:val="22"/>
                <w:szCs w:val="22"/>
              </w:rPr>
              <w:t xml:space="preserve">Semester/Batch </w:t>
            </w:r>
          </w:p>
        </w:tc>
        <w:tc>
          <w:tcPr>
            <w:tcW w:w="8124" w:type="dxa"/>
            <w:gridSpan w:val="3"/>
            <w:tcBorders>
              <w:top w:val="single" w:sz="4" w:space="0" w:color="000000"/>
              <w:left w:val="single" w:sz="4" w:space="0" w:color="000000"/>
              <w:bottom w:val="single" w:sz="4" w:space="0" w:color="000000"/>
              <w:right w:val="single" w:sz="4" w:space="0" w:color="000000"/>
            </w:tcBorders>
          </w:tcPr>
          <w:p w:rsidR="00CF73E9" w:rsidRPr="00651E00" w:rsidRDefault="005716FC" w:rsidP="00815229">
            <w:pPr>
              <w:pStyle w:val="Heading1"/>
              <w:contextualSpacing/>
              <w:jc w:val="left"/>
              <w:rPr>
                <w:rFonts w:ascii="Calibri" w:hAnsi="Calibri" w:cs="Calibri"/>
                <w:b w:val="0"/>
                <w:sz w:val="20"/>
                <w:szCs w:val="22"/>
              </w:rPr>
            </w:pPr>
            <w:r w:rsidRPr="00651E00">
              <w:rPr>
                <w:rFonts w:ascii="Calibri" w:hAnsi="Calibri" w:cs="Calibri"/>
                <w:b w:val="0"/>
                <w:sz w:val="20"/>
                <w:szCs w:val="22"/>
              </w:rPr>
              <w:t>5</w:t>
            </w:r>
            <w:r w:rsidRPr="00651E00">
              <w:rPr>
                <w:rFonts w:ascii="Calibri" w:hAnsi="Calibri" w:cs="Calibri"/>
                <w:b w:val="0"/>
                <w:sz w:val="20"/>
                <w:szCs w:val="22"/>
                <w:vertAlign w:val="superscript"/>
              </w:rPr>
              <w:t>th</w:t>
            </w:r>
            <w:r w:rsidRPr="00651E00">
              <w:rPr>
                <w:rFonts w:ascii="Calibri" w:hAnsi="Calibri" w:cs="Calibri"/>
                <w:b w:val="0"/>
                <w:sz w:val="20"/>
                <w:szCs w:val="22"/>
              </w:rPr>
              <w:t xml:space="preserve"> / 201</w:t>
            </w:r>
            <w:r w:rsidR="004B4780">
              <w:rPr>
                <w:rFonts w:ascii="Calibri" w:hAnsi="Calibri" w:cs="Calibri"/>
                <w:b w:val="0"/>
                <w:sz w:val="20"/>
                <w:szCs w:val="22"/>
              </w:rPr>
              <w:t>7</w:t>
            </w:r>
          </w:p>
        </w:tc>
      </w:tr>
      <w:tr w:rsidR="00651E00" w:rsidRPr="00651E00" w:rsidTr="00803E41">
        <w:trPr>
          <w:trHeight w:val="285"/>
        </w:trPr>
        <w:tc>
          <w:tcPr>
            <w:tcW w:w="1885" w:type="dxa"/>
            <w:tcBorders>
              <w:top w:val="single" w:sz="4" w:space="0" w:color="auto"/>
              <w:left w:val="single" w:sz="4" w:space="0" w:color="000000"/>
              <w:bottom w:val="single" w:sz="4" w:space="0" w:color="000000"/>
              <w:right w:val="single" w:sz="4" w:space="0" w:color="000000"/>
            </w:tcBorders>
            <w:hideMark/>
          </w:tcPr>
          <w:p w:rsidR="00FB6C1E" w:rsidRPr="00651E00" w:rsidRDefault="0017665F" w:rsidP="00372864">
            <w:pPr>
              <w:pStyle w:val="Heading1"/>
              <w:contextualSpacing/>
              <w:jc w:val="left"/>
              <w:rPr>
                <w:rFonts w:ascii="Calibri" w:hAnsi="Calibri" w:cs="Calibri"/>
                <w:b w:val="0"/>
                <w:sz w:val="22"/>
                <w:szCs w:val="22"/>
              </w:rPr>
            </w:pPr>
            <w:r w:rsidRPr="00651E00">
              <w:rPr>
                <w:rFonts w:ascii="Calibri" w:hAnsi="Calibri" w:cs="Calibri"/>
                <w:b w:val="0"/>
                <w:sz w:val="22"/>
                <w:szCs w:val="22"/>
              </w:rPr>
              <w:t>Course</w:t>
            </w:r>
            <w:r w:rsidR="00FB6C1E" w:rsidRPr="00651E00">
              <w:rPr>
                <w:rFonts w:ascii="Calibri" w:hAnsi="Calibri" w:cs="Calibri"/>
                <w:b w:val="0"/>
                <w:sz w:val="22"/>
                <w:szCs w:val="22"/>
              </w:rPr>
              <w:t xml:space="preserve"> Code</w:t>
            </w:r>
          </w:p>
        </w:tc>
        <w:tc>
          <w:tcPr>
            <w:tcW w:w="3043" w:type="dxa"/>
            <w:tcBorders>
              <w:top w:val="single" w:sz="4" w:space="0" w:color="000000"/>
              <w:left w:val="single" w:sz="4" w:space="0" w:color="auto"/>
              <w:bottom w:val="single" w:sz="4" w:space="0" w:color="000000"/>
              <w:right w:val="single" w:sz="4" w:space="0" w:color="auto"/>
            </w:tcBorders>
            <w:hideMark/>
          </w:tcPr>
          <w:p w:rsidR="00FB6C1E" w:rsidRPr="00651E00" w:rsidRDefault="005716FC" w:rsidP="00416AA6">
            <w:pPr>
              <w:pStyle w:val="Heading1"/>
              <w:contextualSpacing/>
              <w:jc w:val="left"/>
              <w:rPr>
                <w:rFonts w:asciiTheme="minorHAnsi" w:hAnsiTheme="minorHAnsi" w:cs="Calibri"/>
                <w:b w:val="0"/>
                <w:sz w:val="22"/>
                <w:szCs w:val="22"/>
              </w:rPr>
            </w:pPr>
            <w:r w:rsidRPr="00651E00">
              <w:rPr>
                <w:rFonts w:ascii="Calibri" w:hAnsi="Calibri" w:cs="Calibri"/>
                <w:b w:val="0"/>
                <w:sz w:val="20"/>
                <w:szCs w:val="22"/>
              </w:rPr>
              <w:t>CSC305A</w:t>
            </w:r>
          </w:p>
        </w:tc>
        <w:tc>
          <w:tcPr>
            <w:tcW w:w="1559" w:type="dxa"/>
            <w:tcBorders>
              <w:top w:val="single" w:sz="4" w:space="0" w:color="000000"/>
              <w:left w:val="single" w:sz="4" w:space="0" w:color="auto"/>
              <w:bottom w:val="single" w:sz="4" w:space="0" w:color="000000"/>
              <w:right w:val="single" w:sz="4" w:space="0" w:color="auto"/>
            </w:tcBorders>
            <w:hideMark/>
          </w:tcPr>
          <w:p w:rsidR="00FB6C1E" w:rsidRPr="00651E00" w:rsidRDefault="0017665F" w:rsidP="00372864">
            <w:pPr>
              <w:pStyle w:val="Heading1"/>
              <w:contextualSpacing/>
              <w:jc w:val="left"/>
              <w:rPr>
                <w:rFonts w:ascii="Calibri" w:hAnsi="Calibri" w:cs="Calibri"/>
                <w:b w:val="0"/>
                <w:sz w:val="22"/>
                <w:szCs w:val="22"/>
              </w:rPr>
            </w:pPr>
            <w:r w:rsidRPr="00651E00">
              <w:rPr>
                <w:rFonts w:ascii="Calibri" w:hAnsi="Calibri" w:cs="Calibri"/>
                <w:b w:val="0"/>
                <w:sz w:val="22"/>
                <w:szCs w:val="22"/>
              </w:rPr>
              <w:t>Course</w:t>
            </w:r>
            <w:r w:rsidR="00FB6C1E" w:rsidRPr="00651E00">
              <w:rPr>
                <w:rFonts w:ascii="Calibri" w:hAnsi="Calibri" w:cs="Calibri"/>
                <w:b w:val="0"/>
                <w:sz w:val="22"/>
                <w:szCs w:val="22"/>
              </w:rPr>
              <w:t xml:space="preserve"> Title</w:t>
            </w:r>
          </w:p>
        </w:tc>
        <w:tc>
          <w:tcPr>
            <w:tcW w:w="3522" w:type="dxa"/>
            <w:tcBorders>
              <w:top w:val="single" w:sz="4" w:space="0" w:color="000000"/>
              <w:left w:val="single" w:sz="4" w:space="0" w:color="000000"/>
              <w:bottom w:val="single" w:sz="4" w:space="0" w:color="000000"/>
              <w:right w:val="single" w:sz="4" w:space="0" w:color="000000"/>
            </w:tcBorders>
            <w:hideMark/>
          </w:tcPr>
          <w:p w:rsidR="00FB6C1E" w:rsidRPr="00651E00" w:rsidRDefault="005716FC" w:rsidP="009F2739">
            <w:pPr>
              <w:pStyle w:val="Heading1"/>
              <w:contextualSpacing/>
              <w:jc w:val="left"/>
              <w:rPr>
                <w:rFonts w:ascii="Calibri" w:hAnsi="Calibri" w:cs="Calibri"/>
                <w:b w:val="0"/>
                <w:sz w:val="22"/>
                <w:szCs w:val="22"/>
              </w:rPr>
            </w:pPr>
            <w:r w:rsidRPr="00651E00">
              <w:rPr>
                <w:rFonts w:ascii="Calibri" w:hAnsi="Calibri" w:cs="Calibri"/>
                <w:b w:val="0"/>
                <w:sz w:val="20"/>
                <w:szCs w:val="22"/>
              </w:rPr>
              <w:t>Programming Language Principles</w:t>
            </w:r>
          </w:p>
        </w:tc>
      </w:tr>
      <w:tr w:rsidR="00651E00" w:rsidRPr="00651E00" w:rsidTr="00CF73E9">
        <w:trPr>
          <w:trHeight w:val="300"/>
        </w:trPr>
        <w:tc>
          <w:tcPr>
            <w:tcW w:w="1885" w:type="dxa"/>
            <w:tcBorders>
              <w:top w:val="single" w:sz="4" w:space="0" w:color="000000"/>
              <w:left w:val="single" w:sz="4" w:space="0" w:color="000000"/>
              <w:bottom w:val="single" w:sz="4" w:space="0" w:color="000000"/>
              <w:right w:val="single" w:sz="4" w:space="0" w:color="000000"/>
            </w:tcBorders>
            <w:hideMark/>
          </w:tcPr>
          <w:p w:rsidR="00FB6C1E" w:rsidRPr="00651E00" w:rsidRDefault="0017665F" w:rsidP="00372864">
            <w:pPr>
              <w:pStyle w:val="Heading1"/>
              <w:contextualSpacing/>
              <w:jc w:val="left"/>
              <w:rPr>
                <w:rFonts w:ascii="Calibri" w:hAnsi="Calibri" w:cs="Calibri"/>
                <w:b w:val="0"/>
                <w:sz w:val="22"/>
                <w:szCs w:val="22"/>
              </w:rPr>
            </w:pPr>
            <w:r w:rsidRPr="00651E00">
              <w:rPr>
                <w:rFonts w:ascii="Calibri" w:hAnsi="Calibri" w:cs="Calibri"/>
                <w:b w:val="0"/>
                <w:sz w:val="22"/>
                <w:szCs w:val="22"/>
              </w:rPr>
              <w:t>Course</w:t>
            </w:r>
            <w:r w:rsidR="00FB6C1E" w:rsidRPr="00651E00">
              <w:rPr>
                <w:rFonts w:ascii="Calibri" w:hAnsi="Calibri" w:cs="Calibri"/>
                <w:b w:val="0"/>
                <w:sz w:val="22"/>
                <w:szCs w:val="22"/>
              </w:rPr>
              <w:t xml:space="preserve"> Leader(s)</w:t>
            </w:r>
          </w:p>
        </w:tc>
        <w:tc>
          <w:tcPr>
            <w:tcW w:w="8124" w:type="dxa"/>
            <w:gridSpan w:val="3"/>
            <w:tcBorders>
              <w:top w:val="single" w:sz="4" w:space="0" w:color="000000"/>
              <w:left w:val="single" w:sz="4" w:space="0" w:color="000000"/>
              <w:bottom w:val="single" w:sz="4" w:space="0" w:color="000000"/>
              <w:right w:val="single" w:sz="4" w:space="0" w:color="000000"/>
            </w:tcBorders>
            <w:hideMark/>
          </w:tcPr>
          <w:p w:rsidR="00FB6C1E" w:rsidRPr="00651E00" w:rsidRDefault="005716FC" w:rsidP="009B5004">
            <w:pPr>
              <w:pStyle w:val="Heading1"/>
              <w:contextualSpacing/>
              <w:jc w:val="left"/>
              <w:rPr>
                <w:rFonts w:ascii="Calibri" w:hAnsi="Calibri" w:cs="Calibri"/>
                <w:b w:val="0"/>
                <w:sz w:val="22"/>
                <w:szCs w:val="22"/>
              </w:rPr>
            </w:pPr>
            <w:r w:rsidRPr="00651E00">
              <w:rPr>
                <w:rFonts w:ascii="Calibri" w:hAnsi="Calibri" w:cs="Calibri"/>
                <w:b w:val="0"/>
                <w:sz w:val="20"/>
                <w:szCs w:val="22"/>
              </w:rPr>
              <w:t>Mr. Prakash P</w:t>
            </w:r>
            <w:r w:rsidR="00707540">
              <w:rPr>
                <w:rFonts w:ascii="Calibri" w:hAnsi="Calibri" w:cs="Calibri"/>
                <w:b w:val="0"/>
                <w:sz w:val="20"/>
                <w:szCs w:val="22"/>
              </w:rPr>
              <w:t>/Ami Rai E</w:t>
            </w:r>
            <w:proofErr w:type="gramStart"/>
            <w:r w:rsidR="00707540">
              <w:rPr>
                <w:rFonts w:ascii="Calibri" w:hAnsi="Calibri" w:cs="Calibri"/>
                <w:b w:val="0"/>
                <w:sz w:val="20"/>
                <w:szCs w:val="22"/>
              </w:rPr>
              <w:t>./</w:t>
            </w:r>
            <w:proofErr w:type="gramEnd"/>
            <w:r w:rsidR="00707540">
              <w:rPr>
                <w:rFonts w:ascii="Calibri" w:hAnsi="Calibri" w:cs="Calibri"/>
                <w:b w:val="0"/>
                <w:sz w:val="20"/>
                <w:szCs w:val="22"/>
              </w:rPr>
              <w:t xml:space="preserve"> Chaitra S.</w:t>
            </w:r>
          </w:p>
        </w:tc>
      </w:tr>
    </w:tbl>
    <w:p w:rsidR="0081360A" w:rsidRPr="00651E00" w:rsidRDefault="0081360A" w:rsidP="0081360A">
      <w:pPr>
        <w:rPr>
          <w:vanish/>
        </w:rPr>
      </w:pPr>
    </w:p>
    <w:tbl>
      <w:tblPr>
        <w:tblpPr w:leftFromText="180" w:rightFromText="180" w:vertAnchor="page" w:horzAnchor="margin" w:tblpY="5056"/>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
        <w:gridCol w:w="5587"/>
        <w:gridCol w:w="707"/>
        <w:gridCol w:w="1440"/>
        <w:gridCol w:w="1440"/>
      </w:tblGrid>
      <w:tr w:rsidR="0031313D" w:rsidRPr="00651E00" w:rsidTr="00B632A4">
        <w:trPr>
          <w:cantSplit/>
          <w:trHeight w:val="389"/>
        </w:trPr>
        <w:tc>
          <w:tcPr>
            <w:tcW w:w="6388" w:type="dxa"/>
            <w:gridSpan w:val="2"/>
            <w:vMerge w:val="restart"/>
            <w:vAlign w:val="center"/>
          </w:tcPr>
          <w:p w:rsidR="0031313D" w:rsidRPr="00651E00" w:rsidRDefault="0031313D" w:rsidP="00344CE0">
            <w:pPr>
              <w:pStyle w:val="Title"/>
              <w:ind w:left="190"/>
              <w:rPr>
                <w:rFonts w:ascii="Calibri" w:hAnsi="Calibri" w:cs="Calibri"/>
                <w:sz w:val="20"/>
                <w:szCs w:val="20"/>
                <w:u w:val="none"/>
              </w:rPr>
            </w:pPr>
            <w:r w:rsidRPr="00651E00">
              <w:rPr>
                <w:rFonts w:ascii="Calibri" w:hAnsi="Calibri" w:cs="Calibri"/>
                <w:sz w:val="20"/>
                <w:szCs w:val="20"/>
                <w:u w:val="none"/>
              </w:rPr>
              <w:t>Marking Scheme</w:t>
            </w:r>
          </w:p>
        </w:tc>
        <w:tc>
          <w:tcPr>
            <w:tcW w:w="3587" w:type="dxa"/>
            <w:gridSpan w:val="3"/>
            <w:tcBorders>
              <w:bottom w:val="single" w:sz="4" w:space="0" w:color="auto"/>
              <w:right w:val="double" w:sz="4" w:space="0" w:color="auto"/>
            </w:tcBorders>
            <w:vAlign w:val="center"/>
          </w:tcPr>
          <w:p w:rsidR="0031313D" w:rsidRPr="00651E00" w:rsidRDefault="0031313D" w:rsidP="00344CE0">
            <w:pPr>
              <w:pStyle w:val="Title"/>
              <w:rPr>
                <w:rFonts w:ascii="Calibri" w:hAnsi="Calibri" w:cs="Calibri"/>
                <w:bCs w:val="0"/>
                <w:sz w:val="20"/>
                <w:szCs w:val="20"/>
                <w:u w:val="none"/>
              </w:rPr>
            </w:pPr>
            <w:r w:rsidRPr="00651E00">
              <w:rPr>
                <w:rFonts w:ascii="Calibri" w:hAnsi="Calibri" w:cs="Calibri"/>
                <w:bCs w:val="0"/>
                <w:sz w:val="20"/>
                <w:szCs w:val="20"/>
                <w:u w:val="none"/>
              </w:rPr>
              <w:t>Marks</w:t>
            </w:r>
          </w:p>
        </w:tc>
      </w:tr>
      <w:tr w:rsidR="0031313D" w:rsidRPr="00651E00" w:rsidTr="00B632A4">
        <w:trPr>
          <w:cantSplit/>
          <w:trHeight w:val="688"/>
        </w:trPr>
        <w:tc>
          <w:tcPr>
            <w:tcW w:w="6388" w:type="dxa"/>
            <w:gridSpan w:val="2"/>
            <w:vMerge/>
            <w:tcBorders>
              <w:bottom w:val="double" w:sz="4" w:space="0" w:color="auto"/>
            </w:tcBorders>
            <w:vAlign w:val="center"/>
          </w:tcPr>
          <w:p w:rsidR="0031313D" w:rsidRPr="00651E00" w:rsidRDefault="0031313D" w:rsidP="00344CE0">
            <w:pPr>
              <w:pStyle w:val="Title"/>
              <w:ind w:left="190"/>
              <w:rPr>
                <w:rFonts w:ascii="Calibri" w:hAnsi="Calibri" w:cs="Calibri"/>
                <w:sz w:val="20"/>
                <w:szCs w:val="20"/>
                <w:u w:val="none"/>
              </w:rPr>
            </w:pPr>
          </w:p>
        </w:tc>
        <w:tc>
          <w:tcPr>
            <w:tcW w:w="707" w:type="dxa"/>
            <w:tcBorders>
              <w:bottom w:val="double" w:sz="4" w:space="0" w:color="auto"/>
            </w:tcBorders>
            <w:textDirection w:val="btLr"/>
            <w:vAlign w:val="center"/>
          </w:tcPr>
          <w:p w:rsidR="0031313D" w:rsidRPr="00651E00" w:rsidRDefault="0031313D" w:rsidP="00344CE0">
            <w:pPr>
              <w:pStyle w:val="Title"/>
              <w:ind w:left="72"/>
              <w:rPr>
                <w:rFonts w:ascii="Calibri" w:hAnsi="Calibri" w:cs="Calibri"/>
                <w:bCs w:val="0"/>
                <w:sz w:val="18"/>
                <w:szCs w:val="20"/>
                <w:u w:val="none"/>
              </w:rPr>
            </w:pPr>
            <w:r w:rsidRPr="00651E00">
              <w:rPr>
                <w:rFonts w:ascii="Calibri" w:hAnsi="Calibri" w:cs="Calibri"/>
                <w:bCs w:val="0"/>
                <w:sz w:val="18"/>
                <w:szCs w:val="20"/>
                <w:u w:val="none"/>
              </w:rPr>
              <w:t>Max Marks</w:t>
            </w:r>
          </w:p>
        </w:tc>
        <w:tc>
          <w:tcPr>
            <w:tcW w:w="1440" w:type="dxa"/>
            <w:tcBorders>
              <w:bottom w:val="double" w:sz="4" w:space="0" w:color="auto"/>
            </w:tcBorders>
            <w:vAlign w:val="center"/>
          </w:tcPr>
          <w:p w:rsidR="0031313D" w:rsidRPr="00651E00" w:rsidRDefault="0031313D" w:rsidP="00344CE0">
            <w:pPr>
              <w:pStyle w:val="Title"/>
              <w:ind w:left="72"/>
              <w:rPr>
                <w:rFonts w:ascii="Calibri" w:hAnsi="Calibri" w:cs="Calibri"/>
                <w:bCs w:val="0"/>
                <w:sz w:val="18"/>
                <w:szCs w:val="20"/>
                <w:u w:val="none"/>
              </w:rPr>
            </w:pPr>
            <w:r w:rsidRPr="00651E00">
              <w:rPr>
                <w:rFonts w:ascii="Calibri" w:hAnsi="Calibri" w:cs="Calibri"/>
                <w:bCs w:val="0"/>
                <w:sz w:val="18"/>
                <w:szCs w:val="20"/>
                <w:u w:val="none"/>
              </w:rPr>
              <w:t>First Examiner Marks</w:t>
            </w:r>
          </w:p>
        </w:tc>
        <w:tc>
          <w:tcPr>
            <w:tcW w:w="1440" w:type="dxa"/>
            <w:tcBorders>
              <w:bottom w:val="double" w:sz="4" w:space="0" w:color="auto"/>
              <w:right w:val="double" w:sz="4" w:space="0" w:color="auto"/>
            </w:tcBorders>
            <w:vAlign w:val="center"/>
          </w:tcPr>
          <w:p w:rsidR="0031313D" w:rsidRPr="00651E00" w:rsidRDefault="0031313D" w:rsidP="00344CE0">
            <w:pPr>
              <w:pStyle w:val="Title"/>
              <w:ind w:left="72"/>
              <w:rPr>
                <w:rFonts w:ascii="Calibri" w:hAnsi="Calibri" w:cs="Calibri"/>
                <w:bCs w:val="0"/>
                <w:sz w:val="18"/>
                <w:szCs w:val="20"/>
                <w:u w:val="none"/>
              </w:rPr>
            </w:pPr>
            <w:r w:rsidRPr="00651E00">
              <w:rPr>
                <w:rFonts w:ascii="Calibri" w:hAnsi="Calibri" w:cs="Calibri"/>
                <w:bCs w:val="0"/>
                <w:sz w:val="18"/>
                <w:szCs w:val="20"/>
                <w:u w:val="none"/>
              </w:rPr>
              <w:t xml:space="preserve">Moderator </w:t>
            </w:r>
          </w:p>
        </w:tc>
      </w:tr>
      <w:tr w:rsidR="0031313D" w:rsidRPr="00651E00" w:rsidTr="00B632A4">
        <w:trPr>
          <w:cantSplit/>
          <w:trHeight w:val="343"/>
        </w:trPr>
        <w:tc>
          <w:tcPr>
            <w:tcW w:w="9975" w:type="dxa"/>
            <w:gridSpan w:val="5"/>
            <w:tcBorders>
              <w:top w:val="double" w:sz="4" w:space="0" w:color="auto"/>
              <w:left w:val="double" w:sz="4" w:space="0" w:color="auto"/>
              <w:right w:val="double" w:sz="4" w:space="0" w:color="auto"/>
            </w:tcBorders>
            <w:vAlign w:val="center"/>
          </w:tcPr>
          <w:p w:rsidR="0031313D" w:rsidRPr="00651E00" w:rsidRDefault="0031313D" w:rsidP="00344CE0">
            <w:pPr>
              <w:pStyle w:val="Title"/>
              <w:jc w:val="left"/>
              <w:rPr>
                <w:rFonts w:ascii="Calibri" w:hAnsi="Calibri" w:cs="Calibri"/>
                <w:bCs w:val="0"/>
                <w:sz w:val="20"/>
                <w:szCs w:val="20"/>
                <w:u w:val="none"/>
              </w:rPr>
            </w:pPr>
          </w:p>
        </w:tc>
      </w:tr>
      <w:tr w:rsidR="0031313D" w:rsidRPr="00651E00" w:rsidTr="00B632A4">
        <w:trPr>
          <w:cantSplit/>
          <w:trHeight w:val="407"/>
        </w:trPr>
        <w:tc>
          <w:tcPr>
            <w:tcW w:w="801" w:type="dxa"/>
            <w:tcBorders>
              <w:top w:val="single" w:sz="4" w:space="0" w:color="auto"/>
              <w:left w:val="double" w:sz="4" w:space="0" w:color="auto"/>
            </w:tcBorders>
            <w:vAlign w:val="center"/>
          </w:tcPr>
          <w:p w:rsidR="0031313D" w:rsidRPr="00857F1F" w:rsidRDefault="0031313D" w:rsidP="000D5B26">
            <w:pPr>
              <w:tabs>
                <w:tab w:val="left" w:pos="1455"/>
              </w:tabs>
              <w:jc w:val="center"/>
              <w:rPr>
                <w:rFonts w:ascii="Calibri" w:hAnsi="Calibri" w:cs="Calibri"/>
                <w:b/>
                <w:sz w:val="20"/>
                <w:szCs w:val="20"/>
              </w:rPr>
            </w:pPr>
            <w:r w:rsidRPr="00857F1F">
              <w:rPr>
                <w:rFonts w:ascii="Calibri" w:hAnsi="Calibri" w:cs="Calibri"/>
                <w:b/>
                <w:sz w:val="20"/>
                <w:szCs w:val="22"/>
              </w:rPr>
              <w:t>1.1</w:t>
            </w:r>
          </w:p>
        </w:tc>
        <w:tc>
          <w:tcPr>
            <w:tcW w:w="5587" w:type="dxa"/>
          </w:tcPr>
          <w:p w:rsidR="0031313D" w:rsidRPr="000B31B6" w:rsidRDefault="0031313D" w:rsidP="00E61BFF">
            <w:pPr>
              <w:jc w:val="both"/>
              <w:rPr>
                <w:rFonts w:asciiTheme="minorHAnsi" w:hAnsiTheme="minorHAnsi"/>
              </w:rPr>
            </w:pPr>
            <w:r w:rsidRPr="00027426">
              <w:rPr>
                <w:rFonts w:asciiTheme="minorHAnsi" w:hAnsiTheme="minorHAnsi"/>
              </w:rPr>
              <w:t>Implementation of the application using C-Programming</w:t>
            </w:r>
          </w:p>
        </w:tc>
        <w:tc>
          <w:tcPr>
            <w:tcW w:w="707" w:type="dxa"/>
            <w:vAlign w:val="center"/>
          </w:tcPr>
          <w:p w:rsidR="0031313D" w:rsidRPr="00651E00" w:rsidRDefault="0031313D" w:rsidP="000D5B26">
            <w:pPr>
              <w:contextualSpacing/>
              <w:jc w:val="center"/>
              <w:rPr>
                <w:rFonts w:ascii="Calibri" w:hAnsi="Calibri" w:cs="Calibri"/>
                <w:szCs w:val="22"/>
              </w:rPr>
            </w:pPr>
            <w:r>
              <w:rPr>
                <w:rFonts w:ascii="Calibri" w:hAnsi="Calibri" w:cs="Calibri"/>
                <w:szCs w:val="22"/>
              </w:rPr>
              <w:t>3</w:t>
            </w:r>
          </w:p>
        </w:tc>
        <w:tc>
          <w:tcPr>
            <w:tcW w:w="1440" w:type="dxa"/>
            <w:tcBorders>
              <w:top w:val="single" w:sz="4" w:space="0" w:color="auto"/>
            </w:tcBorders>
            <w:vAlign w:val="center"/>
          </w:tcPr>
          <w:p w:rsidR="0031313D" w:rsidRPr="00651E00" w:rsidRDefault="0031313D" w:rsidP="000D5B26">
            <w:pPr>
              <w:pStyle w:val="Title"/>
              <w:rPr>
                <w:rFonts w:ascii="Calibri" w:hAnsi="Calibri" w:cs="Calibri"/>
                <w:b w:val="0"/>
                <w:bCs w:val="0"/>
                <w:sz w:val="20"/>
                <w:szCs w:val="20"/>
                <w:u w:val="none"/>
              </w:rPr>
            </w:pPr>
          </w:p>
        </w:tc>
        <w:tc>
          <w:tcPr>
            <w:tcW w:w="1440" w:type="dxa"/>
            <w:tcBorders>
              <w:right w:val="double" w:sz="4" w:space="0" w:color="auto"/>
            </w:tcBorders>
            <w:vAlign w:val="center"/>
          </w:tcPr>
          <w:p w:rsidR="0031313D" w:rsidRPr="00651E00" w:rsidRDefault="0031313D" w:rsidP="000D5B26">
            <w:pPr>
              <w:pStyle w:val="Title"/>
              <w:rPr>
                <w:rFonts w:ascii="Calibri" w:hAnsi="Calibri" w:cs="Calibri"/>
                <w:b w:val="0"/>
                <w:bCs w:val="0"/>
                <w:sz w:val="20"/>
                <w:szCs w:val="20"/>
                <w:u w:val="none"/>
              </w:rPr>
            </w:pPr>
          </w:p>
        </w:tc>
      </w:tr>
      <w:tr w:rsidR="0031313D" w:rsidRPr="00651E00" w:rsidTr="00B632A4">
        <w:trPr>
          <w:cantSplit/>
          <w:trHeight w:val="135"/>
        </w:trPr>
        <w:tc>
          <w:tcPr>
            <w:tcW w:w="801" w:type="dxa"/>
            <w:tcBorders>
              <w:top w:val="single" w:sz="4" w:space="0" w:color="auto"/>
              <w:left w:val="double" w:sz="4" w:space="0" w:color="auto"/>
            </w:tcBorders>
            <w:vAlign w:val="center"/>
          </w:tcPr>
          <w:p w:rsidR="0031313D" w:rsidRPr="00857F1F" w:rsidRDefault="0031313D" w:rsidP="000D5B26">
            <w:pPr>
              <w:tabs>
                <w:tab w:val="left" w:pos="1455"/>
              </w:tabs>
              <w:jc w:val="center"/>
              <w:rPr>
                <w:rFonts w:ascii="Calibri" w:hAnsi="Calibri" w:cs="Calibri"/>
                <w:b/>
                <w:sz w:val="20"/>
                <w:szCs w:val="20"/>
              </w:rPr>
            </w:pPr>
            <w:r w:rsidRPr="00857F1F">
              <w:rPr>
                <w:rFonts w:ascii="Calibri" w:hAnsi="Calibri" w:cs="Calibri"/>
                <w:b/>
                <w:sz w:val="20"/>
                <w:szCs w:val="20"/>
              </w:rPr>
              <w:t>1.2</w:t>
            </w:r>
          </w:p>
        </w:tc>
        <w:tc>
          <w:tcPr>
            <w:tcW w:w="5587" w:type="dxa"/>
          </w:tcPr>
          <w:p w:rsidR="0031313D" w:rsidRPr="000B31B6" w:rsidRDefault="0031313D" w:rsidP="001049E7">
            <w:pPr>
              <w:jc w:val="both"/>
              <w:rPr>
                <w:rFonts w:asciiTheme="minorHAnsi" w:hAnsiTheme="minorHAnsi"/>
              </w:rPr>
            </w:pPr>
            <w:r w:rsidRPr="00422E85">
              <w:rPr>
                <w:rFonts w:asciiTheme="minorHAnsi" w:hAnsiTheme="minorHAnsi"/>
              </w:rPr>
              <w:t>Implementation of the application using JAVA-Programming using Object Oriented features</w:t>
            </w:r>
          </w:p>
        </w:tc>
        <w:tc>
          <w:tcPr>
            <w:tcW w:w="707" w:type="dxa"/>
            <w:vAlign w:val="center"/>
          </w:tcPr>
          <w:p w:rsidR="0031313D" w:rsidRPr="00651E00" w:rsidRDefault="0031313D" w:rsidP="000D5B26">
            <w:pPr>
              <w:contextualSpacing/>
              <w:jc w:val="center"/>
              <w:rPr>
                <w:rFonts w:ascii="Calibri" w:hAnsi="Calibri" w:cs="Calibri"/>
                <w:szCs w:val="22"/>
              </w:rPr>
            </w:pPr>
            <w:r>
              <w:rPr>
                <w:rFonts w:ascii="Calibri" w:hAnsi="Calibri" w:cs="Calibri"/>
                <w:szCs w:val="22"/>
              </w:rPr>
              <w:t>3</w:t>
            </w:r>
          </w:p>
        </w:tc>
        <w:tc>
          <w:tcPr>
            <w:tcW w:w="1440" w:type="dxa"/>
            <w:tcBorders>
              <w:top w:val="single" w:sz="4" w:space="0" w:color="auto"/>
            </w:tcBorders>
            <w:vAlign w:val="center"/>
          </w:tcPr>
          <w:p w:rsidR="0031313D" w:rsidRPr="00651E00" w:rsidRDefault="0031313D" w:rsidP="000D5B26">
            <w:pPr>
              <w:pStyle w:val="Title"/>
              <w:rPr>
                <w:rFonts w:ascii="Calibri" w:hAnsi="Calibri" w:cs="Calibri"/>
                <w:b w:val="0"/>
                <w:bCs w:val="0"/>
                <w:sz w:val="20"/>
                <w:szCs w:val="20"/>
                <w:u w:val="none"/>
              </w:rPr>
            </w:pPr>
          </w:p>
        </w:tc>
        <w:tc>
          <w:tcPr>
            <w:tcW w:w="1440" w:type="dxa"/>
            <w:tcBorders>
              <w:right w:val="double" w:sz="4" w:space="0" w:color="auto"/>
            </w:tcBorders>
            <w:vAlign w:val="center"/>
          </w:tcPr>
          <w:p w:rsidR="0031313D" w:rsidRPr="00651E00" w:rsidRDefault="0031313D" w:rsidP="000D5B26">
            <w:pPr>
              <w:pStyle w:val="Title"/>
              <w:rPr>
                <w:rFonts w:ascii="Calibri" w:hAnsi="Calibri" w:cs="Calibri"/>
                <w:b w:val="0"/>
                <w:bCs w:val="0"/>
                <w:sz w:val="20"/>
                <w:szCs w:val="20"/>
                <w:u w:val="none"/>
              </w:rPr>
            </w:pPr>
          </w:p>
        </w:tc>
      </w:tr>
      <w:tr w:rsidR="0031313D" w:rsidRPr="00651E00" w:rsidTr="00B632A4">
        <w:trPr>
          <w:cantSplit/>
          <w:trHeight w:val="443"/>
        </w:trPr>
        <w:tc>
          <w:tcPr>
            <w:tcW w:w="801" w:type="dxa"/>
            <w:tcBorders>
              <w:top w:val="single" w:sz="4" w:space="0" w:color="auto"/>
              <w:left w:val="double" w:sz="4" w:space="0" w:color="auto"/>
            </w:tcBorders>
            <w:vAlign w:val="center"/>
          </w:tcPr>
          <w:p w:rsidR="0031313D" w:rsidRPr="00857F1F" w:rsidRDefault="0031313D" w:rsidP="000D5B26">
            <w:pPr>
              <w:tabs>
                <w:tab w:val="left" w:pos="1455"/>
              </w:tabs>
              <w:jc w:val="center"/>
              <w:rPr>
                <w:rFonts w:ascii="Calibri" w:hAnsi="Calibri" w:cs="Calibri"/>
                <w:b/>
                <w:sz w:val="20"/>
                <w:szCs w:val="20"/>
              </w:rPr>
            </w:pPr>
            <w:r w:rsidRPr="00857F1F">
              <w:rPr>
                <w:rFonts w:ascii="Calibri" w:hAnsi="Calibri" w:cs="Calibri"/>
                <w:b/>
                <w:sz w:val="20"/>
                <w:szCs w:val="20"/>
              </w:rPr>
              <w:t xml:space="preserve"> 1.</w:t>
            </w:r>
            <w:r>
              <w:rPr>
                <w:rFonts w:ascii="Calibri" w:hAnsi="Calibri" w:cs="Calibri"/>
                <w:b/>
                <w:sz w:val="20"/>
                <w:szCs w:val="20"/>
              </w:rPr>
              <w:t>3</w:t>
            </w:r>
          </w:p>
        </w:tc>
        <w:tc>
          <w:tcPr>
            <w:tcW w:w="5587" w:type="dxa"/>
          </w:tcPr>
          <w:p w:rsidR="0031313D" w:rsidRPr="000B31B6" w:rsidRDefault="0031313D" w:rsidP="00B632A4">
            <w:pPr>
              <w:jc w:val="both"/>
              <w:rPr>
                <w:rFonts w:asciiTheme="minorHAnsi" w:hAnsiTheme="minorHAnsi"/>
              </w:rPr>
            </w:pPr>
            <w:r>
              <w:rPr>
                <w:rFonts w:asciiTheme="minorHAnsi" w:hAnsiTheme="minorHAnsi"/>
              </w:rPr>
              <w:t>Discussion on e</w:t>
            </w:r>
            <w:r w:rsidRPr="002A7F9E">
              <w:rPr>
                <w:rFonts w:asciiTheme="minorHAnsi" w:hAnsiTheme="minorHAnsi"/>
              </w:rPr>
              <w:t xml:space="preserve">ase of writing program </w:t>
            </w:r>
          </w:p>
        </w:tc>
        <w:tc>
          <w:tcPr>
            <w:tcW w:w="707" w:type="dxa"/>
            <w:vAlign w:val="center"/>
          </w:tcPr>
          <w:p w:rsidR="0031313D" w:rsidRPr="00651E00" w:rsidRDefault="0031313D" w:rsidP="000D5B26">
            <w:pPr>
              <w:contextualSpacing/>
              <w:jc w:val="center"/>
              <w:rPr>
                <w:rFonts w:ascii="Calibri" w:hAnsi="Calibri" w:cs="Calibri"/>
                <w:szCs w:val="22"/>
              </w:rPr>
            </w:pPr>
            <w:r>
              <w:rPr>
                <w:rFonts w:ascii="Calibri" w:hAnsi="Calibri" w:cs="Calibri"/>
                <w:szCs w:val="22"/>
              </w:rPr>
              <w:t>3</w:t>
            </w:r>
          </w:p>
        </w:tc>
        <w:tc>
          <w:tcPr>
            <w:tcW w:w="1440" w:type="dxa"/>
            <w:vAlign w:val="center"/>
          </w:tcPr>
          <w:p w:rsidR="0031313D" w:rsidRPr="00651E00" w:rsidRDefault="0031313D" w:rsidP="000D5B26">
            <w:pPr>
              <w:pStyle w:val="Title"/>
              <w:rPr>
                <w:rFonts w:ascii="Calibri" w:hAnsi="Calibri" w:cs="Calibri"/>
                <w:b w:val="0"/>
                <w:bCs w:val="0"/>
                <w:sz w:val="20"/>
                <w:szCs w:val="20"/>
                <w:u w:val="none"/>
              </w:rPr>
            </w:pPr>
          </w:p>
        </w:tc>
        <w:tc>
          <w:tcPr>
            <w:tcW w:w="1440" w:type="dxa"/>
            <w:tcBorders>
              <w:right w:val="double" w:sz="4" w:space="0" w:color="auto"/>
            </w:tcBorders>
            <w:vAlign w:val="center"/>
          </w:tcPr>
          <w:p w:rsidR="0031313D" w:rsidRPr="00651E00" w:rsidRDefault="0031313D" w:rsidP="000D5B26">
            <w:pPr>
              <w:pStyle w:val="Title"/>
              <w:rPr>
                <w:rFonts w:ascii="Calibri" w:hAnsi="Calibri" w:cs="Calibri"/>
                <w:b w:val="0"/>
                <w:bCs w:val="0"/>
                <w:sz w:val="20"/>
                <w:szCs w:val="20"/>
                <w:u w:val="none"/>
              </w:rPr>
            </w:pPr>
          </w:p>
        </w:tc>
      </w:tr>
      <w:tr w:rsidR="0031313D" w:rsidRPr="00651E00" w:rsidTr="00B632A4">
        <w:trPr>
          <w:cantSplit/>
          <w:trHeight w:val="353"/>
        </w:trPr>
        <w:tc>
          <w:tcPr>
            <w:tcW w:w="801" w:type="dxa"/>
            <w:tcBorders>
              <w:top w:val="single" w:sz="4" w:space="0" w:color="auto"/>
              <w:left w:val="double" w:sz="4" w:space="0" w:color="auto"/>
            </w:tcBorders>
            <w:vAlign w:val="center"/>
          </w:tcPr>
          <w:p w:rsidR="0031313D" w:rsidRPr="00857F1F" w:rsidRDefault="0031313D" w:rsidP="000D5B26">
            <w:pPr>
              <w:tabs>
                <w:tab w:val="left" w:pos="1455"/>
              </w:tabs>
              <w:jc w:val="center"/>
              <w:rPr>
                <w:rFonts w:ascii="Calibri" w:hAnsi="Calibri" w:cs="Calibri"/>
                <w:b/>
                <w:sz w:val="20"/>
                <w:szCs w:val="20"/>
              </w:rPr>
            </w:pPr>
            <w:r>
              <w:rPr>
                <w:rFonts w:ascii="Calibri" w:hAnsi="Calibri" w:cs="Calibri"/>
                <w:b/>
                <w:sz w:val="20"/>
                <w:szCs w:val="20"/>
              </w:rPr>
              <w:t xml:space="preserve"> 1.4</w:t>
            </w:r>
          </w:p>
        </w:tc>
        <w:tc>
          <w:tcPr>
            <w:tcW w:w="5587" w:type="dxa"/>
          </w:tcPr>
          <w:p w:rsidR="0031313D" w:rsidRPr="000B31B6" w:rsidRDefault="0031313D" w:rsidP="00B632A4">
            <w:pPr>
              <w:jc w:val="both"/>
              <w:rPr>
                <w:rFonts w:asciiTheme="minorHAnsi" w:hAnsiTheme="minorHAnsi"/>
              </w:rPr>
            </w:pPr>
            <w:r>
              <w:rPr>
                <w:rFonts w:asciiTheme="minorHAnsi" w:hAnsiTheme="minorHAnsi"/>
              </w:rPr>
              <w:t xml:space="preserve">Discussion on </w:t>
            </w:r>
            <w:r>
              <w:t xml:space="preserve"> a</w:t>
            </w:r>
            <w:r w:rsidRPr="00531D53">
              <w:rPr>
                <w:rFonts w:asciiTheme="minorHAnsi" w:hAnsiTheme="minorHAnsi"/>
              </w:rPr>
              <w:t xml:space="preserve">mount of changes required </w:t>
            </w:r>
          </w:p>
        </w:tc>
        <w:tc>
          <w:tcPr>
            <w:tcW w:w="707" w:type="dxa"/>
            <w:vAlign w:val="center"/>
          </w:tcPr>
          <w:p w:rsidR="0031313D" w:rsidRDefault="0031313D" w:rsidP="000D5B26">
            <w:pPr>
              <w:contextualSpacing/>
              <w:jc w:val="center"/>
              <w:rPr>
                <w:rFonts w:ascii="Calibri" w:hAnsi="Calibri" w:cs="Calibri"/>
                <w:szCs w:val="22"/>
              </w:rPr>
            </w:pPr>
            <w:r>
              <w:rPr>
                <w:rFonts w:ascii="Calibri" w:hAnsi="Calibri" w:cs="Calibri"/>
                <w:szCs w:val="22"/>
              </w:rPr>
              <w:t>3</w:t>
            </w:r>
          </w:p>
        </w:tc>
        <w:tc>
          <w:tcPr>
            <w:tcW w:w="1440" w:type="dxa"/>
            <w:vAlign w:val="center"/>
          </w:tcPr>
          <w:p w:rsidR="0031313D" w:rsidRPr="00651E00" w:rsidRDefault="0031313D" w:rsidP="000D5B26">
            <w:pPr>
              <w:pStyle w:val="Title"/>
              <w:rPr>
                <w:rFonts w:ascii="Calibri" w:hAnsi="Calibri" w:cs="Calibri"/>
                <w:b w:val="0"/>
                <w:bCs w:val="0"/>
                <w:sz w:val="20"/>
                <w:szCs w:val="20"/>
                <w:u w:val="none"/>
              </w:rPr>
            </w:pPr>
          </w:p>
        </w:tc>
        <w:tc>
          <w:tcPr>
            <w:tcW w:w="1440" w:type="dxa"/>
            <w:tcBorders>
              <w:right w:val="double" w:sz="4" w:space="0" w:color="auto"/>
            </w:tcBorders>
            <w:vAlign w:val="center"/>
          </w:tcPr>
          <w:p w:rsidR="0031313D" w:rsidRPr="00651E00" w:rsidRDefault="0031313D" w:rsidP="000D5B26">
            <w:pPr>
              <w:pStyle w:val="Title"/>
              <w:rPr>
                <w:rFonts w:ascii="Calibri" w:hAnsi="Calibri" w:cs="Calibri"/>
                <w:b w:val="0"/>
                <w:bCs w:val="0"/>
                <w:sz w:val="20"/>
                <w:szCs w:val="20"/>
                <w:u w:val="none"/>
              </w:rPr>
            </w:pPr>
          </w:p>
        </w:tc>
      </w:tr>
      <w:tr w:rsidR="0031313D" w:rsidRPr="00651E00" w:rsidTr="00B632A4">
        <w:trPr>
          <w:cantSplit/>
          <w:trHeight w:val="120"/>
        </w:trPr>
        <w:tc>
          <w:tcPr>
            <w:tcW w:w="801" w:type="dxa"/>
            <w:tcBorders>
              <w:top w:val="single" w:sz="4" w:space="0" w:color="auto"/>
              <w:left w:val="double" w:sz="4" w:space="0" w:color="auto"/>
            </w:tcBorders>
            <w:vAlign w:val="center"/>
          </w:tcPr>
          <w:p w:rsidR="0031313D" w:rsidRPr="00857F1F" w:rsidRDefault="00DC303A" w:rsidP="00DC303A">
            <w:pPr>
              <w:tabs>
                <w:tab w:val="left" w:pos="1455"/>
              </w:tabs>
              <w:rPr>
                <w:rFonts w:ascii="Calibri" w:hAnsi="Calibri" w:cs="Calibri"/>
                <w:b/>
                <w:sz w:val="20"/>
                <w:szCs w:val="20"/>
              </w:rPr>
            </w:pPr>
            <w:r>
              <w:rPr>
                <w:rFonts w:ascii="Calibri" w:hAnsi="Calibri" w:cs="Calibri"/>
                <w:b/>
                <w:sz w:val="20"/>
                <w:szCs w:val="20"/>
              </w:rPr>
              <w:t xml:space="preserve">   </w:t>
            </w:r>
            <w:r w:rsidR="0031313D">
              <w:rPr>
                <w:rFonts w:ascii="Calibri" w:hAnsi="Calibri" w:cs="Calibri"/>
                <w:b/>
                <w:sz w:val="20"/>
                <w:szCs w:val="20"/>
              </w:rPr>
              <w:t xml:space="preserve"> 1.5</w:t>
            </w:r>
          </w:p>
        </w:tc>
        <w:tc>
          <w:tcPr>
            <w:tcW w:w="5587" w:type="dxa"/>
          </w:tcPr>
          <w:p w:rsidR="0031313D" w:rsidRPr="000B31B6" w:rsidRDefault="00B632A4" w:rsidP="00B632A4">
            <w:pPr>
              <w:jc w:val="both"/>
              <w:rPr>
                <w:rFonts w:asciiTheme="minorHAnsi" w:hAnsiTheme="minorHAnsi"/>
              </w:rPr>
            </w:pPr>
            <w:r>
              <w:rPr>
                <w:rFonts w:asciiTheme="minorHAnsi" w:hAnsiTheme="minorHAnsi"/>
              </w:rPr>
              <w:t>Discussion on e</w:t>
            </w:r>
            <w:r w:rsidR="0031313D" w:rsidRPr="00ED75DA">
              <w:rPr>
                <w:rFonts w:asciiTheme="minorHAnsi" w:hAnsiTheme="minorHAnsi"/>
              </w:rPr>
              <w:t xml:space="preserve">fficiency in terms of CPU usage and memory usage </w:t>
            </w:r>
            <w:bookmarkStart w:id="0" w:name="_GoBack"/>
            <w:bookmarkEnd w:id="0"/>
          </w:p>
        </w:tc>
        <w:tc>
          <w:tcPr>
            <w:tcW w:w="707" w:type="dxa"/>
            <w:vAlign w:val="center"/>
          </w:tcPr>
          <w:p w:rsidR="0031313D" w:rsidRDefault="0031313D" w:rsidP="000D5B26">
            <w:pPr>
              <w:contextualSpacing/>
              <w:jc w:val="center"/>
              <w:rPr>
                <w:rFonts w:ascii="Calibri" w:hAnsi="Calibri" w:cs="Calibri"/>
                <w:szCs w:val="22"/>
              </w:rPr>
            </w:pPr>
            <w:r>
              <w:rPr>
                <w:rFonts w:ascii="Calibri" w:hAnsi="Calibri" w:cs="Calibri"/>
                <w:szCs w:val="22"/>
              </w:rPr>
              <w:t>8</w:t>
            </w:r>
          </w:p>
        </w:tc>
        <w:tc>
          <w:tcPr>
            <w:tcW w:w="1440" w:type="dxa"/>
            <w:vAlign w:val="center"/>
          </w:tcPr>
          <w:p w:rsidR="0031313D" w:rsidRPr="00651E00" w:rsidRDefault="0031313D" w:rsidP="000D5B26">
            <w:pPr>
              <w:pStyle w:val="Title"/>
              <w:rPr>
                <w:rFonts w:ascii="Calibri" w:hAnsi="Calibri" w:cs="Calibri"/>
                <w:b w:val="0"/>
                <w:bCs w:val="0"/>
                <w:sz w:val="20"/>
                <w:szCs w:val="20"/>
                <w:u w:val="none"/>
              </w:rPr>
            </w:pPr>
          </w:p>
        </w:tc>
        <w:tc>
          <w:tcPr>
            <w:tcW w:w="1440" w:type="dxa"/>
            <w:tcBorders>
              <w:right w:val="double" w:sz="4" w:space="0" w:color="auto"/>
            </w:tcBorders>
            <w:vAlign w:val="center"/>
          </w:tcPr>
          <w:p w:rsidR="0031313D" w:rsidRPr="00651E00" w:rsidRDefault="0031313D" w:rsidP="000D5B26">
            <w:pPr>
              <w:pStyle w:val="Title"/>
              <w:rPr>
                <w:rFonts w:ascii="Calibri" w:hAnsi="Calibri" w:cs="Calibri"/>
                <w:b w:val="0"/>
                <w:bCs w:val="0"/>
                <w:sz w:val="20"/>
                <w:szCs w:val="20"/>
                <w:u w:val="none"/>
              </w:rPr>
            </w:pPr>
          </w:p>
        </w:tc>
      </w:tr>
      <w:tr w:rsidR="0031313D" w:rsidRPr="00651E00" w:rsidTr="00B632A4">
        <w:trPr>
          <w:cantSplit/>
          <w:trHeight w:val="425"/>
        </w:trPr>
        <w:tc>
          <w:tcPr>
            <w:tcW w:w="6388" w:type="dxa"/>
            <w:gridSpan w:val="2"/>
            <w:tcBorders>
              <w:top w:val="single" w:sz="4" w:space="0" w:color="auto"/>
              <w:left w:val="double" w:sz="4" w:space="0" w:color="auto"/>
            </w:tcBorders>
            <w:vAlign w:val="center"/>
          </w:tcPr>
          <w:p w:rsidR="0031313D" w:rsidRPr="00C61330" w:rsidRDefault="00C61330" w:rsidP="000D5B26">
            <w:pPr>
              <w:jc w:val="both"/>
              <w:rPr>
                <w:rFonts w:asciiTheme="minorHAnsi" w:hAnsiTheme="minorHAnsi"/>
                <w:b/>
              </w:rPr>
            </w:pPr>
            <w:r w:rsidRPr="00C61330">
              <w:rPr>
                <w:rFonts w:asciiTheme="minorHAnsi" w:hAnsiTheme="minorHAnsi"/>
                <w:b/>
              </w:rPr>
              <w:t xml:space="preserve">                                                                                                     </w:t>
            </w:r>
            <w:r w:rsidR="0031313D" w:rsidRPr="00C61330">
              <w:rPr>
                <w:rFonts w:asciiTheme="minorHAnsi" w:hAnsiTheme="minorHAnsi"/>
                <w:b/>
              </w:rPr>
              <w:t>Total Marks</w:t>
            </w:r>
          </w:p>
        </w:tc>
        <w:tc>
          <w:tcPr>
            <w:tcW w:w="707" w:type="dxa"/>
            <w:vAlign w:val="center"/>
          </w:tcPr>
          <w:p w:rsidR="0031313D" w:rsidRPr="00C61330" w:rsidRDefault="0031313D" w:rsidP="000D5B26">
            <w:pPr>
              <w:contextualSpacing/>
              <w:jc w:val="center"/>
              <w:rPr>
                <w:rFonts w:ascii="Calibri" w:hAnsi="Calibri" w:cs="Calibri"/>
                <w:b/>
                <w:szCs w:val="22"/>
              </w:rPr>
            </w:pPr>
            <w:r w:rsidRPr="00C61330">
              <w:rPr>
                <w:rFonts w:ascii="Calibri" w:hAnsi="Calibri" w:cs="Calibri"/>
                <w:b/>
                <w:szCs w:val="22"/>
              </w:rPr>
              <w:t>20</w:t>
            </w:r>
          </w:p>
        </w:tc>
        <w:tc>
          <w:tcPr>
            <w:tcW w:w="1440" w:type="dxa"/>
            <w:vAlign w:val="center"/>
          </w:tcPr>
          <w:p w:rsidR="0031313D" w:rsidRPr="00651E00" w:rsidRDefault="0031313D" w:rsidP="000D5B26">
            <w:pPr>
              <w:pStyle w:val="Title"/>
              <w:rPr>
                <w:rFonts w:ascii="Calibri" w:hAnsi="Calibri" w:cs="Calibri"/>
                <w:b w:val="0"/>
                <w:bCs w:val="0"/>
                <w:sz w:val="20"/>
                <w:szCs w:val="20"/>
                <w:u w:val="none"/>
              </w:rPr>
            </w:pPr>
          </w:p>
        </w:tc>
        <w:tc>
          <w:tcPr>
            <w:tcW w:w="1440" w:type="dxa"/>
            <w:tcBorders>
              <w:right w:val="double" w:sz="4" w:space="0" w:color="auto"/>
            </w:tcBorders>
            <w:vAlign w:val="center"/>
          </w:tcPr>
          <w:p w:rsidR="0031313D" w:rsidRPr="00651E00" w:rsidRDefault="0031313D" w:rsidP="000D5B26">
            <w:pPr>
              <w:pStyle w:val="Title"/>
              <w:rPr>
                <w:rFonts w:ascii="Calibri" w:hAnsi="Calibri" w:cs="Calibri"/>
                <w:b w:val="0"/>
                <w:bCs w:val="0"/>
                <w:sz w:val="20"/>
                <w:szCs w:val="20"/>
                <w:u w:val="none"/>
              </w:rPr>
            </w:pPr>
          </w:p>
        </w:tc>
      </w:tr>
    </w:tbl>
    <w:p w:rsidR="0088070C" w:rsidRPr="00651E00" w:rsidRDefault="0088070C" w:rsidP="00DE014B">
      <w:pPr>
        <w:contextualSpacing/>
        <w:rPr>
          <w:rFonts w:ascii="Calibri" w:hAnsi="Calibri" w:cs="Calibri"/>
          <w:szCs w:val="22"/>
        </w:rPr>
      </w:pPr>
    </w:p>
    <w:p w:rsidR="00E8250C" w:rsidRPr="00651E00" w:rsidRDefault="00E8250C" w:rsidP="009D50EA"/>
    <w:tbl>
      <w:tblPr>
        <w:tblpPr w:leftFromText="180" w:rightFromText="180" w:vertAnchor="text" w:horzAnchor="margin" w:tblpY="-53"/>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2596"/>
        <w:gridCol w:w="1701"/>
        <w:gridCol w:w="4632"/>
      </w:tblGrid>
      <w:tr w:rsidR="00651E00" w:rsidRPr="00651E00" w:rsidTr="00707540">
        <w:trPr>
          <w:trHeight w:val="253"/>
        </w:trPr>
        <w:tc>
          <w:tcPr>
            <w:tcW w:w="9985" w:type="dxa"/>
            <w:gridSpan w:val="4"/>
          </w:tcPr>
          <w:p w:rsidR="007A718A" w:rsidRPr="00651E00" w:rsidRDefault="003C13FB" w:rsidP="003C13FB">
            <w:pPr>
              <w:pStyle w:val="Heading1"/>
              <w:rPr>
                <w:rFonts w:ascii="Calibri" w:hAnsi="Calibri" w:cs="Calibri"/>
                <w:sz w:val="20"/>
              </w:rPr>
            </w:pPr>
            <w:r w:rsidRPr="00651E00">
              <w:rPr>
                <w:rFonts w:ascii="Calibri" w:hAnsi="Calibri" w:cs="Calibri"/>
              </w:rPr>
              <w:t>Assignment</w:t>
            </w:r>
          </w:p>
        </w:tc>
      </w:tr>
      <w:tr w:rsidR="00651E00" w:rsidRPr="00651E00" w:rsidTr="00707540">
        <w:trPr>
          <w:trHeight w:val="590"/>
        </w:trPr>
        <w:tc>
          <w:tcPr>
            <w:tcW w:w="1056" w:type="dxa"/>
            <w:tcBorders>
              <w:right w:val="single" w:sz="4" w:space="0" w:color="auto"/>
            </w:tcBorders>
            <w:vAlign w:val="center"/>
          </w:tcPr>
          <w:p w:rsidR="007A718A" w:rsidRPr="00651E00" w:rsidRDefault="007A718A" w:rsidP="007A718A">
            <w:pPr>
              <w:pStyle w:val="Heading1"/>
              <w:jc w:val="both"/>
              <w:rPr>
                <w:rFonts w:ascii="Calibri" w:hAnsi="Calibri" w:cs="Calibri"/>
                <w:sz w:val="20"/>
              </w:rPr>
            </w:pPr>
            <w:proofErr w:type="spellStart"/>
            <w:r w:rsidRPr="00651E00">
              <w:rPr>
                <w:rFonts w:ascii="Calibri" w:hAnsi="Calibri" w:cs="Calibri"/>
                <w:sz w:val="20"/>
              </w:rPr>
              <w:t>Reg.No</w:t>
            </w:r>
            <w:proofErr w:type="spellEnd"/>
            <w:r w:rsidRPr="00651E00">
              <w:rPr>
                <w:rFonts w:ascii="Calibri" w:hAnsi="Calibri" w:cs="Calibri"/>
                <w:sz w:val="20"/>
              </w:rPr>
              <w:t>.</w:t>
            </w:r>
          </w:p>
        </w:tc>
        <w:tc>
          <w:tcPr>
            <w:tcW w:w="2596" w:type="dxa"/>
            <w:tcBorders>
              <w:left w:val="single" w:sz="4" w:space="0" w:color="auto"/>
              <w:right w:val="single" w:sz="4" w:space="0" w:color="auto"/>
            </w:tcBorders>
            <w:vAlign w:val="center"/>
          </w:tcPr>
          <w:p w:rsidR="007A718A" w:rsidRPr="00651E00" w:rsidRDefault="007A718A" w:rsidP="007A718A">
            <w:pPr>
              <w:pStyle w:val="Heading1"/>
              <w:jc w:val="left"/>
              <w:rPr>
                <w:rFonts w:ascii="Calibri" w:hAnsi="Calibri" w:cs="Calibri"/>
                <w:sz w:val="20"/>
              </w:rPr>
            </w:pPr>
            <w:r w:rsidRPr="00651E00">
              <w:rPr>
                <w:rFonts w:ascii="Calibri" w:hAnsi="Calibri" w:cs="Calibri"/>
                <w:b w:val="0"/>
                <w:sz w:val="20"/>
                <w:szCs w:val="22"/>
              </w:rPr>
              <w:fldChar w:fldCharType="begin">
                <w:ffData>
                  <w:name w:val=""/>
                  <w:enabled/>
                  <w:calcOnExit w:val="0"/>
                  <w:textInput>
                    <w:default w:val="XXXXXXXXXX"/>
                    <w:maxLength w:val="10"/>
                  </w:textInput>
                </w:ffData>
              </w:fldChar>
            </w:r>
            <w:r w:rsidRPr="00651E00">
              <w:rPr>
                <w:rFonts w:ascii="Calibri" w:hAnsi="Calibri" w:cs="Calibri"/>
                <w:b w:val="0"/>
                <w:sz w:val="20"/>
                <w:szCs w:val="22"/>
              </w:rPr>
              <w:instrText xml:space="preserve"> FORMTEXT </w:instrText>
            </w:r>
            <w:r w:rsidRPr="00651E00">
              <w:rPr>
                <w:rFonts w:ascii="Calibri" w:hAnsi="Calibri" w:cs="Calibri"/>
                <w:b w:val="0"/>
                <w:sz w:val="20"/>
                <w:szCs w:val="22"/>
              </w:rPr>
            </w:r>
            <w:r w:rsidRPr="00651E00">
              <w:rPr>
                <w:rFonts w:ascii="Calibri" w:hAnsi="Calibri" w:cs="Calibri"/>
                <w:b w:val="0"/>
                <w:sz w:val="20"/>
                <w:szCs w:val="22"/>
              </w:rPr>
              <w:fldChar w:fldCharType="separate"/>
            </w:r>
            <w:r w:rsidRPr="00651E00">
              <w:rPr>
                <w:rFonts w:ascii="Calibri" w:hAnsi="Calibri" w:cs="Calibri"/>
                <w:b w:val="0"/>
                <w:noProof/>
                <w:sz w:val="20"/>
                <w:szCs w:val="22"/>
              </w:rPr>
              <w:t>XXXXXXXXXX</w:t>
            </w:r>
            <w:r w:rsidRPr="00651E00">
              <w:rPr>
                <w:rFonts w:ascii="Calibri" w:hAnsi="Calibri" w:cs="Calibri"/>
                <w:b w:val="0"/>
                <w:sz w:val="20"/>
                <w:szCs w:val="22"/>
              </w:rPr>
              <w:fldChar w:fldCharType="end"/>
            </w:r>
          </w:p>
        </w:tc>
        <w:tc>
          <w:tcPr>
            <w:tcW w:w="1701" w:type="dxa"/>
            <w:tcBorders>
              <w:left w:val="single" w:sz="4" w:space="0" w:color="auto"/>
              <w:right w:val="single" w:sz="4" w:space="0" w:color="auto"/>
            </w:tcBorders>
            <w:vAlign w:val="center"/>
          </w:tcPr>
          <w:p w:rsidR="007A718A" w:rsidRPr="00651E00" w:rsidRDefault="007A718A" w:rsidP="007A718A">
            <w:pPr>
              <w:pStyle w:val="Heading1"/>
              <w:rPr>
                <w:rFonts w:ascii="Calibri" w:hAnsi="Calibri" w:cs="Calibri"/>
                <w:sz w:val="20"/>
              </w:rPr>
            </w:pPr>
            <w:r w:rsidRPr="00651E00">
              <w:rPr>
                <w:rFonts w:ascii="Calibri" w:hAnsi="Calibri" w:cs="Calibri"/>
                <w:sz w:val="20"/>
              </w:rPr>
              <w:t>Name of Student</w:t>
            </w:r>
          </w:p>
        </w:tc>
        <w:tc>
          <w:tcPr>
            <w:tcW w:w="4632" w:type="dxa"/>
            <w:tcBorders>
              <w:left w:val="single" w:sz="4" w:space="0" w:color="auto"/>
            </w:tcBorders>
            <w:vAlign w:val="center"/>
          </w:tcPr>
          <w:p w:rsidR="007A718A" w:rsidRPr="00651E00" w:rsidRDefault="007A718A" w:rsidP="007A718A">
            <w:pPr>
              <w:pStyle w:val="Heading1"/>
              <w:jc w:val="left"/>
              <w:rPr>
                <w:rFonts w:ascii="Calibri" w:hAnsi="Calibri" w:cs="Calibri"/>
                <w:sz w:val="20"/>
              </w:rPr>
            </w:pPr>
            <w:r w:rsidRPr="00651E00">
              <w:rPr>
                <w:rFonts w:ascii="Calibri" w:hAnsi="Calibri" w:cs="Calibri"/>
                <w:b w:val="0"/>
                <w:sz w:val="20"/>
                <w:szCs w:val="22"/>
              </w:rPr>
              <w:fldChar w:fldCharType="begin">
                <w:ffData>
                  <w:name w:val=""/>
                  <w:enabled/>
                  <w:calcOnExit w:val="0"/>
                  <w:textInput>
                    <w:default w:val="Enter Name"/>
                    <w:maxLength w:val="40"/>
                  </w:textInput>
                </w:ffData>
              </w:fldChar>
            </w:r>
            <w:r w:rsidRPr="00651E00">
              <w:rPr>
                <w:rFonts w:ascii="Calibri" w:hAnsi="Calibri" w:cs="Calibri"/>
                <w:b w:val="0"/>
                <w:sz w:val="20"/>
                <w:szCs w:val="22"/>
              </w:rPr>
              <w:instrText xml:space="preserve"> FORMTEXT </w:instrText>
            </w:r>
            <w:r w:rsidRPr="00651E00">
              <w:rPr>
                <w:rFonts w:ascii="Calibri" w:hAnsi="Calibri" w:cs="Calibri"/>
                <w:b w:val="0"/>
                <w:sz w:val="20"/>
                <w:szCs w:val="22"/>
              </w:rPr>
            </w:r>
            <w:r w:rsidRPr="00651E00">
              <w:rPr>
                <w:rFonts w:ascii="Calibri" w:hAnsi="Calibri" w:cs="Calibri"/>
                <w:b w:val="0"/>
                <w:sz w:val="20"/>
                <w:szCs w:val="22"/>
              </w:rPr>
              <w:fldChar w:fldCharType="separate"/>
            </w:r>
            <w:r w:rsidRPr="00651E00">
              <w:rPr>
                <w:rFonts w:ascii="Calibri" w:hAnsi="Calibri" w:cs="Calibri"/>
                <w:b w:val="0"/>
                <w:noProof/>
                <w:sz w:val="20"/>
                <w:szCs w:val="22"/>
              </w:rPr>
              <w:t>Enter Name</w:t>
            </w:r>
            <w:r w:rsidRPr="00651E00">
              <w:rPr>
                <w:rFonts w:ascii="Calibri" w:hAnsi="Calibri" w:cs="Calibri"/>
                <w:b w:val="0"/>
                <w:sz w:val="20"/>
                <w:szCs w:val="22"/>
              </w:rPr>
              <w:fldChar w:fldCharType="end"/>
            </w:r>
          </w:p>
        </w:tc>
      </w:tr>
    </w:tbl>
    <w:p w:rsidR="007A718A" w:rsidRPr="00651E00" w:rsidRDefault="007A718A" w:rsidP="009D50EA">
      <w:pPr>
        <w:rPr>
          <w:vanish/>
        </w:rPr>
      </w:pPr>
    </w:p>
    <w:p w:rsidR="009D50EA" w:rsidRPr="00651E00" w:rsidRDefault="009D50EA" w:rsidP="009D50EA">
      <w:pPr>
        <w:contextualSpacing/>
        <w:rPr>
          <w:rFonts w:ascii="Calibri" w:hAnsi="Calibri" w:cs="Calibri"/>
          <w:b/>
          <w:szCs w:val="22"/>
          <w:u w:val="single"/>
        </w:rPr>
      </w:pPr>
    </w:p>
    <w:tbl>
      <w:tblPr>
        <w:tblpPr w:leftFromText="180" w:rightFromText="180" w:vertAnchor="text" w:horzAnchor="margin" w:tblpY="5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1170"/>
        <w:gridCol w:w="2340"/>
        <w:gridCol w:w="1170"/>
        <w:gridCol w:w="2790"/>
      </w:tblGrid>
      <w:tr w:rsidR="00651E00" w:rsidRPr="00651E00" w:rsidTr="00344CE0">
        <w:trPr>
          <w:trHeight w:val="248"/>
        </w:trPr>
        <w:tc>
          <w:tcPr>
            <w:tcW w:w="9720" w:type="dxa"/>
            <w:gridSpan w:val="5"/>
            <w:tcBorders>
              <w:top w:val="double" w:sz="4" w:space="0" w:color="auto"/>
              <w:left w:val="double" w:sz="4" w:space="0" w:color="auto"/>
              <w:right w:val="double" w:sz="4" w:space="0" w:color="auto"/>
            </w:tcBorders>
          </w:tcPr>
          <w:p w:rsidR="00344CE0" w:rsidRPr="00651E00" w:rsidRDefault="00344CE0" w:rsidP="00AD4950">
            <w:pPr>
              <w:jc w:val="center"/>
              <w:rPr>
                <w:rFonts w:ascii="Calibri" w:hAnsi="Calibri" w:cs="Calibri"/>
                <w:b/>
                <w:sz w:val="20"/>
              </w:rPr>
            </w:pPr>
            <w:r w:rsidRPr="00651E00">
              <w:br w:type="page"/>
            </w:r>
            <w:r w:rsidR="0017665F" w:rsidRPr="00651E00">
              <w:rPr>
                <w:rFonts w:ascii="Calibri" w:hAnsi="Calibri" w:cs="Calibri"/>
                <w:b/>
              </w:rPr>
              <w:t>Course</w:t>
            </w:r>
            <w:r w:rsidRPr="00651E00">
              <w:rPr>
                <w:rFonts w:ascii="Calibri" w:hAnsi="Calibri" w:cs="Calibri"/>
                <w:b/>
              </w:rPr>
              <w:t xml:space="preserve"> Marks Tabulation</w:t>
            </w:r>
          </w:p>
        </w:tc>
      </w:tr>
      <w:tr w:rsidR="00651E00" w:rsidRPr="00651E00" w:rsidTr="00344CE0">
        <w:trPr>
          <w:trHeight w:val="314"/>
        </w:trPr>
        <w:tc>
          <w:tcPr>
            <w:tcW w:w="2250" w:type="dxa"/>
            <w:tcBorders>
              <w:left w:val="double" w:sz="4" w:space="0" w:color="auto"/>
              <w:bottom w:val="single" w:sz="4" w:space="0" w:color="auto"/>
              <w:right w:val="single" w:sz="4" w:space="0" w:color="auto"/>
            </w:tcBorders>
            <w:vAlign w:val="center"/>
          </w:tcPr>
          <w:p w:rsidR="00344CE0" w:rsidRPr="00651E00" w:rsidRDefault="00344CE0" w:rsidP="00344CE0">
            <w:pPr>
              <w:jc w:val="center"/>
              <w:rPr>
                <w:rFonts w:ascii="Calibri" w:hAnsi="Calibri" w:cs="Calibri"/>
                <w:b/>
                <w:sz w:val="20"/>
              </w:rPr>
            </w:pPr>
            <w:r w:rsidRPr="00651E00">
              <w:rPr>
                <w:rFonts w:ascii="Calibri" w:hAnsi="Calibri" w:cs="Calibri"/>
                <w:b/>
                <w:sz w:val="20"/>
              </w:rPr>
              <w:t>Component-1 (B) Assignment</w:t>
            </w:r>
          </w:p>
        </w:tc>
        <w:tc>
          <w:tcPr>
            <w:tcW w:w="1170" w:type="dxa"/>
            <w:tcBorders>
              <w:left w:val="single" w:sz="4" w:space="0" w:color="auto"/>
              <w:right w:val="single" w:sz="4" w:space="0" w:color="auto"/>
            </w:tcBorders>
            <w:vAlign w:val="center"/>
          </w:tcPr>
          <w:p w:rsidR="00344CE0" w:rsidRPr="00651E00" w:rsidRDefault="00344CE0" w:rsidP="00344CE0">
            <w:pPr>
              <w:jc w:val="center"/>
              <w:rPr>
                <w:rFonts w:ascii="Calibri" w:hAnsi="Calibri" w:cs="Calibri"/>
                <w:b/>
                <w:sz w:val="20"/>
              </w:rPr>
            </w:pPr>
            <w:r w:rsidRPr="00651E00">
              <w:rPr>
                <w:rFonts w:ascii="Calibri" w:hAnsi="Calibri" w:cs="Calibri"/>
                <w:b/>
                <w:sz w:val="20"/>
              </w:rPr>
              <w:t>First Examiner</w:t>
            </w:r>
          </w:p>
        </w:tc>
        <w:tc>
          <w:tcPr>
            <w:tcW w:w="2340" w:type="dxa"/>
            <w:tcBorders>
              <w:left w:val="single" w:sz="4" w:space="0" w:color="auto"/>
              <w:right w:val="single" w:sz="4" w:space="0" w:color="auto"/>
            </w:tcBorders>
            <w:vAlign w:val="center"/>
          </w:tcPr>
          <w:p w:rsidR="00344CE0" w:rsidRPr="00651E00" w:rsidRDefault="00344CE0" w:rsidP="00344CE0">
            <w:pPr>
              <w:jc w:val="center"/>
              <w:rPr>
                <w:rFonts w:ascii="Calibri" w:hAnsi="Calibri" w:cs="Calibri"/>
                <w:b/>
                <w:sz w:val="20"/>
              </w:rPr>
            </w:pPr>
            <w:r w:rsidRPr="00651E00">
              <w:rPr>
                <w:rFonts w:ascii="Calibri" w:hAnsi="Calibri" w:cs="Calibri"/>
                <w:b/>
                <w:sz w:val="20"/>
              </w:rPr>
              <w:t>Remarks</w:t>
            </w:r>
          </w:p>
        </w:tc>
        <w:tc>
          <w:tcPr>
            <w:tcW w:w="1170" w:type="dxa"/>
            <w:tcBorders>
              <w:left w:val="single" w:sz="4" w:space="0" w:color="auto"/>
            </w:tcBorders>
            <w:vAlign w:val="center"/>
          </w:tcPr>
          <w:p w:rsidR="00344CE0" w:rsidRPr="00651E00" w:rsidRDefault="009F2739" w:rsidP="00344CE0">
            <w:pPr>
              <w:jc w:val="center"/>
              <w:rPr>
                <w:rFonts w:ascii="Calibri" w:hAnsi="Calibri" w:cs="Calibri"/>
                <w:b/>
                <w:sz w:val="20"/>
              </w:rPr>
            </w:pPr>
            <w:r w:rsidRPr="00651E00">
              <w:rPr>
                <w:rFonts w:ascii="Calibri" w:hAnsi="Calibri" w:cs="Calibri"/>
                <w:b/>
                <w:sz w:val="20"/>
              </w:rPr>
              <w:t>Moderator</w:t>
            </w:r>
          </w:p>
        </w:tc>
        <w:tc>
          <w:tcPr>
            <w:tcW w:w="2790" w:type="dxa"/>
            <w:tcBorders>
              <w:right w:val="double" w:sz="4" w:space="0" w:color="auto"/>
            </w:tcBorders>
            <w:vAlign w:val="center"/>
          </w:tcPr>
          <w:p w:rsidR="00344CE0" w:rsidRPr="00651E00" w:rsidRDefault="00344CE0" w:rsidP="00344CE0">
            <w:pPr>
              <w:jc w:val="center"/>
              <w:rPr>
                <w:rFonts w:ascii="Calibri" w:hAnsi="Calibri" w:cs="Calibri"/>
                <w:b/>
                <w:sz w:val="20"/>
              </w:rPr>
            </w:pPr>
            <w:r w:rsidRPr="00651E00">
              <w:rPr>
                <w:rFonts w:ascii="Calibri" w:hAnsi="Calibri" w:cs="Calibri"/>
                <w:b/>
                <w:sz w:val="20"/>
              </w:rPr>
              <w:t>Remarks</w:t>
            </w:r>
          </w:p>
        </w:tc>
      </w:tr>
      <w:tr w:rsidR="00651E00" w:rsidRPr="00651E00" w:rsidTr="00B632A4">
        <w:trPr>
          <w:trHeight w:val="455"/>
        </w:trPr>
        <w:tc>
          <w:tcPr>
            <w:tcW w:w="2250" w:type="dxa"/>
            <w:tcBorders>
              <w:top w:val="single" w:sz="4" w:space="0" w:color="auto"/>
              <w:left w:val="double" w:sz="4" w:space="0" w:color="auto"/>
              <w:right w:val="single" w:sz="4" w:space="0" w:color="auto"/>
            </w:tcBorders>
            <w:vAlign w:val="center"/>
          </w:tcPr>
          <w:p w:rsidR="003D0344" w:rsidRPr="00651E00" w:rsidRDefault="00DC303A" w:rsidP="003D0344">
            <w:pPr>
              <w:jc w:val="center"/>
              <w:rPr>
                <w:rFonts w:ascii="Calibri" w:hAnsi="Calibri" w:cs="Calibri"/>
                <w:sz w:val="20"/>
              </w:rPr>
            </w:pPr>
            <w:r>
              <w:rPr>
                <w:rFonts w:ascii="Calibri" w:hAnsi="Calibri" w:cs="Calibri"/>
                <w:sz w:val="20"/>
              </w:rPr>
              <w:t>1</w:t>
            </w:r>
          </w:p>
        </w:tc>
        <w:tc>
          <w:tcPr>
            <w:tcW w:w="1170" w:type="dxa"/>
            <w:tcBorders>
              <w:top w:val="single" w:sz="4" w:space="0" w:color="auto"/>
              <w:left w:val="single" w:sz="4" w:space="0" w:color="auto"/>
              <w:right w:val="single" w:sz="4" w:space="0" w:color="auto"/>
            </w:tcBorders>
            <w:vAlign w:val="center"/>
          </w:tcPr>
          <w:p w:rsidR="003D0344" w:rsidRPr="00651E00" w:rsidRDefault="003D0344" w:rsidP="003D0344">
            <w:pPr>
              <w:jc w:val="center"/>
              <w:rPr>
                <w:rFonts w:ascii="Calibri" w:hAnsi="Calibri" w:cs="Calibri"/>
                <w:b/>
                <w:sz w:val="20"/>
                <w:highlight w:val="yellow"/>
              </w:rPr>
            </w:pPr>
          </w:p>
        </w:tc>
        <w:tc>
          <w:tcPr>
            <w:tcW w:w="2340" w:type="dxa"/>
            <w:tcBorders>
              <w:top w:val="single" w:sz="4" w:space="0" w:color="auto"/>
              <w:left w:val="single" w:sz="4" w:space="0" w:color="auto"/>
              <w:right w:val="single" w:sz="4" w:space="0" w:color="auto"/>
            </w:tcBorders>
            <w:vAlign w:val="center"/>
          </w:tcPr>
          <w:p w:rsidR="003D0344" w:rsidRPr="00651E00" w:rsidRDefault="003D0344" w:rsidP="003D0344">
            <w:pPr>
              <w:spacing w:before="40" w:after="40"/>
              <w:rPr>
                <w:rFonts w:ascii="Calibri" w:hAnsi="Calibri" w:cs="Calibri"/>
                <w:sz w:val="20"/>
              </w:rPr>
            </w:pPr>
          </w:p>
        </w:tc>
        <w:tc>
          <w:tcPr>
            <w:tcW w:w="1170" w:type="dxa"/>
            <w:tcBorders>
              <w:top w:val="single" w:sz="4" w:space="0" w:color="auto"/>
              <w:left w:val="single" w:sz="4" w:space="0" w:color="auto"/>
            </w:tcBorders>
          </w:tcPr>
          <w:p w:rsidR="003D0344" w:rsidRPr="00651E00" w:rsidRDefault="003D0344" w:rsidP="003D0344">
            <w:pPr>
              <w:jc w:val="center"/>
            </w:pPr>
          </w:p>
        </w:tc>
        <w:tc>
          <w:tcPr>
            <w:tcW w:w="2790" w:type="dxa"/>
            <w:tcBorders>
              <w:right w:val="double" w:sz="4" w:space="0" w:color="auto"/>
            </w:tcBorders>
            <w:vAlign w:val="center"/>
          </w:tcPr>
          <w:p w:rsidR="003D0344" w:rsidRPr="00651E00" w:rsidRDefault="003D0344" w:rsidP="003D0344">
            <w:pPr>
              <w:spacing w:before="40" w:after="40"/>
              <w:jc w:val="center"/>
              <w:rPr>
                <w:rFonts w:ascii="Calibri" w:hAnsi="Calibri" w:cs="Calibri"/>
                <w:sz w:val="20"/>
              </w:rPr>
            </w:pPr>
          </w:p>
        </w:tc>
      </w:tr>
      <w:tr w:rsidR="00651E00" w:rsidRPr="00651E00" w:rsidTr="00344CE0">
        <w:trPr>
          <w:trHeight w:val="359"/>
        </w:trPr>
        <w:tc>
          <w:tcPr>
            <w:tcW w:w="2250" w:type="dxa"/>
            <w:tcBorders>
              <w:top w:val="double" w:sz="4" w:space="0" w:color="auto"/>
              <w:left w:val="double" w:sz="4" w:space="0" w:color="auto"/>
              <w:bottom w:val="double" w:sz="4" w:space="0" w:color="auto"/>
              <w:right w:val="single" w:sz="4" w:space="0" w:color="auto"/>
            </w:tcBorders>
            <w:vAlign w:val="center"/>
          </w:tcPr>
          <w:p w:rsidR="00E8250C" w:rsidRPr="00651E00" w:rsidRDefault="008F470F" w:rsidP="005D1791">
            <w:pPr>
              <w:jc w:val="center"/>
              <w:rPr>
                <w:rFonts w:ascii="Calibri" w:hAnsi="Calibri" w:cs="Calibri"/>
                <w:b/>
                <w:sz w:val="20"/>
              </w:rPr>
            </w:pPr>
            <w:r>
              <w:rPr>
                <w:rFonts w:ascii="Calibri" w:hAnsi="Calibri" w:cs="Calibri"/>
                <w:b/>
                <w:sz w:val="20"/>
              </w:rPr>
              <w:t>Marks (Max 2</w:t>
            </w:r>
            <w:r w:rsidR="005D1791">
              <w:rPr>
                <w:rFonts w:ascii="Calibri" w:hAnsi="Calibri" w:cs="Calibri"/>
                <w:b/>
                <w:sz w:val="20"/>
              </w:rPr>
              <w:t>0</w:t>
            </w:r>
            <w:r w:rsidR="00E8250C" w:rsidRPr="00651E00">
              <w:rPr>
                <w:rFonts w:ascii="Calibri" w:hAnsi="Calibri" w:cs="Calibri"/>
                <w:b/>
                <w:sz w:val="20"/>
              </w:rPr>
              <w:t xml:space="preserve"> )</w:t>
            </w:r>
          </w:p>
        </w:tc>
        <w:tc>
          <w:tcPr>
            <w:tcW w:w="1170" w:type="dxa"/>
            <w:tcBorders>
              <w:top w:val="double" w:sz="4" w:space="0" w:color="auto"/>
              <w:left w:val="single" w:sz="4" w:space="0" w:color="auto"/>
              <w:bottom w:val="double" w:sz="4" w:space="0" w:color="auto"/>
              <w:right w:val="single" w:sz="4" w:space="0" w:color="auto"/>
            </w:tcBorders>
            <w:vAlign w:val="center"/>
          </w:tcPr>
          <w:p w:rsidR="00E8250C" w:rsidRPr="00651E00" w:rsidRDefault="00E8250C" w:rsidP="00E8250C">
            <w:pPr>
              <w:jc w:val="center"/>
              <w:rPr>
                <w:rFonts w:ascii="Calibri" w:hAnsi="Calibri" w:cs="Calibri"/>
                <w:b/>
                <w:sz w:val="20"/>
                <w:highlight w:val="yellow"/>
              </w:rPr>
            </w:pPr>
          </w:p>
        </w:tc>
        <w:tc>
          <w:tcPr>
            <w:tcW w:w="2340" w:type="dxa"/>
            <w:tcBorders>
              <w:top w:val="double" w:sz="4" w:space="0" w:color="auto"/>
              <w:left w:val="single" w:sz="4" w:space="0" w:color="auto"/>
              <w:bottom w:val="double" w:sz="4" w:space="0" w:color="auto"/>
              <w:right w:val="single" w:sz="4" w:space="0" w:color="auto"/>
            </w:tcBorders>
            <w:vAlign w:val="center"/>
          </w:tcPr>
          <w:p w:rsidR="00E8250C" w:rsidRPr="00651E00" w:rsidRDefault="00E8250C" w:rsidP="00E8250C">
            <w:pPr>
              <w:spacing w:before="40" w:after="40"/>
              <w:rPr>
                <w:rFonts w:ascii="Calibri" w:hAnsi="Calibri" w:cs="Calibri"/>
                <w:sz w:val="20"/>
              </w:rPr>
            </w:pPr>
          </w:p>
        </w:tc>
        <w:tc>
          <w:tcPr>
            <w:tcW w:w="1170" w:type="dxa"/>
            <w:tcBorders>
              <w:top w:val="double" w:sz="4" w:space="0" w:color="auto"/>
              <w:left w:val="single" w:sz="4" w:space="0" w:color="auto"/>
              <w:bottom w:val="double" w:sz="4" w:space="0" w:color="auto"/>
            </w:tcBorders>
            <w:vAlign w:val="center"/>
          </w:tcPr>
          <w:p w:rsidR="00E8250C" w:rsidRPr="00651E00" w:rsidRDefault="00E8250C" w:rsidP="00E8250C">
            <w:pPr>
              <w:spacing w:before="40" w:after="40"/>
              <w:jc w:val="center"/>
              <w:rPr>
                <w:rFonts w:ascii="Calibri" w:hAnsi="Calibri" w:cs="Calibri"/>
                <w:sz w:val="20"/>
              </w:rPr>
            </w:pPr>
          </w:p>
        </w:tc>
        <w:tc>
          <w:tcPr>
            <w:tcW w:w="2790" w:type="dxa"/>
            <w:tcBorders>
              <w:top w:val="double" w:sz="4" w:space="0" w:color="auto"/>
              <w:bottom w:val="double" w:sz="4" w:space="0" w:color="000000"/>
              <w:right w:val="double" w:sz="4" w:space="0" w:color="auto"/>
            </w:tcBorders>
            <w:vAlign w:val="center"/>
          </w:tcPr>
          <w:p w:rsidR="00E8250C" w:rsidRPr="00651E00" w:rsidRDefault="00E8250C" w:rsidP="00E8250C">
            <w:pPr>
              <w:spacing w:before="40" w:after="40"/>
              <w:jc w:val="center"/>
              <w:rPr>
                <w:rFonts w:ascii="Calibri" w:hAnsi="Calibri" w:cs="Calibri"/>
                <w:sz w:val="20"/>
              </w:rPr>
            </w:pPr>
          </w:p>
        </w:tc>
      </w:tr>
      <w:tr w:rsidR="00651E00" w:rsidRPr="00651E00" w:rsidTr="00344CE0">
        <w:trPr>
          <w:trHeight w:val="619"/>
        </w:trPr>
        <w:tc>
          <w:tcPr>
            <w:tcW w:w="9720" w:type="dxa"/>
            <w:gridSpan w:val="5"/>
            <w:tcBorders>
              <w:top w:val="double" w:sz="4" w:space="0" w:color="auto"/>
              <w:left w:val="double" w:sz="4" w:space="0" w:color="auto"/>
              <w:bottom w:val="double" w:sz="4" w:space="0" w:color="auto"/>
              <w:right w:val="double" w:sz="4" w:space="0" w:color="auto"/>
            </w:tcBorders>
          </w:tcPr>
          <w:p w:rsidR="00E8250C" w:rsidRPr="00651E00" w:rsidRDefault="00E8250C" w:rsidP="00E8250C">
            <w:pPr>
              <w:spacing w:before="40" w:after="40"/>
              <w:rPr>
                <w:rFonts w:ascii="Calibri" w:hAnsi="Calibri" w:cs="Calibri"/>
                <w:b/>
                <w:sz w:val="20"/>
              </w:rPr>
            </w:pPr>
          </w:p>
          <w:p w:rsidR="00E8250C" w:rsidRPr="00651E00" w:rsidRDefault="00E8250C" w:rsidP="00E8250C">
            <w:pPr>
              <w:spacing w:before="40" w:after="40"/>
              <w:rPr>
                <w:rFonts w:ascii="Calibri" w:hAnsi="Calibri" w:cs="Calibri"/>
                <w:b/>
                <w:sz w:val="20"/>
              </w:rPr>
            </w:pPr>
          </w:p>
          <w:p w:rsidR="00E8250C" w:rsidRPr="00651E00" w:rsidRDefault="00E8250C" w:rsidP="00112A14">
            <w:pPr>
              <w:spacing w:before="40" w:after="40"/>
              <w:rPr>
                <w:rFonts w:ascii="Calibri" w:hAnsi="Calibri" w:cs="Calibri"/>
                <w:b/>
                <w:sz w:val="20"/>
              </w:rPr>
            </w:pPr>
            <w:r w:rsidRPr="00651E00">
              <w:rPr>
                <w:rFonts w:ascii="Calibri" w:hAnsi="Calibri" w:cs="Calibri"/>
                <w:b/>
                <w:sz w:val="20"/>
              </w:rPr>
              <w:t xml:space="preserve">   Signature of First Examiner                                                                                                 Signature of Moderator</w:t>
            </w:r>
          </w:p>
        </w:tc>
      </w:tr>
    </w:tbl>
    <w:p w:rsidR="009D50EA" w:rsidRPr="00651E00" w:rsidRDefault="009D50EA" w:rsidP="00DC6BBB">
      <w:pPr>
        <w:contextualSpacing/>
        <w:jc w:val="center"/>
        <w:rPr>
          <w:rFonts w:ascii="Calibri" w:hAnsi="Calibri" w:cs="Calibri"/>
          <w:b/>
          <w:szCs w:val="22"/>
          <w:u w:val="single"/>
        </w:rPr>
      </w:pPr>
    </w:p>
    <w:p w:rsidR="0082493F" w:rsidRPr="00651E00" w:rsidRDefault="0082493F" w:rsidP="0082493F">
      <w:pPr>
        <w:rPr>
          <w:rFonts w:ascii="Calibri" w:hAnsi="Calibri" w:cs="Calibri"/>
          <w:b/>
        </w:rPr>
      </w:pPr>
      <w:r w:rsidRPr="00651E00">
        <w:rPr>
          <w:rFonts w:ascii="Calibri" w:hAnsi="Calibri" w:cs="Calibri"/>
          <w:b/>
        </w:rPr>
        <w:t>Please note:</w:t>
      </w:r>
    </w:p>
    <w:p w:rsidR="0082493F" w:rsidRPr="00651E00" w:rsidRDefault="0082493F" w:rsidP="0082493F">
      <w:pPr>
        <w:pStyle w:val="ListParagraph"/>
        <w:numPr>
          <w:ilvl w:val="0"/>
          <w:numId w:val="13"/>
        </w:numPr>
        <w:ind w:left="450" w:hanging="270"/>
        <w:jc w:val="both"/>
        <w:rPr>
          <w:rFonts w:cs="Calibri"/>
        </w:rPr>
      </w:pPr>
      <w:r w:rsidRPr="00651E00">
        <w:rPr>
          <w:rFonts w:cs="Calibri"/>
        </w:rPr>
        <w:t xml:space="preserve">Documental evidence for all the components/parts of the assessment such as the reports, photographs, laboratory exam / tool tests are required to be attached to the assignment report in a proper order. </w:t>
      </w:r>
    </w:p>
    <w:p w:rsidR="0082493F" w:rsidRPr="00651E00" w:rsidRDefault="0082493F" w:rsidP="0082493F">
      <w:pPr>
        <w:pStyle w:val="ListParagraph"/>
        <w:numPr>
          <w:ilvl w:val="0"/>
          <w:numId w:val="13"/>
        </w:numPr>
        <w:ind w:left="450" w:hanging="270"/>
        <w:jc w:val="both"/>
        <w:rPr>
          <w:rFonts w:cs="Calibri"/>
        </w:rPr>
      </w:pPr>
      <w:r w:rsidRPr="00651E00">
        <w:rPr>
          <w:rFonts w:cs="Calibri"/>
        </w:rPr>
        <w:t xml:space="preserve">The First Examiner is required to mark the comments in RED ink and the Second Examiner’s comments should be in GREEN ink. </w:t>
      </w:r>
    </w:p>
    <w:p w:rsidR="0082493F" w:rsidRPr="00651E00" w:rsidRDefault="0082493F" w:rsidP="0082493F">
      <w:pPr>
        <w:pStyle w:val="ListParagraph"/>
        <w:numPr>
          <w:ilvl w:val="0"/>
          <w:numId w:val="13"/>
        </w:numPr>
        <w:ind w:left="450" w:hanging="270"/>
        <w:jc w:val="both"/>
        <w:rPr>
          <w:rFonts w:cs="Calibri"/>
        </w:rPr>
      </w:pPr>
      <w:r w:rsidRPr="00651E00">
        <w:rPr>
          <w:rFonts w:cs="Calibri"/>
        </w:rPr>
        <w:t xml:space="preserve">The marks for all the questions of the assignment have to be written only in the </w:t>
      </w:r>
      <w:r w:rsidRPr="00651E00">
        <w:rPr>
          <w:rFonts w:cs="Calibri"/>
          <w:b/>
        </w:rPr>
        <w:t>Component – CET B: Assignment</w:t>
      </w:r>
      <w:r w:rsidRPr="00651E00">
        <w:rPr>
          <w:rFonts w:cs="Calibri"/>
        </w:rPr>
        <w:t xml:space="preserve"> table.</w:t>
      </w:r>
    </w:p>
    <w:p w:rsidR="0082493F" w:rsidRPr="00651E00" w:rsidRDefault="0082493F" w:rsidP="0082493F">
      <w:pPr>
        <w:pStyle w:val="ListParagraph"/>
        <w:numPr>
          <w:ilvl w:val="0"/>
          <w:numId w:val="13"/>
        </w:numPr>
        <w:ind w:left="450" w:hanging="270"/>
        <w:jc w:val="both"/>
        <w:rPr>
          <w:rFonts w:cs="Calibri"/>
        </w:rPr>
      </w:pPr>
      <w:r w:rsidRPr="00651E00">
        <w:rPr>
          <w:rFonts w:cs="Calibr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rsidR="00DC6BBB" w:rsidRPr="00651E00" w:rsidRDefault="00DC6BBB" w:rsidP="00DC6BBB">
      <w:pPr>
        <w:contextualSpacing/>
        <w:jc w:val="center"/>
        <w:rPr>
          <w:rFonts w:ascii="Calibri" w:hAnsi="Calibri" w:cs="Calibri"/>
          <w:b/>
          <w:sz w:val="24"/>
          <w:szCs w:val="22"/>
          <w:u w:val="single"/>
        </w:rPr>
      </w:pPr>
      <w:r w:rsidRPr="00651E00">
        <w:rPr>
          <w:rFonts w:ascii="Calibri" w:hAnsi="Calibri" w:cs="Calibri"/>
          <w:b/>
          <w:sz w:val="24"/>
          <w:szCs w:val="22"/>
          <w:u w:val="single"/>
        </w:rPr>
        <w:lastRenderedPageBreak/>
        <w:t>Assignment</w:t>
      </w:r>
    </w:p>
    <w:p w:rsidR="00707540" w:rsidRDefault="00707540" w:rsidP="00707540">
      <w:pPr>
        <w:spacing w:line="360" w:lineRule="auto"/>
        <w:rPr>
          <w:rFonts w:ascii="Calibri" w:hAnsi="Calibri" w:cs="Calibri"/>
          <w:b/>
          <w:szCs w:val="22"/>
        </w:rPr>
      </w:pPr>
    </w:p>
    <w:p w:rsidR="009D50EA" w:rsidRPr="00651E00" w:rsidRDefault="009D50EA" w:rsidP="00707540">
      <w:pPr>
        <w:spacing w:line="360" w:lineRule="auto"/>
        <w:rPr>
          <w:rFonts w:ascii="Calibri" w:hAnsi="Calibri" w:cs="Calibri"/>
          <w:szCs w:val="22"/>
        </w:rPr>
      </w:pPr>
      <w:r w:rsidRPr="00651E00">
        <w:rPr>
          <w:rFonts w:ascii="Calibri" w:hAnsi="Calibri" w:cs="Calibri"/>
          <w:b/>
          <w:szCs w:val="22"/>
        </w:rPr>
        <w:t>Instructions to students:</w:t>
      </w:r>
    </w:p>
    <w:p w:rsidR="009D50EA" w:rsidRPr="00651E00" w:rsidRDefault="009D50EA" w:rsidP="00707540">
      <w:pPr>
        <w:numPr>
          <w:ilvl w:val="0"/>
          <w:numId w:val="4"/>
        </w:numPr>
        <w:spacing w:line="360" w:lineRule="auto"/>
        <w:rPr>
          <w:rFonts w:ascii="Calibri" w:hAnsi="Calibri" w:cs="Calibri"/>
          <w:szCs w:val="22"/>
        </w:rPr>
      </w:pPr>
      <w:r w:rsidRPr="00651E00">
        <w:rPr>
          <w:rFonts w:ascii="Calibri" w:hAnsi="Calibri" w:cs="Calibri"/>
          <w:szCs w:val="22"/>
        </w:rPr>
        <w:t xml:space="preserve">Maximum marks is </w:t>
      </w:r>
      <w:r w:rsidR="00541E9B">
        <w:rPr>
          <w:rFonts w:ascii="Calibri" w:hAnsi="Calibri" w:cs="Calibri"/>
          <w:b/>
          <w:szCs w:val="22"/>
        </w:rPr>
        <w:t>2</w:t>
      </w:r>
      <w:r w:rsidR="004B4780">
        <w:rPr>
          <w:rFonts w:ascii="Calibri" w:hAnsi="Calibri" w:cs="Calibri"/>
          <w:b/>
          <w:szCs w:val="22"/>
        </w:rPr>
        <w:t>0</w:t>
      </w:r>
      <w:r w:rsidRPr="00651E00">
        <w:rPr>
          <w:rFonts w:ascii="Calibri" w:hAnsi="Calibri" w:cs="Calibri"/>
          <w:szCs w:val="22"/>
        </w:rPr>
        <w:t>.</w:t>
      </w:r>
    </w:p>
    <w:p w:rsidR="009D50EA" w:rsidRPr="00651E00" w:rsidRDefault="009D50EA" w:rsidP="009D50EA">
      <w:pPr>
        <w:numPr>
          <w:ilvl w:val="0"/>
          <w:numId w:val="4"/>
        </w:numPr>
        <w:spacing w:before="100" w:beforeAutospacing="1" w:after="100" w:afterAutospacing="1" w:line="360" w:lineRule="auto"/>
        <w:rPr>
          <w:rFonts w:ascii="Calibri" w:hAnsi="Calibri" w:cs="Calibri"/>
          <w:szCs w:val="22"/>
        </w:rPr>
      </w:pPr>
      <w:r w:rsidRPr="00651E00">
        <w:rPr>
          <w:rFonts w:ascii="Calibri" w:hAnsi="Calibri" w:cs="Calibri"/>
          <w:szCs w:val="22"/>
        </w:rPr>
        <w:t>The assignment has to be neatly word processed as per the prescribed format.</w:t>
      </w:r>
    </w:p>
    <w:p w:rsidR="009D50EA" w:rsidRPr="00651E00" w:rsidRDefault="009D50EA" w:rsidP="009D50EA">
      <w:pPr>
        <w:numPr>
          <w:ilvl w:val="0"/>
          <w:numId w:val="4"/>
        </w:numPr>
        <w:spacing w:before="100" w:beforeAutospacing="1" w:after="100" w:afterAutospacing="1" w:line="360" w:lineRule="auto"/>
        <w:rPr>
          <w:rFonts w:ascii="Calibri" w:hAnsi="Calibri" w:cs="Calibri"/>
          <w:szCs w:val="22"/>
        </w:rPr>
      </w:pPr>
      <w:r w:rsidRPr="00651E00">
        <w:rPr>
          <w:rFonts w:ascii="Calibri" w:hAnsi="Calibri" w:cs="Calibri"/>
          <w:szCs w:val="22"/>
        </w:rPr>
        <w:t>The maximum number of pages should be restricted to</w:t>
      </w:r>
      <w:r w:rsidR="004B4780">
        <w:rPr>
          <w:rFonts w:ascii="Calibri" w:hAnsi="Calibri" w:cs="Calibri"/>
          <w:b/>
          <w:szCs w:val="22"/>
        </w:rPr>
        <w:t xml:space="preserve"> 7</w:t>
      </w:r>
      <w:r w:rsidRPr="00651E00">
        <w:rPr>
          <w:rFonts w:ascii="Calibri" w:hAnsi="Calibri" w:cs="Calibri"/>
          <w:szCs w:val="22"/>
        </w:rPr>
        <w:t>.</w:t>
      </w:r>
    </w:p>
    <w:p w:rsidR="009D50EA" w:rsidRPr="00651E00" w:rsidRDefault="009D50EA" w:rsidP="009D50EA">
      <w:pPr>
        <w:numPr>
          <w:ilvl w:val="0"/>
          <w:numId w:val="4"/>
        </w:numPr>
        <w:spacing w:before="100" w:beforeAutospacing="1" w:after="100" w:afterAutospacing="1" w:line="360" w:lineRule="auto"/>
        <w:rPr>
          <w:rFonts w:ascii="Calibri" w:hAnsi="Calibri" w:cs="Calibri"/>
          <w:szCs w:val="22"/>
        </w:rPr>
      </w:pPr>
      <w:r w:rsidRPr="00651E00">
        <w:rPr>
          <w:rFonts w:ascii="Calibri" w:hAnsi="Calibri" w:cs="Calibri"/>
          <w:szCs w:val="22"/>
        </w:rPr>
        <w:t xml:space="preserve">The printed assignment must be submitted to </w:t>
      </w:r>
      <w:r w:rsidR="009147AE" w:rsidRPr="00651E00">
        <w:rPr>
          <w:rFonts w:ascii="Calibri" w:hAnsi="Calibri" w:cs="Calibri"/>
          <w:szCs w:val="22"/>
        </w:rPr>
        <w:t>the course</w:t>
      </w:r>
      <w:r w:rsidRPr="00651E00">
        <w:rPr>
          <w:rFonts w:ascii="Calibri" w:hAnsi="Calibri" w:cs="Calibri"/>
          <w:szCs w:val="22"/>
        </w:rPr>
        <w:t xml:space="preserve"> leader.</w:t>
      </w:r>
    </w:p>
    <w:p w:rsidR="00871399" w:rsidRPr="00164C3A" w:rsidRDefault="007B00A2" w:rsidP="009D50EA">
      <w:pPr>
        <w:numPr>
          <w:ilvl w:val="0"/>
          <w:numId w:val="4"/>
        </w:numPr>
        <w:spacing w:before="100" w:beforeAutospacing="1" w:after="100" w:afterAutospacing="1" w:line="360" w:lineRule="auto"/>
        <w:jc w:val="both"/>
        <w:rPr>
          <w:rFonts w:ascii="Calibri" w:hAnsi="Calibri" w:cs="Calibri"/>
          <w:bCs/>
          <w:szCs w:val="22"/>
          <w:highlight w:val="yellow"/>
        </w:rPr>
      </w:pPr>
      <w:r w:rsidRPr="00164C3A">
        <w:rPr>
          <w:rFonts w:ascii="Calibri" w:hAnsi="Calibri" w:cs="Calibri"/>
          <w:b/>
          <w:szCs w:val="22"/>
          <w:highlight w:val="yellow"/>
        </w:rPr>
        <w:t xml:space="preserve">Submission Date: </w:t>
      </w:r>
      <w:r w:rsidR="00587153" w:rsidRPr="00164C3A">
        <w:rPr>
          <w:rFonts w:ascii="Calibri" w:hAnsi="Calibri" w:cs="Calibri"/>
          <w:szCs w:val="22"/>
          <w:highlight w:val="yellow"/>
        </w:rPr>
        <w:fldChar w:fldCharType="begin">
          <w:ffData>
            <w:name w:val="Text7"/>
            <w:enabled/>
            <w:calcOnExit w:val="0"/>
            <w:textInput>
              <w:type w:val="date"/>
              <w:default w:val="01/08/2016"/>
            </w:textInput>
          </w:ffData>
        </w:fldChar>
      </w:r>
      <w:bookmarkStart w:id="1" w:name="Text7"/>
      <w:r w:rsidR="00587153" w:rsidRPr="00164C3A">
        <w:rPr>
          <w:rFonts w:ascii="Calibri" w:hAnsi="Calibri" w:cs="Calibri"/>
          <w:szCs w:val="22"/>
          <w:highlight w:val="yellow"/>
        </w:rPr>
        <w:instrText xml:space="preserve"> FORMTEXT </w:instrText>
      </w:r>
      <w:r w:rsidR="00587153" w:rsidRPr="00164C3A">
        <w:rPr>
          <w:rFonts w:ascii="Calibri" w:hAnsi="Calibri" w:cs="Calibri"/>
          <w:szCs w:val="22"/>
          <w:highlight w:val="yellow"/>
        </w:rPr>
      </w:r>
      <w:r w:rsidR="00587153" w:rsidRPr="00164C3A">
        <w:rPr>
          <w:rFonts w:ascii="Calibri" w:hAnsi="Calibri" w:cs="Calibri"/>
          <w:szCs w:val="22"/>
          <w:highlight w:val="yellow"/>
        </w:rPr>
        <w:fldChar w:fldCharType="separate"/>
      </w:r>
      <w:r w:rsidR="00587153" w:rsidRPr="00164C3A">
        <w:rPr>
          <w:rFonts w:ascii="Calibri" w:hAnsi="Calibri" w:cs="Calibri"/>
          <w:noProof/>
          <w:szCs w:val="22"/>
          <w:highlight w:val="yellow"/>
        </w:rPr>
        <w:t>01/08/2016</w:t>
      </w:r>
      <w:r w:rsidR="00587153" w:rsidRPr="00164C3A">
        <w:rPr>
          <w:rFonts w:ascii="Calibri" w:hAnsi="Calibri" w:cs="Calibri"/>
          <w:szCs w:val="22"/>
          <w:highlight w:val="yellow"/>
        </w:rPr>
        <w:fldChar w:fldCharType="end"/>
      </w:r>
      <w:bookmarkEnd w:id="1"/>
    </w:p>
    <w:p w:rsidR="009D50EA" w:rsidRPr="00651E00" w:rsidRDefault="009D50EA" w:rsidP="009D50EA">
      <w:pPr>
        <w:numPr>
          <w:ilvl w:val="0"/>
          <w:numId w:val="4"/>
        </w:numPr>
        <w:spacing w:before="100" w:beforeAutospacing="1" w:after="100" w:afterAutospacing="1" w:line="360" w:lineRule="auto"/>
        <w:jc w:val="both"/>
        <w:rPr>
          <w:rFonts w:ascii="Calibri" w:hAnsi="Calibri" w:cs="Calibri"/>
          <w:bCs/>
          <w:szCs w:val="22"/>
        </w:rPr>
      </w:pPr>
      <w:r w:rsidRPr="00651E00">
        <w:rPr>
          <w:rFonts w:ascii="Calibri" w:hAnsi="Calibri" w:cs="Calibri"/>
          <w:b/>
          <w:szCs w:val="22"/>
        </w:rPr>
        <w:t>Submission after the due date is not permitted.</w:t>
      </w:r>
    </w:p>
    <w:p w:rsidR="009D50EA" w:rsidRPr="00651E00" w:rsidRDefault="009D50EA" w:rsidP="009D50EA">
      <w:pPr>
        <w:numPr>
          <w:ilvl w:val="0"/>
          <w:numId w:val="4"/>
        </w:numPr>
        <w:spacing w:before="100" w:beforeAutospacing="1" w:after="100" w:afterAutospacing="1" w:line="360" w:lineRule="auto"/>
        <w:jc w:val="both"/>
        <w:rPr>
          <w:rFonts w:ascii="Calibri" w:hAnsi="Calibri" w:cs="Calibri"/>
          <w:bCs/>
          <w:szCs w:val="22"/>
        </w:rPr>
      </w:pPr>
      <w:r w:rsidRPr="00651E00">
        <w:rPr>
          <w:rFonts w:ascii="Calibri" w:hAnsi="Calibri" w:cs="Calibri"/>
          <w:b/>
          <w:bCs/>
          <w:szCs w:val="22"/>
        </w:rPr>
        <w:t>IMPORTANT</w:t>
      </w:r>
      <w:r w:rsidRPr="00651E00">
        <w:rPr>
          <w:rFonts w:ascii="Calibri" w:hAnsi="Calibri" w:cs="Calibri"/>
          <w:bCs/>
          <w:szCs w:val="22"/>
        </w:rPr>
        <w:t>: It is essential that all the sources used in preparation of the assignment must be suitably referenced in the text.</w:t>
      </w:r>
    </w:p>
    <w:p w:rsidR="009D50EA" w:rsidRPr="00651E00" w:rsidRDefault="009D50EA" w:rsidP="009D50EA">
      <w:pPr>
        <w:numPr>
          <w:ilvl w:val="0"/>
          <w:numId w:val="4"/>
        </w:numPr>
        <w:spacing w:before="100" w:beforeAutospacing="1" w:after="100" w:afterAutospacing="1" w:line="360" w:lineRule="auto"/>
        <w:jc w:val="both"/>
        <w:rPr>
          <w:rFonts w:ascii="Calibri" w:hAnsi="Calibri" w:cs="Calibri"/>
          <w:bCs/>
          <w:szCs w:val="22"/>
        </w:rPr>
      </w:pPr>
      <w:r w:rsidRPr="00651E00">
        <w:rPr>
          <w:rFonts w:ascii="Calibri" w:hAnsi="Calibri" w:cs="Calibri"/>
          <w:bCs/>
          <w:szCs w:val="22"/>
        </w:rPr>
        <w:t>Marks will be awarded only to the sections and subsections clearly indicated as per the problem statement/exercise/question</w:t>
      </w:r>
    </w:p>
    <w:p w:rsidR="000D1E3E" w:rsidRPr="00651E00" w:rsidRDefault="00CF73E9" w:rsidP="00707540">
      <w:pPr>
        <w:spacing w:line="360" w:lineRule="auto"/>
        <w:jc w:val="both"/>
        <w:rPr>
          <w:rFonts w:ascii="Calibri" w:hAnsi="Calibri" w:cs="Calibri"/>
          <w:b/>
          <w:bCs/>
          <w:szCs w:val="22"/>
        </w:rPr>
      </w:pPr>
      <w:r w:rsidRPr="00651E00">
        <w:rPr>
          <w:rFonts w:ascii="Calibri" w:hAnsi="Calibri" w:cs="Calibri"/>
          <w:b/>
          <w:bCs/>
          <w:szCs w:val="22"/>
        </w:rPr>
        <w:t xml:space="preserve">Preamble </w:t>
      </w:r>
    </w:p>
    <w:p w:rsidR="007A718A" w:rsidRPr="00D27517" w:rsidRDefault="00D748AF" w:rsidP="00707540">
      <w:pPr>
        <w:spacing w:line="360" w:lineRule="auto"/>
        <w:jc w:val="both"/>
        <w:rPr>
          <w:rFonts w:asciiTheme="minorHAnsi" w:hAnsiTheme="minorHAnsi" w:cs="Calibri"/>
          <w:bCs/>
          <w:szCs w:val="20"/>
        </w:rPr>
      </w:pPr>
      <w:r w:rsidRPr="00D27517">
        <w:rPr>
          <w:rFonts w:asciiTheme="minorHAnsi" w:hAnsiTheme="minorHAnsi" w:cs="Calibri"/>
          <w:bCs/>
          <w:szCs w:val="20"/>
        </w:rPr>
        <w:t xml:space="preserve">In computer science, principle of programming language makes students to understand the concepts of syntax‐related concepts including context‐free grammars, parse trees, data structure, printing and interpretation. Analyzing semantic issues associated with function implementations, including variable binding, scoping rules, and exception handling. Students study design issues of imperative, object‐oriented and functional languages. </w:t>
      </w:r>
    </w:p>
    <w:p w:rsidR="00914C20" w:rsidRPr="00651E00" w:rsidRDefault="00707540" w:rsidP="002D51A4">
      <w:pPr>
        <w:spacing w:before="100" w:beforeAutospacing="1" w:after="100" w:afterAutospacing="1"/>
        <w:jc w:val="both"/>
        <w:rPr>
          <w:rFonts w:ascii="Calibri" w:hAnsi="Calibri" w:cs="Calibri"/>
          <w:b/>
          <w:bCs/>
          <w:szCs w:val="22"/>
        </w:rPr>
      </w:pPr>
      <w:r>
        <w:rPr>
          <w:rFonts w:ascii="Calibri" w:hAnsi="Calibri" w:cs="Calibri"/>
          <w:b/>
          <w:bCs/>
          <w:szCs w:val="22"/>
        </w:rPr>
        <w:t>Question</w:t>
      </w:r>
      <w:r>
        <w:rPr>
          <w:rFonts w:ascii="Calibri" w:hAnsi="Calibri" w:cs="Calibri"/>
          <w:b/>
          <w:bCs/>
          <w:szCs w:val="22"/>
        </w:rPr>
        <w:tab/>
      </w:r>
      <w:r w:rsidR="009E2021" w:rsidRPr="00651E00">
        <w:rPr>
          <w:rFonts w:ascii="Calibri" w:hAnsi="Calibri" w:cs="Calibri"/>
          <w:b/>
          <w:bCs/>
          <w:szCs w:val="22"/>
        </w:rPr>
        <w:tab/>
      </w:r>
      <w:r w:rsidR="009E2021" w:rsidRPr="00651E00">
        <w:rPr>
          <w:rFonts w:ascii="Calibri" w:hAnsi="Calibri" w:cs="Calibri"/>
          <w:b/>
          <w:bCs/>
          <w:szCs w:val="22"/>
        </w:rPr>
        <w:tab/>
      </w:r>
      <w:r w:rsidR="009E2021" w:rsidRPr="00651E00">
        <w:rPr>
          <w:rFonts w:ascii="Calibri" w:hAnsi="Calibri" w:cs="Calibri"/>
          <w:b/>
          <w:bCs/>
          <w:szCs w:val="22"/>
        </w:rPr>
        <w:tab/>
      </w:r>
      <w:r w:rsidR="009E2021" w:rsidRPr="00651E00">
        <w:rPr>
          <w:rFonts w:ascii="Calibri" w:hAnsi="Calibri" w:cs="Calibri"/>
          <w:b/>
          <w:bCs/>
          <w:szCs w:val="22"/>
        </w:rPr>
        <w:tab/>
      </w:r>
      <w:r w:rsidR="009E2021" w:rsidRPr="00651E00">
        <w:rPr>
          <w:rFonts w:ascii="Calibri" w:hAnsi="Calibri" w:cs="Calibri"/>
          <w:b/>
          <w:bCs/>
          <w:szCs w:val="22"/>
        </w:rPr>
        <w:tab/>
      </w:r>
      <w:r w:rsidR="009E2021" w:rsidRPr="00651E00">
        <w:rPr>
          <w:rFonts w:ascii="Calibri" w:hAnsi="Calibri" w:cs="Calibri"/>
          <w:b/>
          <w:bCs/>
          <w:szCs w:val="22"/>
        </w:rPr>
        <w:tab/>
      </w:r>
      <w:r w:rsidR="009E2021" w:rsidRPr="00651E00">
        <w:rPr>
          <w:rFonts w:ascii="Calibri" w:hAnsi="Calibri" w:cs="Calibri"/>
          <w:b/>
          <w:bCs/>
          <w:szCs w:val="22"/>
        </w:rPr>
        <w:tab/>
      </w:r>
      <w:r w:rsidR="009E2021" w:rsidRPr="00651E00">
        <w:rPr>
          <w:rFonts w:ascii="Calibri" w:hAnsi="Calibri" w:cs="Calibri"/>
          <w:b/>
          <w:bCs/>
          <w:szCs w:val="22"/>
        </w:rPr>
        <w:tab/>
      </w:r>
      <w:r w:rsidR="009E2021" w:rsidRPr="00651E00">
        <w:rPr>
          <w:rFonts w:ascii="Calibri" w:hAnsi="Calibri" w:cs="Calibri"/>
          <w:b/>
          <w:bCs/>
          <w:szCs w:val="22"/>
        </w:rPr>
        <w:tab/>
        <w:t>(</w:t>
      </w:r>
      <w:r>
        <w:rPr>
          <w:rFonts w:ascii="Calibri" w:hAnsi="Calibri" w:cs="Calibri"/>
          <w:b/>
          <w:szCs w:val="22"/>
        </w:rPr>
        <w:t>20</w:t>
      </w:r>
      <w:r w:rsidR="009E2021" w:rsidRPr="00651E00">
        <w:rPr>
          <w:rFonts w:ascii="Calibri" w:hAnsi="Calibri" w:cs="Calibri"/>
          <w:b/>
          <w:bCs/>
          <w:szCs w:val="22"/>
        </w:rPr>
        <w:t xml:space="preserve"> </w:t>
      </w:r>
      <w:r w:rsidR="00817AD1" w:rsidRPr="00651E00">
        <w:rPr>
          <w:rFonts w:ascii="Calibri" w:hAnsi="Calibri" w:cs="Calibri"/>
          <w:b/>
          <w:bCs/>
          <w:szCs w:val="22"/>
        </w:rPr>
        <w:t>M</w:t>
      </w:r>
      <w:r w:rsidR="00651E00" w:rsidRPr="00651E00">
        <w:rPr>
          <w:rFonts w:ascii="Calibri" w:hAnsi="Calibri" w:cs="Calibri"/>
          <w:b/>
          <w:bCs/>
          <w:szCs w:val="22"/>
        </w:rPr>
        <w:t>arks</w:t>
      </w:r>
      <w:r w:rsidR="000A7782">
        <w:rPr>
          <w:rFonts w:ascii="Calibri" w:hAnsi="Calibri" w:cs="Calibri"/>
          <w:b/>
          <w:bCs/>
          <w:szCs w:val="22"/>
        </w:rPr>
        <w:t>)</w:t>
      </w:r>
    </w:p>
    <w:p w:rsidR="00173423" w:rsidRPr="00707540" w:rsidRDefault="00173423" w:rsidP="00707540">
      <w:pPr>
        <w:spacing w:line="360" w:lineRule="auto"/>
        <w:ind w:left="90"/>
        <w:jc w:val="both"/>
        <w:rPr>
          <w:rFonts w:asciiTheme="minorHAnsi" w:eastAsia="Calibri" w:hAnsiTheme="minorHAnsi"/>
          <w:szCs w:val="22"/>
        </w:rPr>
      </w:pPr>
      <w:r w:rsidRPr="00707540">
        <w:rPr>
          <w:rFonts w:asciiTheme="minorHAnsi" w:eastAsia="Calibri" w:hAnsiTheme="minorHAnsi"/>
        </w:rPr>
        <w:t xml:space="preserve">Consider Goods and Service Tax (GST) slabs, 0%, 5%, 12%, 18%, </w:t>
      </w:r>
      <w:r w:rsidR="00707540" w:rsidRPr="00707540">
        <w:rPr>
          <w:rFonts w:asciiTheme="minorHAnsi" w:eastAsia="Calibri" w:hAnsiTheme="minorHAnsi"/>
        </w:rPr>
        <w:t xml:space="preserve">and </w:t>
      </w:r>
      <w:r w:rsidRPr="00707540">
        <w:rPr>
          <w:rFonts w:asciiTheme="minorHAnsi" w:eastAsia="Calibri" w:hAnsiTheme="minorHAnsi"/>
        </w:rPr>
        <w:t>28%. Design and develop a tax calculation application for the billing of goods and services covering all the tax slabs mentioned.</w:t>
      </w:r>
    </w:p>
    <w:p w:rsidR="00173423" w:rsidRPr="00707540" w:rsidRDefault="00173423" w:rsidP="00707540">
      <w:pPr>
        <w:spacing w:line="360" w:lineRule="auto"/>
        <w:jc w:val="both"/>
        <w:rPr>
          <w:rFonts w:asciiTheme="minorHAnsi" w:eastAsiaTheme="minorHAnsi" w:hAnsiTheme="minorHAnsi"/>
        </w:rPr>
      </w:pPr>
      <w:r w:rsidRPr="00707540">
        <w:rPr>
          <w:rFonts w:asciiTheme="minorHAnsi" w:hAnsiTheme="minorHAnsi"/>
        </w:rPr>
        <w:t xml:space="preserve">  The report should address the following: </w:t>
      </w:r>
    </w:p>
    <w:p w:rsidR="00173423" w:rsidRPr="00707540" w:rsidRDefault="00173423" w:rsidP="00707540">
      <w:pPr>
        <w:pStyle w:val="ListParagraph"/>
        <w:spacing w:after="0" w:line="360" w:lineRule="auto"/>
        <w:jc w:val="both"/>
        <w:rPr>
          <w:rFonts w:asciiTheme="minorHAnsi" w:hAnsiTheme="minorHAnsi"/>
        </w:rPr>
      </w:pPr>
      <w:r w:rsidRPr="00707540">
        <w:rPr>
          <w:rFonts w:asciiTheme="minorHAnsi" w:hAnsiTheme="minorHAnsi"/>
          <w:b/>
        </w:rPr>
        <w:t>1.1</w:t>
      </w:r>
      <w:r w:rsidR="00707540" w:rsidRPr="00707540">
        <w:rPr>
          <w:rFonts w:asciiTheme="minorHAnsi" w:hAnsiTheme="minorHAnsi"/>
          <w:b/>
        </w:rPr>
        <w:t xml:space="preserve">   </w:t>
      </w:r>
      <w:r w:rsidRPr="00707540">
        <w:rPr>
          <w:rFonts w:asciiTheme="minorHAnsi" w:hAnsiTheme="minorHAnsi"/>
        </w:rPr>
        <w:t>Implementation of the application using C-Programming.</w:t>
      </w:r>
    </w:p>
    <w:p w:rsidR="00173423" w:rsidRPr="00707540" w:rsidRDefault="00173423" w:rsidP="00707540">
      <w:pPr>
        <w:spacing w:line="360" w:lineRule="auto"/>
        <w:ind w:left="1170" w:hanging="450"/>
        <w:jc w:val="both"/>
        <w:rPr>
          <w:rFonts w:asciiTheme="minorHAnsi" w:hAnsiTheme="minorHAnsi"/>
        </w:rPr>
      </w:pPr>
      <w:r w:rsidRPr="00707540">
        <w:rPr>
          <w:rFonts w:asciiTheme="minorHAnsi" w:hAnsiTheme="minorHAnsi"/>
          <w:b/>
        </w:rPr>
        <w:t>1.2</w:t>
      </w:r>
      <w:r w:rsidR="00707540" w:rsidRPr="00707540">
        <w:rPr>
          <w:rFonts w:asciiTheme="minorHAnsi" w:hAnsiTheme="minorHAnsi"/>
          <w:b/>
        </w:rPr>
        <w:tab/>
      </w:r>
      <w:r w:rsidRPr="00707540">
        <w:rPr>
          <w:rFonts w:asciiTheme="minorHAnsi" w:hAnsiTheme="minorHAnsi"/>
        </w:rPr>
        <w:t xml:space="preserve">Implementation of the application using JAVA-Programming using </w:t>
      </w:r>
      <w:r w:rsidR="007D40F5" w:rsidRPr="00707540">
        <w:rPr>
          <w:rFonts w:asciiTheme="minorHAnsi" w:hAnsiTheme="minorHAnsi"/>
        </w:rPr>
        <w:t>o</w:t>
      </w:r>
      <w:r w:rsidRPr="00707540">
        <w:rPr>
          <w:rFonts w:asciiTheme="minorHAnsi" w:hAnsiTheme="minorHAnsi"/>
        </w:rPr>
        <w:t xml:space="preserve">bject </w:t>
      </w:r>
      <w:r w:rsidR="007D40F5" w:rsidRPr="00707540">
        <w:rPr>
          <w:rFonts w:asciiTheme="minorHAnsi" w:hAnsiTheme="minorHAnsi"/>
        </w:rPr>
        <w:t>o</w:t>
      </w:r>
      <w:r w:rsidRPr="00707540">
        <w:rPr>
          <w:rFonts w:asciiTheme="minorHAnsi" w:hAnsiTheme="minorHAnsi"/>
        </w:rPr>
        <w:t>riented features.</w:t>
      </w:r>
    </w:p>
    <w:p w:rsidR="00173423" w:rsidRPr="00707540" w:rsidRDefault="00173423" w:rsidP="00707540">
      <w:pPr>
        <w:spacing w:line="360" w:lineRule="auto"/>
        <w:ind w:left="1170" w:hanging="450"/>
        <w:jc w:val="both"/>
        <w:rPr>
          <w:rFonts w:asciiTheme="minorHAnsi" w:hAnsiTheme="minorHAnsi"/>
        </w:rPr>
      </w:pPr>
      <w:r w:rsidRPr="00707540">
        <w:rPr>
          <w:rFonts w:asciiTheme="minorHAnsi" w:hAnsiTheme="minorHAnsi"/>
          <w:b/>
        </w:rPr>
        <w:t>1.3</w:t>
      </w:r>
      <w:r w:rsidR="00707540" w:rsidRPr="00707540">
        <w:rPr>
          <w:rFonts w:asciiTheme="minorHAnsi" w:hAnsiTheme="minorHAnsi"/>
          <w:b/>
        </w:rPr>
        <w:tab/>
      </w:r>
      <w:r w:rsidRPr="00707540">
        <w:rPr>
          <w:rFonts w:asciiTheme="minorHAnsi" w:hAnsiTheme="minorHAnsi"/>
        </w:rPr>
        <w:t>Discuss</w:t>
      </w:r>
      <w:r w:rsidR="00B632A4">
        <w:rPr>
          <w:rFonts w:asciiTheme="minorHAnsi" w:hAnsiTheme="minorHAnsi"/>
        </w:rPr>
        <w:t>ion on</w:t>
      </w:r>
      <w:r w:rsidRPr="00707540">
        <w:rPr>
          <w:rFonts w:asciiTheme="minorHAnsi" w:hAnsiTheme="minorHAnsi"/>
        </w:rPr>
        <w:t xml:space="preserve"> ease of writing program in C in comparison with that in JAVA.</w:t>
      </w:r>
    </w:p>
    <w:p w:rsidR="00173423" w:rsidRPr="00707540" w:rsidRDefault="00173423" w:rsidP="00707540">
      <w:pPr>
        <w:spacing w:line="360" w:lineRule="auto"/>
        <w:ind w:left="1170" w:hanging="450"/>
        <w:jc w:val="both"/>
        <w:rPr>
          <w:rFonts w:asciiTheme="minorHAnsi" w:hAnsiTheme="minorHAnsi"/>
        </w:rPr>
      </w:pPr>
      <w:r w:rsidRPr="00707540">
        <w:rPr>
          <w:rFonts w:asciiTheme="minorHAnsi" w:hAnsiTheme="minorHAnsi"/>
          <w:b/>
        </w:rPr>
        <w:t>1.4</w:t>
      </w:r>
      <w:r w:rsidRPr="00707540">
        <w:rPr>
          <w:rFonts w:asciiTheme="minorHAnsi" w:hAnsiTheme="minorHAnsi"/>
        </w:rPr>
        <w:t xml:space="preserve"> </w:t>
      </w:r>
      <w:r w:rsidR="00707540" w:rsidRPr="00707540">
        <w:rPr>
          <w:rFonts w:asciiTheme="minorHAnsi" w:hAnsiTheme="minorHAnsi"/>
        </w:rPr>
        <w:tab/>
      </w:r>
      <w:r w:rsidRPr="00707540">
        <w:rPr>
          <w:rFonts w:asciiTheme="minorHAnsi" w:hAnsiTheme="minorHAnsi"/>
        </w:rPr>
        <w:t>Discuss</w:t>
      </w:r>
      <w:r w:rsidR="00B632A4">
        <w:rPr>
          <w:rFonts w:asciiTheme="minorHAnsi" w:hAnsiTheme="minorHAnsi"/>
        </w:rPr>
        <w:t>ion on</w:t>
      </w:r>
      <w:r w:rsidRPr="00707540">
        <w:rPr>
          <w:rFonts w:asciiTheme="minorHAnsi" w:hAnsiTheme="minorHAnsi"/>
        </w:rPr>
        <w:t xml:space="preserve"> the amount of changes required to introduce a new tax slab 25% and removing 28% slab in both the languages</w:t>
      </w:r>
      <w:r w:rsidR="00707540" w:rsidRPr="00707540">
        <w:rPr>
          <w:rFonts w:asciiTheme="minorHAnsi" w:hAnsiTheme="minorHAnsi"/>
        </w:rPr>
        <w:t>.</w:t>
      </w:r>
    </w:p>
    <w:p w:rsidR="00173423" w:rsidRPr="00707540" w:rsidRDefault="00173423" w:rsidP="00707540">
      <w:pPr>
        <w:spacing w:line="360" w:lineRule="auto"/>
        <w:ind w:left="720"/>
        <w:jc w:val="both"/>
        <w:rPr>
          <w:rFonts w:asciiTheme="minorHAnsi" w:hAnsiTheme="minorHAnsi"/>
        </w:rPr>
      </w:pPr>
      <w:r w:rsidRPr="00707540">
        <w:rPr>
          <w:rFonts w:asciiTheme="minorHAnsi" w:hAnsiTheme="minorHAnsi"/>
          <w:b/>
        </w:rPr>
        <w:t>1.5</w:t>
      </w:r>
      <w:r w:rsidRPr="00707540">
        <w:rPr>
          <w:rFonts w:asciiTheme="minorHAnsi" w:hAnsiTheme="minorHAnsi"/>
        </w:rPr>
        <w:t xml:space="preserve"> Discuss</w:t>
      </w:r>
      <w:r w:rsidR="00B632A4">
        <w:rPr>
          <w:rFonts w:asciiTheme="minorHAnsi" w:hAnsiTheme="minorHAnsi"/>
        </w:rPr>
        <w:t>ion on</w:t>
      </w:r>
      <w:r w:rsidRPr="00707540">
        <w:rPr>
          <w:rFonts w:asciiTheme="minorHAnsi" w:hAnsiTheme="minorHAnsi"/>
        </w:rPr>
        <w:t xml:space="preserve"> the e</w:t>
      </w:r>
      <w:r w:rsidR="007D40F5" w:rsidRPr="00707540">
        <w:rPr>
          <w:rFonts w:asciiTheme="minorHAnsi" w:hAnsiTheme="minorHAnsi"/>
        </w:rPr>
        <w:t xml:space="preserve">fficiency in terms of CPU </w:t>
      </w:r>
      <w:r w:rsidRPr="00707540">
        <w:rPr>
          <w:rFonts w:asciiTheme="minorHAnsi" w:hAnsiTheme="minorHAnsi"/>
        </w:rPr>
        <w:t>and memory usage</w:t>
      </w:r>
      <w:r w:rsidR="007D40F5" w:rsidRPr="00707540">
        <w:rPr>
          <w:rFonts w:asciiTheme="minorHAnsi" w:hAnsiTheme="minorHAnsi"/>
        </w:rPr>
        <w:t xml:space="preserve"> using tools</w:t>
      </w:r>
      <w:r w:rsidRPr="00707540">
        <w:rPr>
          <w:rFonts w:asciiTheme="minorHAnsi" w:hAnsiTheme="minorHAnsi"/>
        </w:rPr>
        <w:t xml:space="preserve"> </w:t>
      </w:r>
      <w:r w:rsidR="007D40F5" w:rsidRPr="00707540">
        <w:rPr>
          <w:rFonts w:asciiTheme="minorHAnsi" w:hAnsiTheme="minorHAnsi"/>
        </w:rPr>
        <w:t>in</w:t>
      </w:r>
      <w:r w:rsidRPr="00707540">
        <w:rPr>
          <w:rFonts w:asciiTheme="minorHAnsi" w:hAnsiTheme="minorHAnsi"/>
        </w:rPr>
        <w:t xml:space="preserve"> both the </w:t>
      </w:r>
      <w:r w:rsidR="00707540" w:rsidRPr="00707540">
        <w:rPr>
          <w:rFonts w:asciiTheme="minorHAnsi" w:hAnsiTheme="minorHAnsi"/>
        </w:rPr>
        <w:t xml:space="preserve">         </w:t>
      </w:r>
      <w:r w:rsidRPr="00707540">
        <w:rPr>
          <w:rFonts w:asciiTheme="minorHAnsi" w:hAnsiTheme="minorHAnsi"/>
        </w:rPr>
        <w:t xml:space="preserve">languages. </w:t>
      </w:r>
    </w:p>
    <w:p w:rsidR="00173423" w:rsidRPr="00173423" w:rsidRDefault="00707540" w:rsidP="00707540">
      <w:pPr>
        <w:spacing w:line="360" w:lineRule="auto"/>
        <w:jc w:val="center"/>
        <w:rPr>
          <w:rFonts w:asciiTheme="minorHAnsi" w:hAnsiTheme="minorHAnsi"/>
        </w:rPr>
      </w:pPr>
      <w:r w:rsidRPr="00FC26A3">
        <w:rPr>
          <w:rFonts w:cs="Calibri"/>
        </w:rPr>
        <w:sym w:font="Wingdings 2" w:char="F065"/>
      </w:r>
      <w:r w:rsidRPr="00FC26A3">
        <w:rPr>
          <w:rFonts w:cs="Calibri"/>
        </w:rPr>
        <w:sym w:font="Wingdings 2" w:char="F066"/>
      </w:r>
    </w:p>
    <w:p w:rsidR="00173423" w:rsidRPr="00C74D65" w:rsidRDefault="00173423" w:rsidP="00C74D65">
      <w:pPr>
        <w:spacing w:after="160" w:line="259" w:lineRule="auto"/>
        <w:ind w:firstLine="720"/>
        <w:jc w:val="both"/>
      </w:pPr>
    </w:p>
    <w:p w:rsidR="00650260" w:rsidRPr="00651E00" w:rsidRDefault="00650260" w:rsidP="00C74D65">
      <w:pPr>
        <w:spacing w:after="160" w:line="259" w:lineRule="auto"/>
        <w:ind w:firstLine="720"/>
        <w:jc w:val="both"/>
      </w:pPr>
    </w:p>
    <w:sectPr w:rsidR="00650260" w:rsidRPr="00651E00" w:rsidSect="00005CF2">
      <w:headerReference w:type="default" r:id="rId7"/>
      <w:footerReference w:type="even" r:id="rId8"/>
      <w:footerReference w:type="default" r:id="rId9"/>
      <w:pgSz w:w="11909" w:h="16834" w:code="9"/>
      <w:pgMar w:top="721" w:right="1440" w:bottom="630" w:left="1440" w:header="630" w:footer="1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C1B" w:rsidRDefault="00281C1B">
      <w:r>
        <w:separator/>
      </w:r>
    </w:p>
  </w:endnote>
  <w:endnote w:type="continuationSeparator" w:id="0">
    <w:p w:rsidR="00281C1B" w:rsidRDefault="00281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29C" w:rsidRDefault="0055029C" w:rsidP="0015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029C" w:rsidRDefault="0055029C" w:rsidP="007534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29C" w:rsidRDefault="0055029C" w:rsidP="00383B5E">
    <w:pPr>
      <w:pStyle w:val="Footer"/>
      <w:framePr w:w="331" w:h="391" w:hRule="exact" w:wrap="around" w:vAnchor="text" w:hAnchor="page" w:x="10501" w:y="-535"/>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7346F2">
      <w:rPr>
        <w:rStyle w:val="PageNumber"/>
        <w:noProof/>
      </w:rPr>
      <w:t>2</w:t>
    </w:r>
    <w:r>
      <w:rPr>
        <w:rStyle w:val="PageNumber"/>
      </w:rPr>
      <w:fldChar w:fldCharType="end"/>
    </w:r>
  </w:p>
  <w:p w:rsidR="0055029C" w:rsidRDefault="0055029C">
    <w:pPr>
      <w:pStyle w:val="Footer"/>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C1B" w:rsidRDefault="00281C1B">
      <w:r>
        <w:separator/>
      </w:r>
    </w:p>
  </w:footnote>
  <w:footnote w:type="continuationSeparator" w:id="0">
    <w:p w:rsidR="00281C1B" w:rsidRDefault="00281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29C" w:rsidRPr="009B5004" w:rsidRDefault="007A718A" w:rsidP="004C5517">
    <w:pPr>
      <w:pStyle w:val="Header"/>
      <w:jc w:val="center"/>
      <w:rPr>
        <w:rFonts w:asciiTheme="minorHAnsi" w:hAnsiTheme="minorHAnsi"/>
      </w:rPr>
    </w:pPr>
    <w:r w:rsidRPr="007A718A">
      <w:rPr>
        <w:noProof/>
      </w:rPr>
      <w:drawing>
        <wp:inline distT="0" distB="0" distL="0" distR="0" wp14:anchorId="797984D3" wp14:editId="45E98106">
          <wp:extent cx="1342224" cy="400050"/>
          <wp:effectExtent l="0" t="0" r="0" b="0"/>
          <wp:docPr id="3" name="Picture 3" descr="C:\Users\Paramesh\Desktop\Logo\Logo with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mesh\Desktop\Logo\Logo with Nam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936" cy="402647"/>
                  </a:xfrm>
                  <a:prstGeom prst="rect">
                    <a:avLst/>
                  </a:prstGeom>
                  <a:noFill/>
                  <a:ln>
                    <a:noFill/>
                  </a:ln>
                </pic:spPr>
              </pic:pic>
            </a:graphicData>
          </a:graphic>
        </wp:inline>
      </w:drawing>
    </w:r>
    <w:r w:rsidR="0055029C" w:rsidRPr="009B5004">
      <w:rPr>
        <w:rFonts w:asciiTheme="minorHAnsi" w:hAnsiTheme="minorHAnsi"/>
      </w:rPr>
      <w:tab/>
    </w:r>
    <w:r w:rsidR="0055029C" w:rsidRPr="009B5004">
      <w:rPr>
        <w:rFonts w:asciiTheme="minorHAnsi" w:hAnsiTheme="min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5DA5"/>
    <w:multiLevelType w:val="hybridMultilevel"/>
    <w:tmpl w:val="92149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40457"/>
    <w:multiLevelType w:val="hybridMultilevel"/>
    <w:tmpl w:val="5CA0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3569F"/>
    <w:multiLevelType w:val="hybridMultilevel"/>
    <w:tmpl w:val="EC7A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339CA"/>
    <w:multiLevelType w:val="hybridMultilevel"/>
    <w:tmpl w:val="853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DE975D2"/>
    <w:multiLevelType w:val="hybridMultilevel"/>
    <w:tmpl w:val="7E22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B505A"/>
    <w:multiLevelType w:val="hybridMultilevel"/>
    <w:tmpl w:val="ADA648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1BC053E"/>
    <w:multiLevelType w:val="hybridMultilevel"/>
    <w:tmpl w:val="D82EE6C6"/>
    <w:lvl w:ilvl="0" w:tplc="617656E4">
      <w:start w:val="1"/>
      <w:numFmt w:val="bullet"/>
      <w:lvlText w:val=""/>
      <w:lvlJc w:val="left"/>
      <w:pPr>
        <w:tabs>
          <w:tab w:val="num" w:pos="-740"/>
        </w:tabs>
        <w:ind w:left="-740" w:hanging="360"/>
      </w:pPr>
      <w:rPr>
        <w:rFonts w:ascii="Symbol" w:hAnsi="Symbol" w:hint="default"/>
        <w:sz w:val="24"/>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8">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B72363"/>
    <w:multiLevelType w:val="hybridMultilevel"/>
    <w:tmpl w:val="4CC47DD4"/>
    <w:lvl w:ilvl="0" w:tplc="3C304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A5E22"/>
    <w:multiLevelType w:val="hybridMultilevel"/>
    <w:tmpl w:val="08C2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291728"/>
    <w:multiLevelType w:val="hybridMultilevel"/>
    <w:tmpl w:val="E7345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D83939"/>
    <w:multiLevelType w:val="hybridMultilevel"/>
    <w:tmpl w:val="6C82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99433B"/>
    <w:multiLevelType w:val="hybridMultilevel"/>
    <w:tmpl w:val="C0D07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E80E71"/>
    <w:multiLevelType w:val="hybridMultilevel"/>
    <w:tmpl w:val="519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8"/>
  </w:num>
  <w:num w:numId="5">
    <w:abstractNumId w:val="5"/>
  </w:num>
  <w:num w:numId="6">
    <w:abstractNumId w:val="12"/>
  </w:num>
  <w:num w:numId="7">
    <w:abstractNumId w:val="14"/>
  </w:num>
  <w:num w:numId="8">
    <w:abstractNumId w:val="3"/>
  </w:num>
  <w:num w:numId="9">
    <w:abstractNumId w:val="11"/>
  </w:num>
  <w:num w:numId="10">
    <w:abstractNumId w:val="1"/>
  </w:num>
  <w:num w:numId="11">
    <w:abstractNumId w:val="2"/>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E6"/>
    <w:rsid w:val="0000063B"/>
    <w:rsid w:val="0000297F"/>
    <w:rsid w:val="00002C98"/>
    <w:rsid w:val="000034E1"/>
    <w:rsid w:val="000042FD"/>
    <w:rsid w:val="00005CF2"/>
    <w:rsid w:val="00006CD4"/>
    <w:rsid w:val="000104F9"/>
    <w:rsid w:val="0001129E"/>
    <w:rsid w:val="0001275E"/>
    <w:rsid w:val="00012953"/>
    <w:rsid w:val="00015287"/>
    <w:rsid w:val="00016EC5"/>
    <w:rsid w:val="00017D24"/>
    <w:rsid w:val="00021D6C"/>
    <w:rsid w:val="00024866"/>
    <w:rsid w:val="00027426"/>
    <w:rsid w:val="000274DF"/>
    <w:rsid w:val="00027B75"/>
    <w:rsid w:val="000302F3"/>
    <w:rsid w:val="00030832"/>
    <w:rsid w:val="00032EAC"/>
    <w:rsid w:val="00036EB8"/>
    <w:rsid w:val="000408C9"/>
    <w:rsid w:val="00042C18"/>
    <w:rsid w:val="0004745D"/>
    <w:rsid w:val="00047DFD"/>
    <w:rsid w:val="00050A5E"/>
    <w:rsid w:val="000521F0"/>
    <w:rsid w:val="00054380"/>
    <w:rsid w:val="00055A3E"/>
    <w:rsid w:val="00056A25"/>
    <w:rsid w:val="00057209"/>
    <w:rsid w:val="00065980"/>
    <w:rsid w:val="000666DF"/>
    <w:rsid w:val="00067A9D"/>
    <w:rsid w:val="00071493"/>
    <w:rsid w:val="00074671"/>
    <w:rsid w:val="00074DF0"/>
    <w:rsid w:val="0008343C"/>
    <w:rsid w:val="000847CD"/>
    <w:rsid w:val="000850BD"/>
    <w:rsid w:val="00085F01"/>
    <w:rsid w:val="00093104"/>
    <w:rsid w:val="000934DB"/>
    <w:rsid w:val="000A1FC9"/>
    <w:rsid w:val="000A6392"/>
    <w:rsid w:val="000A69CC"/>
    <w:rsid w:val="000A7782"/>
    <w:rsid w:val="000B31B6"/>
    <w:rsid w:val="000B3693"/>
    <w:rsid w:val="000B6F54"/>
    <w:rsid w:val="000C36CD"/>
    <w:rsid w:val="000D0976"/>
    <w:rsid w:val="000D1D4D"/>
    <w:rsid w:val="000D1E3E"/>
    <w:rsid w:val="000D4088"/>
    <w:rsid w:val="000D42E7"/>
    <w:rsid w:val="000D5B26"/>
    <w:rsid w:val="000D6F3F"/>
    <w:rsid w:val="000E08E2"/>
    <w:rsid w:val="000E150A"/>
    <w:rsid w:val="000E3A9E"/>
    <w:rsid w:val="000F2AA8"/>
    <w:rsid w:val="00103CF2"/>
    <w:rsid w:val="001049E7"/>
    <w:rsid w:val="00111AFD"/>
    <w:rsid w:val="00112A14"/>
    <w:rsid w:val="00113C62"/>
    <w:rsid w:val="00116316"/>
    <w:rsid w:val="0012292F"/>
    <w:rsid w:val="00123184"/>
    <w:rsid w:val="00124B35"/>
    <w:rsid w:val="0012519B"/>
    <w:rsid w:val="001275EA"/>
    <w:rsid w:val="001307A4"/>
    <w:rsid w:val="00134702"/>
    <w:rsid w:val="00135270"/>
    <w:rsid w:val="001372C9"/>
    <w:rsid w:val="001376E3"/>
    <w:rsid w:val="0014543F"/>
    <w:rsid w:val="00146669"/>
    <w:rsid w:val="001468B3"/>
    <w:rsid w:val="0014750E"/>
    <w:rsid w:val="00150DBD"/>
    <w:rsid w:val="00150E18"/>
    <w:rsid w:val="001518F2"/>
    <w:rsid w:val="00153639"/>
    <w:rsid w:val="00154F90"/>
    <w:rsid w:val="00164C3A"/>
    <w:rsid w:val="001733C9"/>
    <w:rsid w:val="00173423"/>
    <w:rsid w:val="0017665F"/>
    <w:rsid w:val="00176F60"/>
    <w:rsid w:val="00182047"/>
    <w:rsid w:val="0018400D"/>
    <w:rsid w:val="00191843"/>
    <w:rsid w:val="001918BB"/>
    <w:rsid w:val="001918C2"/>
    <w:rsid w:val="00193232"/>
    <w:rsid w:val="00194E57"/>
    <w:rsid w:val="00195A9E"/>
    <w:rsid w:val="001A4BE4"/>
    <w:rsid w:val="001A4F8C"/>
    <w:rsid w:val="001A7465"/>
    <w:rsid w:val="001B1D2D"/>
    <w:rsid w:val="001B3A2A"/>
    <w:rsid w:val="001C1F3D"/>
    <w:rsid w:val="001C200B"/>
    <w:rsid w:val="001C26F7"/>
    <w:rsid w:val="001D1883"/>
    <w:rsid w:val="001D57D5"/>
    <w:rsid w:val="001D6F9C"/>
    <w:rsid w:val="001D77BA"/>
    <w:rsid w:val="001E10C2"/>
    <w:rsid w:val="001E424C"/>
    <w:rsid w:val="001E456D"/>
    <w:rsid w:val="001F158B"/>
    <w:rsid w:val="001F1634"/>
    <w:rsid w:val="001F294E"/>
    <w:rsid w:val="001F525A"/>
    <w:rsid w:val="001F52A0"/>
    <w:rsid w:val="0020000C"/>
    <w:rsid w:val="002010C9"/>
    <w:rsid w:val="002031DE"/>
    <w:rsid w:val="00204480"/>
    <w:rsid w:val="00207426"/>
    <w:rsid w:val="002079E9"/>
    <w:rsid w:val="0022267D"/>
    <w:rsid w:val="002236BE"/>
    <w:rsid w:val="00226FD2"/>
    <w:rsid w:val="00227388"/>
    <w:rsid w:val="00227CE3"/>
    <w:rsid w:val="00232434"/>
    <w:rsid w:val="00236218"/>
    <w:rsid w:val="00236C78"/>
    <w:rsid w:val="0024047E"/>
    <w:rsid w:val="0024469D"/>
    <w:rsid w:val="002463B8"/>
    <w:rsid w:val="002517A2"/>
    <w:rsid w:val="0026082E"/>
    <w:rsid w:val="00261266"/>
    <w:rsid w:val="00261676"/>
    <w:rsid w:val="00265E92"/>
    <w:rsid w:val="0026603A"/>
    <w:rsid w:val="002723BB"/>
    <w:rsid w:val="00275EAF"/>
    <w:rsid w:val="00277410"/>
    <w:rsid w:val="00280433"/>
    <w:rsid w:val="00280DB5"/>
    <w:rsid w:val="00281594"/>
    <w:rsid w:val="002815A3"/>
    <w:rsid w:val="00281C1B"/>
    <w:rsid w:val="00284004"/>
    <w:rsid w:val="00284897"/>
    <w:rsid w:val="002858B1"/>
    <w:rsid w:val="00292391"/>
    <w:rsid w:val="0029327D"/>
    <w:rsid w:val="002933FA"/>
    <w:rsid w:val="002952AD"/>
    <w:rsid w:val="002A0449"/>
    <w:rsid w:val="002A0E21"/>
    <w:rsid w:val="002A4F6D"/>
    <w:rsid w:val="002A525C"/>
    <w:rsid w:val="002A68BA"/>
    <w:rsid w:val="002A769E"/>
    <w:rsid w:val="002A7F9E"/>
    <w:rsid w:val="002B0100"/>
    <w:rsid w:val="002B3150"/>
    <w:rsid w:val="002B480C"/>
    <w:rsid w:val="002B717E"/>
    <w:rsid w:val="002C1A88"/>
    <w:rsid w:val="002C3BED"/>
    <w:rsid w:val="002C6AFD"/>
    <w:rsid w:val="002C7029"/>
    <w:rsid w:val="002D0E1B"/>
    <w:rsid w:val="002D1326"/>
    <w:rsid w:val="002D15FA"/>
    <w:rsid w:val="002D2702"/>
    <w:rsid w:val="002D42CE"/>
    <w:rsid w:val="002D51A4"/>
    <w:rsid w:val="002D570F"/>
    <w:rsid w:val="002D7952"/>
    <w:rsid w:val="002E0078"/>
    <w:rsid w:val="002E2FD1"/>
    <w:rsid w:val="002E6280"/>
    <w:rsid w:val="002F071C"/>
    <w:rsid w:val="002F2A4C"/>
    <w:rsid w:val="002F6CD6"/>
    <w:rsid w:val="00302A42"/>
    <w:rsid w:val="00304D72"/>
    <w:rsid w:val="00311556"/>
    <w:rsid w:val="0031313D"/>
    <w:rsid w:val="00316530"/>
    <w:rsid w:val="0032396D"/>
    <w:rsid w:val="00325FD8"/>
    <w:rsid w:val="00326270"/>
    <w:rsid w:val="00326D87"/>
    <w:rsid w:val="003314B2"/>
    <w:rsid w:val="0033317B"/>
    <w:rsid w:val="00336979"/>
    <w:rsid w:val="00336DA5"/>
    <w:rsid w:val="00336F9E"/>
    <w:rsid w:val="0034135C"/>
    <w:rsid w:val="00344CE0"/>
    <w:rsid w:val="00352389"/>
    <w:rsid w:val="003524CE"/>
    <w:rsid w:val="00352B49"/>
    <w:rsid w:val="00355326"/>
    <w:rsid w:val="003561E8"/>
    <w:rsid w:val="00356B40"/>
    <w:rsid w:val="00362C06"/>
    <w:rsid w:val="00363049"/>
    <w:rsid w:val="00363054"/>
    <w:rsid w:val="00367FC4"/>
    <w:rsid w:val="00372864"/>
    <w:rsid w:val="0037410C"/>
    <w:rsid w:val="00377889"/>
    <w:rsid w:val="00380304"/>
    <w:rsid w:val="00382064"/>
    <w:rsid w:val="00383B5E"/>
    <w:rsid w:val="00383E64"/>
    <w:rsid w:val="00386DC6"/>
    <w:rsid w:val="00392A16"/>
    <w:rsid w:val="003945CE"/>
    <w:rsid w:val="00395326"/>
    <w:rsid w:val="00397881"/>
    <w:rsid w:val="00397EAF"/>
    <w:rsid w:val="003A08BF"/>
    <w:rsid w:val="003A13C5"/>
    <w:rsid w:val="003A1B3E"/>
    <w:rsid w:val="003A76F0"/>
    <w:rsid w:val="003B0358"/>
    <w:rsid w:val="003B0E99"/>
    <w:rsid w:val="003B436D"/>
    <w:rsid w:val="003C064E"/>
    <w:rsid w:val="003C0FF2"/>
    <w:rsid w:val="003C13FB"/>
    <w:rsid w:val="003C1879"/>
    <w:rsid w:val="003D0344"/>
    <w:rsid w:val="003D14C1"/>
    <w:rsid w:val="003D33E2"/>
    <w:rsid w:val="003D4C70"/>
    <w:rsid w:val="003D7B52"/>
    <w:rsid w:val="003E0228"/>
    <w:rsid w:val="003E0EEF"/>
    <w:rsid w:val="003E129C"/>
    <w:rsid w:val="003E45BC"/>
    <w:rsid w:val="003E4AD8"/>
    <w:rsid w:val="003F0502"/>
    <w:rsid w:val="003F452A"/>
    <w:rsid w:val="00400E39"/>
    <w:rsid w:val="00401200"/>
    <w:rsid w:val="00402959"/>
    <w:rsid w:val="00402B99"/>
    <w:rsid w:val="004100C7"/>
    <w:rsid w:val="00410B59"/>
    <w:rsid w:val="00410EA7"/>
    <w:rsid w:val="004113F5"/>
    <w:rsid w:val="00413BBC"/>
    <w:rsid w:val="00416AA6"/>
    <w:rsid w:val="00422E85"/>
    <w:rsid w:val="0042699C"/>
    <w:rsid w:val="00427654"/>
    <w:rsid w:val="00431F4E"/>
    <w:rsid w:val="004346CA"/>
    <w:rsid w:val="00440730"/>
    <w:rsid w:val="00443445"/>
    <w:rsid w:val="0044510A"/>
    <w:rsid w:val="004612D6"/>
    <w:rsid w:val="00463A2D"/>
    <w:rsid w:val="00466E03"/>
    <w:rsid w:val="00467530"/>
    <w:rsid w:val="00467CFE"/>
    <w:rsid w:val="00470EC5"/>
    <w:rsid w:val="0047181D"/>
    <w:rsid w:val="00471EF7"/>
    <w:rsid w:val="00474AAF"/>
    <w:rsid w:val="0048141B"/>
    <w:rsid w:val="00484F95"/>
    <w:rsid w:val="0049128D"/>
    <w:rsid w:val="00492AB0"/>
    <w:rsid w:val="00493000"/>
    <w:rsid w:val="00495BC9"/>
    <w:rsid w:val="00497E00"/>
    <w:rsid w:val="004A4371"/>
    <w:rsid w:val="004A4653"/>
    <w:rsid w:val="004A5999"/>
    <w:rsid w:val="004A6337"/>
    <w:rsid w:val="004B0A11"/>
    <w:rsid w:val="004B0AAE"/>
    <w:rsid w:val="004B2613"/>
    <w:rsid w:val="004B2762"/>
    <w:rsid w:val="004B2AF4"/>
    <w:rsid w:val="004B388E"/>
    <w:rsid w:val="004B4313"/>
    <w:rsid w:val="004B4780"/>
    <w:rsid w:val="004B5743"/>
    <w:rsid w:val="004C34BA"/>
    <w:rsid w:val="004C5517"/>
    <w:rsid w:val="004C68CA"/>
    <w:rsid w:val="004D05DD"/>
    <w:rsid w:val="004D2BB1"/>
    <w:rsid w:val="004D44DB"/>
    <w:rsid w:val="004D4C64"/>
    <w:rsid w:val="004D7898"/>
    <w:rsid w:val="004E0802"/>
    <w:rsid w:val="004E26A2"/>
    <w:rsid w:val="004E4D1B"/>
    <w:rsid w:val="004E5CD3"/>
    <w:rsid w:val="00504612"/>
    <w:rsid w:val="00505197"/>
    <w:rsid w:val="00507F74"/>
    <w:rsid w:val="0051190C"/>
    <w:rsid w:val="005136A6"/>
    <w:rsid w:val="00515D28"/>
    <w:rsid w:val="00517855"/>
    <w:rsid w:val="005249AF"/>
    <w:rsid w:val="00525D2E"/>
    <w:rsid w:val="0052629C"/>
    <w:rsid w:val="00531D53"/>
    <w:rsid w:val="00532698"/>
    <w:rsid w:val="0053279B"/>
    <w:rsid w:val="00534317"/>
    <w:rsid w:val="00534FC2"/>
    <w:rsid w:val="00536902"/>
    <w:rsid w:val="00541E9B"/>
    <w:rsid w:val="00544AE1"/>
    <w:rsid w:val="00544B82"/>
    <w:rsid w:val="00545D9E"/>
    <w:rsid w:val="005472AC"/>
    <w:rsid w:val="0055029C"/>
    <w:rsid w:val="005503F8"/>
    <w:rsid w:val="00556A2D"/>
    <w:rsid w:val="005609BA"/>
    <w:rsid w:val="005611F2"/>
    <w:rsid w:val="00561992"/>
    <w:rsid w:val="00562167"/>
    <w:rsid w:val="00562E87"/>
    <w:rsid w:val="0056317F"/>
    <w:rsid w:val="00563817"/>
    <w:rsid w:val="00566B6D"/>
    <w:rsid w:val="00566F65"/>
    <w:rsid w:val="005716FC"/>
    <w:rsid w:val="00571BD1"/>
    <w:rsid w:val="00572702"/>
    <w:rsid w:val="00572FF2"/>
    <w:rsid w:val="00573D2D"/>
    <w:rsid w:val="00574C22"/>
    <w:rsid w:val="00575893"/>
    <w:rsid w:val="00581397"/>
    <w:rsid w:val="00587013"/>
    <w:rsid w:val="00587153"/>
    <w:rsid w:val="005A63E4"/>
    <w:rsid w:val="005A655C"/>
    <w:rsid w:val="005A7517"/>
    <w:rsid w:val="005C1292"/>
    <w:rsid w:val="005C1383"/>
    <w:rsid w:val="005C1F80"/>
    <w:rsid w:val="005C343C"/>
    <w:rsid w:val="005C3CA4"/>
    <w:rsid w:val="005C4B7B"/>
    <w:rsid w:val="005C4F80"/>
    <w:rsid w:val="005C656A"/>
    <w:rsid w:val="005C7EDF"/>
    <w:rsid w:val="005D1317"/>
    <w:rsid w:val="005D1791"/>
    <w:rsid w:val="005D2580"/>
    <w:rsid w:val="005D45ED"/>
    <w:rsid w:val="005D755F"/>
    <w:rsid w:val="005E10B8"/>
    <w:rsid w:val="005F07FA"/>
    <w:rsid w:val="006001A9"/>
    <w:rsid w:val="0060601B"/>
    <w:rsid w:val="006073B7"/>
    <w:rsid w:val="00607419"/>
    <w:rsid w:val="0061250D"/>
    <w:rsid w:val="0061299A"/>
    <w:rsid w:val="00615591"/>
    <w:rsid w:val="00616264"/>
    <w:rsid w:val="006162A4"/>
    <w:rsid w:val="00616AC4"/>
    <w:rsid w:val="006217DC"/>
    <w:rsid w:val="00624430"/>
    <w:rsid w:val="00625E76"/>
    <w:rsid w:val="00630BB8"/>
    <w:rsid w:val="00631A72"/>
    <w:rsid w:val="00631F7C"/>
    <w:rsid w:val="00634B45"/>
    <w:rsid w:val="006370A0"/>
    <w:rsid w:val="00646F6B"/>
    <w:rsid w:val="00650260"/>
    <w:rsid w:val="006508C3"/>
    <w:rsid w:val="00650B3A"/>
    <w:rsid w:val="00651E00"/>
    <w:rsid w:val="006557B7"/>
    <w:rsid w:val="00656AE6"/>
    <w:rsid w:val="00661185"/>
    <w:rsid w:val="006615FB"/>
    <w:rsid w:val="0066330A"/>
    <w:rsid w:val="006661A9"/>
    <w:rsid w:val="006807FA"/>
    <w:rsid w:val="0068345F"/>
    <w:rsid w:val="00683AA5"/>
    <w:rsid w:val="00685018"/>
    <w:rsid w:val="0068502F"/>
    <w:rsid w:val="0068533E"/>
    <w:rsid w:val="00685E39"/>
    <w:rsid w:val="0068674C"/>
    <w:rsid w:val="00692127"/>
    <w:rsid w:val="00694A5E"/>
    <w:rsid w:val="006A2737"/>
    <w:rsid w:val="006A6607"/>
    <w:rsid w:val="006A6C41"/>
    <w:rsid w:val="006A7CD9"/>
    <w:rsid w:val="006B123D"/>
    <w:rsid w:val="006B2516"/>
    <w:rsid w:val="006B282B"/>
    <w:rsid w:val="006B568B"/>
    <w:rsid w:val="006B5E3F"/>
    <w:rsid w:val="006C0013"/>
    <w:rsid w:val="006C1DE0"/>
    <w:rsid w:val="006C425C"/>
    <w:rsid w:val="006C5E3A"/>
    <w:rsid w:val="006C68C7"/>
    <w:rsid w:val="006D044D"/>
    <w:rsid w:val="006D0B81"/>
    <w:rsid w:val="006D2265"/>
    <w:rsid w:val="006D5A45"/>
    <w:rsid w:val="006D5E08"/>
    <w:rsid w:val="006D7DAC"/>
    <w:rsid w:val="006E3475"/>
    <w:rsid w:val="006E360A"/>
    <w:rsid w:val="006E3B0F"/>
    <w:rsid w:val="006E43EA"/>
    <w:rsid w:val="006E53DC"/>
    <w:rsid w:val="006E7C05"/>
    <w:rsid w:val="006F1A2F"/>
    <w:rsid w:val="006F1DE4"/>
    <w:rsid w:val="006F1DE8"/>
    <w:rsid w:val="006F24A6"/>
    <w:rsid w:val="00701300"/>
    <w:rsid w:val="0070555B"/>
    <w:rsid w:val="00707540"/>
    <w:rsid w:val="00712A7D"/>
    <w:rsid w:val="00713D94"/>
    <w:rsid w:val="00714C17"/>
    <w:rsid w:val="00721161"/>
    <w:rsid w:val="007238E4"/>
    <w:rsid w:val="007246EC"/>
    <w:rsid w:val="007346F2"/>
    <w:rsid w:val="007364B6"/>
    <w:rsid w:val="00737144"/>
    <w:rsid w:val="00737411"/>
    <w:rsid w:val="00741C41"/>
    <w:rsid w:val="007475F6"/>
    <w:rsid w:val="00753026"/>
    <w:rsid w:val="007534E6"/>
    <w:rsid w:val="00753FE8"/>
    <w:rsid w:val="007563EF"/>
    <w:rsid w:val="00757744"/>
    <w:rsid w:val="00757AF3"/>
    <w:rsid w:val="00757CD8"/>
    <w:rsid w:val="0076151B"/>
    <w:rsid w:val="00762404"/>
    <w:rsid w:val="007641A2"/>
    <w:rsid w:val="007650D2"/>
    <w:rsid w:val="007669C9"/>
    <w:rsid w:val="0077052C"/>
    <w:rsid w:val="00771956"/>
    <w:rsid w:val="00772952"/>
    <w:rsid w:val="00773BD9"/>
    <w:rsid w:val="007743FF"/>
    <w:rsid w:val="0077735B"/>
    <w:rsid w:val="00777CA2"/>
    <w:rsid w:val="00782189"/>
    <w:rsid w:val="00782417"/>
    <w:rsid w:val="00782FB5"/>
    <w:rsid w:val="00783046"/>
    <w:rsid w:val="0078401B"/>
    <w:rsid w:val="007918E7"/>
    <w:rsid w:val="00792719"/>
    <w:rsid w:val="007943AF"/>
    <w:rsid w:val="00795429"/>
    <w:rsid w:val="0079627C"/>
    <w:rsid w:val="00796DFE"/>
    <w:rsid w:val="007A0852"/>
    <w:rsid w:val="007A16A1"/>
    <w:rsid w:val="007A2DBF"/>
    <w:rsid w:val="007A2EDE"/>
    <w:rsid w:val="007A397B"/>
    <w:rsid w:val="007A3DD5"/>
    <w:rsid w:val="007A718A"/>
    <w:rsid w:val="007B00A2"/>
    <w:rsid w:val="007B1BB4"/>
    <w:rsid w:val="007B38A6"/>
    <w:rsid w:val="007B3A1A"/>
    <w:rsid w:val="007B410B"/>
    <w:rsid w:val="007B727B"/>
    <w:rsid w:val="007C0D59"/>
    <w:rsid w:val="007C1085"/>
    <w:rsid w:val="007C132E"/>
    <w:rsid w:val="007C5809"/>
    <w:rsid w:val="007C5BDC"/>
    <w:rsid w:val="007C6D5A"/>
    <w:rsid w:val="007D2D07"/>
    <w:rsid w:val="007D40F5"/>
    <w:rsid w:val="007D543E"/>
    <w:rsid w:val="007D5D02"/>
    <w:rsid w:val="007D7EE4"/>
    <w:rsid w:val="007E1986"/>
    <w:rsid w:val="007E49AF"/>
    <w:rsid w:val="007E5AA7"/>
    <w:rsid w:val="007F2820"/>
    <w:rsid w:val="007F2D15"/>
    <w:rsid w:val="007F338B"/>
    <w:rsid w:val="007F5F36"/>
    <w:rsid w:val="007F6C80"/>
    <w:rsid w:val="00803E41"/>
    <w:rsid w:val="00803E72"/>
    <w:rsid w:val="00804635"/>
    <w:rsid w:val="0081360A"/>
    <w:rsid w:val="00815229"/>
    <w:rsid w:val="00816B7C"/>
    <w:rsid w:val="00817AD1"/>
    <w:rsid w:val="00821057"/>
    <w:rsid w:val="00823029"/>
    <w:rsid w:val="00824592"/>
    <w:rsid w:val="0082493F"/>
    <w:rsid w:val="00830042"/>
    <w:rsid w:val="0083719A"/>
    <w:rsid w:val="008409B7"/>
    <w:rsid w:val="00840B57"/>
    <w:rsid w:val="00841EB8"/>
    <w:rsid w:val="00842ED6"/>
    <w:rsid w:val="00842F34"/>
    <w:rsid w:val="008430A3"/>
    <w:rsid w:val="0084697B"/>
    <w:rsid w:val="00850063"/>
    <w:rsid w:val="00850799"/>
    <w:rsid w:val="0085197E"/>
    <w:rsid w:val="00854247"/>
    <w:rsid w:val="00857788"/>
    <w:rsid w:val="00857F1F"/>
    <w:rsid w:val="00863A75"/>
    <w:rsid w:val="00871399"/>
    <w:rsid w:val="0087475F"/>
    <w:rsid w:val="00876C51"/>
    <w:rsid w:val="0088070C"/>
    <w:rsid w:val="00880F4F"/>
    <w:rsid w:val="00886845"/>
    <w:rsid w:val="00890898"/>
    <w:rsid w:val="00890C1A"/>
    <w:rsid w:val="0089210B"/>
    <w:rsid w:val="0089620E"/>
    <w:rsid w:val="008A5B78"/>
    <w:rsid w:val="008A7939"/>
    <w:rsid w:val="008B6510"/>
    <w:rsid w:val="008B7827"/>
    <w:rsid w:val="008C0028"/>
    <w:rsid w:val="008C0262"/>
    <w:rsid w:val="008C05C4"/>
    <w:rsid w:val="008C4D82"/>
    <w:rsid w:val="008C608A"/>
    <w:rsid w:val="008D46E3"/>
    <w:rsid w:val="008D473E"/>
    <w:rsid w:val="008D4C17"/>
    <w:rsid w:val="008D5DD1"/>
    <w:rsid w:val="008E0B5C"/>
    <w:rsid w:val="008E128A"/>
    <w:rsid w:val="008E4A3A"/>
    <w:rsid w:val="008F0E38"/>
    <w:rsid w:val="008F13BF"/>
    <w:rsid w:val="008F17CD"/>
    <w:rsid w:val="008F4405"/>
    <w:rsid w:val="008F470F"/>
    <w:rsid w:val="00902CF0"/>
    <w:rsid w:val="00902D3E"/>
    <w:rsid w:val="009057DD"/>
    <w:rsid w:val="0091180B"/>
    <w:rsid w:val="009118C7"/>
    <w:rsid w:val="00913E7F"/>
    <w:rsid w:val="009147AE"/>
    <w:rsid w:val="00914C20"/>
    <w:rsid w:val="00914D5F"/>
    <w:rsid w:val="0092183B"/>
    <w:rsid w:val="00921B10"/>
    <w:rsid w:val="009244B5"/>
    <w:rsid w:val="00926F4E"/>
    <w:rsid w:val="00927744"/>
    <w:rsid w:val="0092779A"/>
    <w:rsid w:val="009311AB"/>
    <w:rsid w:val="009311D5"/>
    <w:rsid w:val="00931323"/>
    <w:rsid w:val="009327E2"/>
    <w:rsid w:val="00932CDD"/>
    <w:rsid w:val="00940A53"/>
    <w:rsid w:val="0094343E"/>
    <w:rsid w:val="009459E5"/>
    <w:rsid w:val="00945E73"/>
    <w:rsid w:val="00950D23"/>
    <w:rsid w:val="00951213"/>
    <w:rsid w:val="0095160C"/>
    <w:rsid w:val="009522AC"/>
    <w:rsid w:val="00954D3F"/>
    <w:rsid w:val="0095550A"/>
    <w:rsid w:val="009557E6"/>
    <w:rsid w:val="0096242F"/>
    <w:rsid w:val="00962E06"/>
    <w:rsid w:val="00964AD2"/>
    <w:rsid w:val="009658DE"/>
    <w:rsid w:val="009721CE"/>
    <w:rsid w:val="00973C25"/>
    <w:rsid w:val="009741D9"/>
    <w:rsid w:val="00976A8E"/>
    <w:rsid w:val="00976F6C"/>
    <w:rsid w:val="00977D32"/>
    <w:rsid w:val="009812CB"/>
    <w:rsid w:val="00982B46"/>
    <w:rsid w:val="00986A6F"/>
    <w:rsid w:val="009871C3"/>
    <w:rsid w:val="00987A05"/>
    <w:rsid w:val="00987A20"/>
    <w:rsid w:val="009910B8"/>
    <w:rsid w:val="00991EC7"/>
    <w:rsid w:val="00992748"/>
    <w:rsid w:val="00993EE4"/>
    <w:rsid w:val="00995A05"/>
    <w:rsid w:val="00996322"/>
    <w:rsid w:val="009A0379"/>
    <w:rsid w:val="009A071F"/>
    <w:rsid w:val="009A13EC"/>
    <w:rsid w:val="009A1683"/>
    <w:rsid w:val="009A774E"/>
    <w:rsid w:val="009B2F06"/>
    <w:rsid w:val="009B5004"/>
    <w:rsid w:val="009B63E4"/>
    <w:rsid w:val="009C04E9"/>
    <w:rsid w:val="009C31D4"/>
    <w:rsid w:val="009C4066"/>
    <w:rsid w:val="009C42C8"/>
    <w:rsid w:val="009C67D8"/>
    <w:rsid w:val="009D06B6"/>
    <w:rsid w:val="009D18C3"/>
    <w:rsid w:val="009D1CD6"/>
    <w:rsid w:val="009D2384"/>
    <w:rsid w:val="009D3723"/>
    <w:rsid w:val="009D50EA"/>
    <w:rsid w:val="009E2021"/>
    <w:rsid w:val="009E329A"/>
    <w:rsid w:val="009E4082"/>
    <w:rsid w:val="009F2739"/>
    <w:rsid w:val="009F29D3"/>
    <w:rsid w:val="009F5852"/>
    <w:rsid w:val="00A00367"/>
    <w:rsid w:val="00A06118"/>
    <w:rsid w:val="00A0680F"/>
    <w:rsid w:val="00A07638"/>
    <w:rsid w:val="00A17DCB"/>
    <w:rsid w:val="00A20031"/>
    <w:rsid w:val="00A21BA9"/>
    <w:rsid w:val="00A22065"/>
    <w:rsid w:val="00A24E00"/>
    <w:rsid w:val="00A25437"/>
    <w:rsid w:val="00A27470"/>
    <w:rsid w:val="00A303DF"/>
    <w:rsid w:val="00A30AE4"/>
    <w:rsid w:val="00A325CF"/>
    <w:rsid w:val="00A341D8"/>
    <w:rsid w:val="00A407C9"/>
    <w:rsid w:val="00A468A2"/>
    <w:rsid w:val="00A503CC"/>
    <w:rsid w:val="00A529CC"/>
    <w:rsid w:val="00A5300A"/>
    <w:rsid w:val="00A54A06"/>
    <w:rsid w:val="00A572D3"/>
    <w:rsid w:val="00A57483"/>
    <w:rsid w:val="00A60C13"/>
    <w:rsid w:val="00A6408A"/>
    <w:rsid w:val="00A6431E"/>
    <w:rsid w:val="00A64658"/>
    <w:rsid w:val="00A6529E"/>
    <w:rsid w:val="00A71002"/>
    <w:rsid w:val="00A8042C"/>
    <w:rsid w:val="00A8105B"/>
    <w:rsid w:val="00A81385"/>
    <w:rsid w:val="00A85679"/>
    <w:rsid w:val="00A85F49"/>
    <w:rsid w:val="00A87DF1"/>
    <w:rsid w:val="00A9338C"/>
    <w:rsid w:val="00A93B27"/>
    <w:rsid w:val="00A94C7B"/>
    <w:rsid w:val="00A9651A"/>
    <w:rsid w:val="00AA0660"/>
    <w:rsid w:val="00AA5A21"/>
    <w:rsid w:val="00AA7AF5"/>
    <w:rsid w:val="00AB05E7"/>
    <w:rsid w:val="00AB19BE"/>
    <w:rsid w:val="00AB2DBD"/>
    <w:rsid w:val="00AB3358"/>
    <w:rsid w:val="00AB5C6D"/>
    <w:rsid w:val="00AC268C"/>
    <w:rsid w:val="00AC4461"/>
    <w:rsid w:val="00AD0669"/>
    <w:rsid w:val="00AD0A27"/>
    <w:rsid w:val="00AD3301"/>
    <w:rsid w:val="00AD4950"/>
    <w:rsid w:val="00AD50F9"/>
    <w:rsid w:val="00AD5BAC"/>
    <w:rsid w:val="00AD799E"/>
    <w:rsid w:val="00AE3783"/>
    <w:rsid w:val="00AE5727"/>
    <w:rsid w:val="00AF08B7"/>
    <w:rsid w:val="00AF0EE6"/>
    <w:rsid w:val="00AF276F"/>
    <w:rsid w:val="00AF7F43"/>
    <w:rsid w:val="00B01E75"/>
    <w:rsid w:val="00B07288"/>
    <w:rsid w:val="00B1223A"/>
    <w:rsid w:val="00B12A07"/>
    <w:rsid w:val="00B12D57"/>
    <w:rsid w:val="00B1302F"/>
    <w:rsid w:val="00B138B2"/>
    <w:rsid w:val="00B14807"/>
    <w:rsid w:val="00B151DA"/>
    <w:rsid w:val="00B16E00"/>
    <w:rsid w:val="00B2304C"/>
    <w:rsid w:val="00B262AE"/>
    <w:rsid w:val="00B31844"/>
    <w:rsid w:val="00B35BBE"/>
    <w:rsid w:val="00B361F2"/>
    <w:rsid w:val="00B37FD6"/>
    <w:rsid w:val="00B43304"/>
    <w:rsid w:val="00B43E8B"/>
    <w:rsid w:val="00B44A86"/>
    <w:rsid w:val="00B45BD1"/>
    <w:rsid w:val="00B47AB2"/>
    <w:rsid w:val="00B51CC1"/>
    <w:rsid w:val="00B5320B"/>
    <w:rsid w:val="00B57CCE"/>
    <w:rsid w:val="00B57E59"/>
    <w:rsid w:val="00B632A4"/>
    <w:rsid w:val="00B64FA5"/>
    <w:rsid w:val="00B670D2"/>
    <w:rsid w:val="00B74BF6"/>
    <w:rsid w:val="00B76A89"/>
    <w:rsid w:val="00B76EF8"/>
    <w:rsid w:val="00B7718F"/>
    <w:rsid w:val="00B77385"/>
    <w:rsid w:val="00B8108F"/>
    <w:rsid w:val="00B8743F"/>
    <w:rsid w:val="00B91C14"/>
    <w:rsid w:val="00B92FD6"/>
    <w:rsid w:val="00B95BF9"/>
    <w:rsid w:val="00B964F9"/>
    <w:rsid w:val="00BA5C61"/>
    <w:rsid w:val="00BB4753"/>
    <w:rsid w:val="00BC3A64"/>
    <w:rsid w:val="00BC59AF"/>
    <w:rsid w:val="00BC7958"/>
    <w:rsid w:val="00BD0FE4"/>
    <w:rsid w:val="00BD14C6"/>
    <w:rsid w:val="00BD2A5B"/>
    <w:rsid w:val="00BD50B2"/>
    <w:rsid w:val="00BE04CC"/>
    <w:rsid w:val="00BE2F76"/>
    <w:rsid w:val="00BE411A"/>
    <w:rsid w:val="00BE4131"/>
    <w:rsid w:val="00BE4DF3"/>
    <w:rsid w:val="00BE61AD"/>
    <w:rsid w:val="00BE6ADF"/>
    <w:rsid w:val="00BF3FFB"/>
    <w:rsid w:val="00BF53EE"/>
    <w:rsid w:val="00BF5E25"/>
    <w:rsid w:val="00C021EE"/>
    <w:rsid w:val="00C021FF"/>
    <w:rsid w:val="00C02C20"/>
    <w:rsid w:val="00C03DAB"/>
    <w:rsid w:val="00C067BE"/>
    <w:rsid w:val="00C07E9E"/>
    <w:rsid w:val="00C11F7B"/>
    <w:rsid w:val="00C144EE"/>
    <w:rsid w:val="00C148BB"/>
    <w:rsid w:val="00C14BF7"/>
    <w:rsid w:val="00C20355"/>
    <w:rsid w:val="00C22827"/>
    <w:rsid w:val="00C254E5"/>
    <w:rsid w:val="00C25CFD"/>
    <w:rsid w:val="00C27503"/>
    <w:rsid w:val="00C35986"/>
    <w:rsid w:val="00C36FD9"/>
    <w:rsid w:val="00C41F2E"/>
    <w:rsid w:val="00C4533C"/>
    <w:rsid w:val="00C457BC"/>
    <w:rsid w:val="00C46618"/>
    <w:rsid w:val="00C47894"/>
    <w:rsid w:val="00C50E22"/>
    <w:rsid w:val="00C5325C"/>
    <w:rsid w:val="00C54839"/>
    <w:rsid w:val="00C55E4A"/>
    <w:rsid w:val="00C56A79"/>
    <w:rsid w:val="00C573EE"/>
    <w:rsid w:val="00C61330"/>
    <w:rsid w:val="00C61F14"/>
    <w:rsid w:val="00C66CF2"/>
    <w:rsid w:val="00C74942"/>
    <w:rsid w:val="00C74D65"/>
    <w:rsid w:val="00C77F74"/>
    <w:rsid w:val="00C83B51"/>
    <w:rsid w:val="00C87B1B"/>
    <w:rsid w:val="00C9169D"/>
    <w:rsid w:val="00C96168"/>
    <w:rsid w:val="00CA1356"/>
    <w:rsid w:val="00CA5654"/>
    <w:rsid w:val="00CA615B"/>
    <w:rsid w:val="00CB1579"/>
    <w:rsid w:val="00CB6081"/>
    <w:rsid w:val="00CC457D"/>
    <w:rsid w:val="00CC4759"/>
    <w:rsid w:val="00CC54BA"/>
    <w:rsid w:val="00CC5D0C"/>
    <w:rsid w:val="00CC7852"/>
    <w:rsid w:val="00CD041C"/>
    <w:rsid w:val="00CD06AE"/>
    <w:rsid w:val="00CD0990"/>
    <w:rsid w:val="00CD0B0C"/>
    <w:rsid w:val="00CD24D0"/>
    <w:rsid w:val="00CD2CBC"/>
    <w:rsid w:val="00CD4AF7"/>
    <w:rsid w:val="00CD721C"/>
    <w:rsid w:val="00CD7B18"/>
    <w:rsid w:val="00CF26B9"/>
    <w:rsid w:val="00CF292A"/>
    <w:rsid w:val="00CF2F78"/>
    <w:rsid w:val="00CF307E"/>
    <w:rsid w:val="00CF4C43"/>
    <w:rsid w:val="00CF516C"/>
    <w:rsid w:val="00CF544B"/>
    <w:rsid w:val="00CF5922"/>
    <w:rsid w:val="00CF6EB5"/>
    <w:rsid w:val="00CF73E9"/>
    <w:rsid w:val="00D0097B"/>
    <w:rsid w:val="00D0144A"/>
    <w:rsid w:val="00D01CAF"/>
    <w:rsid w:val="00D04A77"/>
    <w:rsid w:val="00D06A31"/>
    <w:rsid w:val="00D079C5"/>
    <w:rsid w:val="00D1094B"/>
    <w:rsid w:val="00D11463"/>
    <w:rsid w:val="00D126F7"/>
    <w:rsid w:val="00D12C6C"/>
    <w:rsid w:val="00D17002"/>
    <w:rsid w:val="00D229CA"/>
    <w:rsid w:val="00D2305C"/>
    <w:rsid w:val="00D2333F"/>
    <w:rsid w:val="00D27517"/>
    <w:rsid w:val="00D32F73"/>
    <w:rsid w:val="00D3542B"/>
    <w:rsid w:val="00D359DC"/>
    <w:rsid w:val="00D35CFB"/>
    <w:rsid w:val="00D451FD"/>
    <w:rsid w:val="00D52DA7"/>
    <w:rsid w:val="00D55721"/>
    <w:rsid w:val="00D56040"/>
    <w:rsid w:val="00D57C5A"/>
    <w:rsid w:val="00D613D8"/>
    <w:rsid w:val="00D6584D"/>
    <w:rsid w:val="00D667F1"/>
    <w:rsid w:val="00D702E9"/>
    <w:rsid w:val="00D73F72"/>
    <w:rsid w:val="00D748AF"/>
    <w:rsid w:val="00D822FF"/>
    <w:rsid w:val="00D829AC"/>
    <w:rsid w:val="00D82D54"/>
    <w:rsid w:val="00D84FA9"/>
    <w:rsid w:val="00D91BDE"/>
    <w:rsid w:val="00D96DDC"/>
    <w:rsid w:val="00D97DCA"/>
    <w:rsid w:val="00DA174F"/>
    <w:rsid w:val="00DA300D"/>
    <w:rsid w:val="00DA4906"/>
    <w:rsid w:val="00DA647B"/>
    <w:rsid w:val="00DB2600"/>
    <w:rsid w:val="00DB55FF"/>
    <w:rsid w:val="00DB6732"/>
    <w:rsid w:val="00DC01A6"/>
    <w:rsid w:val="00DC05D2"/>
    <w:rsid w:val="00DC3034"/>
    <w:rsid w:val="00DC303A"/>
    <w:rsid w:val="00DC391C"/>
    <w:rsid w:val="00DC4957"/>
    <w:rsid w:val="00DC6BBB"/>
    <w:rsid w:val="00DC6DA9"/>
    <w:rsid w:val="00DC7CD6"/>
    <w:rsid w:val="00DD0E0D"/>
    <w:rsid w:val="00DD4154"/>
    <w:rsid w:val="00DE014B"/>
    <w:rsid w:val="00DF1DF7"/>
    <w:rsid w:val="00DF4E2A"/>
    <w:rsid w:val="00DF6D6E"/>
    <w:rsid w:val="00E02F8C"/>
    <w:rsid w:val="00E05B34"/>
    <w:rsid w:val="00E06CEF"/>
    <w:rsid w:val="00E112EB"/>
    <w:rsid w:val="00E13324"/>
    <w:rsid w:val="00E13641"/>
    <w:rsid w:val="00E1564F"/>
    <w:rsid w:val="00E163D4"/>
    <w:rsid w:val="00E203F3"/>
    <w:rsid w:val="00E20A24"/>
    <w:rsid w:val="00E212FB"/>
    <w:rsid w:val="00E22CE6"/>
    <w:rsid w:val="00E25B81"/>
    <w:rsid w:val="00E322FC"/>
    <w:rsid w:val="00E32544"/>
    <w:rsid w:val="00E35991"/>
    <w:rsid w:val="00E35B42"/>
    <w:rsid w:val="00E3687D"/>
    <w:rsid w:val="00E368AB"/>
    <w:rsid w:val="00E375FF"/>
    <w:rsid w:val="00E416B9"/>
    <w:rsid w:val="00E43C33"/>
    <w:rsid w:val="00E46C62"/>
    <w:rsid w:val="00E470E5"/>
    <w:rsid w:val="00E4772B"/>
    <w:rsid w:val="00E47834"/>
    <w:rsid w:val="00E51FBB"/>
    <w:rsid w:val="00E557E1"/>
    <w:rsid w:val="00E56032"/>
    <w:rsid w:val="00E60316"/>
    <w:rsid w:val="00E61BFF"/>
    <w:rsid w:val="00E6218C"/>
    <w:rsid w:val="00E74883"/>
    <w:rsid w:val="00E74D95"/>
    <w:rsid w:val="00E76955"/>
    <w:rsid w:val="00E8250C"/>
    <w:rsid w:val="00E868CB"/>
    <w:rsid w:val="00E86EB8"/>
    <w:rsid w:val="00E93C54"/>
    <w:rsid w:val="00E97AEC"/>
    <w:rsid w:val="00EA1754"/>
    <w:rsid w:val="00EB01B9"/>
    <w:rsid w:val="00EB14A3"/>
    <w:rsid w:val="00EB2D94"/>
    <w:rsid w:val="00EB5E7D"/>
    <w:rsid w:val="00EC0B96"/>
    <w:rsid w:val="00EC7819"/>
    <w:rsid w:val="00ED6708"/>
    <w:rsid w:val="00ED75DA"/>
    <w:rsid w:val="00EE0819"/>
    <w:rsid w:val="00EE5E29"/>
    <w:rsid w:val="00EE6088"/>
    <w:rsid w:val="00EE65DC"/>
    <w:rsid w:val="00EF45DA"/>
    <w:rsid w:val="00EF46BD"/>
    <w:rsid w:val="00EF6027"/>
    <w:rsid w:val="00EF65F1"/>
    <w:rsid w:val="00F01E93"/>
    <w:rsid w:val="00F046A2"/>
    <w:rsid w:val="00F049BF"/>
    <w:rsid w:val="00F151A4"/>
    <w:rsid w:val="00F16E2A"/>
    <w:rsid w:val="00F173B9"/>
    <w:rsid w:val="00F17A8A"/>
    <w:rsid w:val="00F22034"/>
    <w:rsid w:val="00F229B3"/>
    <w:rsid w:val="00F250DA"/>
    <w:rsid w:val="00F256C9"/>
    <w:rsid w:val="00F26DBA"/>
    <w:rsid w:val="00F30B9E"/>
    <w:rsid w:val="00F315E1"/>
    <w:rsid w:val="00F33045"/>
    <w:rsid w:val="00F34940"/>
    <w:rsid w:val="00F42AB0"/>
    <w:rsid w:val="00F430A9"/>
    <w:rsid w:val="00F45943"/>
    <w:rsid w:val="00F51664"/>
    <w:rsid w:val="00F533D8"/>
    <w:rsid w:val="00F5365D"/>
    <w:rsid w:val="00F539C8"/>
    <w:rsid w:val="00F53E9A"/>
    <w:rsid w:val="00F54596"/>
    <w:rsid w:val="00F57FBE"/>
    <w:rsid w:val="00F60D5C"/>
    <w:rsid w:val="00F631DA"/>
    <w:rsid w:val="00F64419"/>
    <w:rsid w:val="00F70775"/>
    <w:rsid w:val="00F7100E"/>
    <w:rsid w:val="00F71808"/>
    <w:rsid w:val="00F719F3"/>
    <w:rsid w:val="00F741D6"/>
    <w:rsid w:val="00F74999"/>
    <w:rsid w:val="00F82C47"/>
    <w:rsid w:val="00F857C9"/>
    <w:rsid w:val="00F94A67"/>
    <w:rsid w:val="00F9643F"/>
    <w:rsid w:val="00FA4D0D"/>
    <w:rsid w:val="00FA50A5"/>
    <w:rsid w:val="00FA585A"/>
    <w:rsid w:val="00FA6E5D"/>
    <w:rsid w:val="00FB25B4"/>
    <w:rsid w:val="00FB3FFC"/>
    <w:rsid w:val="00FB431D"/>
    <w:rsid w:val="00FB45DC"/>
    <w:rsid w:val="00FB52BE"/>
    <w:rsid w:val="00FB5939"/>
    <w:rsid w:val="00FB650A"/>
    <w:rsid w:val="00FB6C1E"/>
    <w:rsid w:val="00FB7F4F"/>
    <w:rsid w:val="00FC22F3"/>
    <w:rsid w:val="00FC2A45"/>
    <w:rsid w:val="00FD00F5"/>
    <w:rsid w:val="00FD16F7"/>
    <w:rsid w:val="00FD3533"/>
    <w:rsid w:val="00FD5898"/>
    <w:rsid w:val="00FD79EF"/>
    <w:rsid w:val="00FE28EB"/>
    <w:rsid w:val="00FE6375"/>
    <w:rsid w:val="00FF112D"/>
    <w:rsid w:val="00FF14A2"/>
    <w:rsid w:val="00FF1D89"/>
    <w:rsid w:val="00FF4F12"/>
    <w:rsid w:val="00FF67F7"/>
    <w:rsid w:val="00FF7E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CF4768-C675-4481-AD26-93DF06B9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9AF"/>
    <w:rPr>
      <w:sz w:val="22"/>
      <w:szCs w:val="24"/>
      <w:lang w:val="en-US" w:eastAsia="en-US"/>
    </w:rPr>
  </w:style>
  <w:style w:type="paragraph" w:styleId="Heading1">
    <w:name w:val="heading 1"/>
    <w:basedOn w:val="Normal"/>
    <w:next w:val="Normal"/>
    <w:qFormat/>
    <w:rsid w:val="00BC59AF"/>
    <w:pPr>
      <w:keepNext/>
      <w:jc w:val="center"/>
      <w:outlineLvl w:val="0"/>
    </w:pPr>
    <w:rPr>
      <w:b/>
      <w:sz w:val="24"/>
      <w:szCs w:val="20"/>
      <w:lang w:val="en-GB"/>
    </w:rPr>
  </w:style>
  <w:style w:type="paragraph" w:styleId="Heading2">
    <w:name w:val="heading 2"/>
    <w:basedOn w:val="Normal"/>
    <w:next w:val="Normal"/>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link w:val="BodyText"/>
    <w:rsid w:val="009C4066"/>
    <w:rPr>
      <w:sz w:val="24"/>
      <w:szCs w:val="24"/>
    </w:rPr>
  </w:style>
  <w:style w:type="paragraph" w:styleId="Title">
    <w:name w:val="Title"/>
    <w:basedOn w:val="Normal"/>
    <w:link w:val="TitleChar"/>
    <w:qFormat/>
    <w:rsid w:val="009C4066"/>
    <w:pPr>
      <w:jc w:val="center"/>
    </w:pPr>
    <w:rPr>
      <w:rFonts w:ascii="Tahoma" w:hAnsi="Tahoma"/>
      <w:b/>
      <w:bCs/>
      <w:sz w:val="28"/>
      <w:u w:val="single"/>
    </w:rPr>
  </w:style>
  <w:style w:type="character" w:customStyle="1" w:styleId="TitleChar">
    <w:name w:val="Title Char"/>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link w:val="BodyText2"/>
    <w:rsid w:val="009C4066"/>
    <w:rPr>
      <w:sz w:val="22"/>
      <w:szCs w:val="24"/>
    </w:rPr>
  </w:style>
  <w:style w:type="table" w:styleId="TableGrid">
    <w:name w:val="Table Grid"/>
    <w:basedOn w:val="TableNormal"/>
    <w:rsid w:val="00BE41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lang w:val="en-GB"/>
    </w:rPr>
  </w:style>
  <w:style w:type="paragraph" w:styleId="BalloonText">
    <w:name w:val="Balloon Text"/>
    <w:basedOn w:val="Normal"/>
    <w:link w:val="BalloonTextChar"/>
    <w:rsid w:val="00886845"/>
    <w:rPr>
      <w:rFonts w:ascii="Tahoma" w:hAnsi="Tahoma"/>
      <w:sz w:val="16"/>
      <w:szCs w:val="16"/>
    </w:rPr>
  </w:style>
  <w:style w:type="character" w:customStyle="1" w:styleId="BalloonTextChar">
    <w:name w:val="Balloon Text Char"/>
    <w:link w:val="BalloonText"/>
    <w:rsid w:val="00886845"/>
    <w:rPr>
      <w:rFonts w:ascii="Tahoma" w:hAnsi="Tahoma" w:cs="Tahoma"/>
      <w:sz w:val="16"/>
      <w:szCs w:val="16"/>
    </w:rPr>
  </w:style>
  <w:style w:type="table" w:customStyle="1" w:styleId="TableGrid1">
    <w:name w:val="Table Grid1"/>
    <w:basedOn w:val="TableNormal"/>
    <w:next w:val="TableGrid"/>
    <w:rsid w:val="00992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4C5517"/>
    <w:rPr>
      <w:sz w:val="22"/>
      <w:szCs w:val="24"/>
    </w:rPr>
  </w:style>
  <w:style w:type="character" w:customStyle="1" w:styleId="apple-converted-space">
    <w:name w:val="apple-converted-space"/>
    <w:basedOn w:val="DefaultParagraphFont"/>
    <w:rsid w:val="0053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7541">
      <w:bodyDiv w:val="1"/>
      <w:marLeft w:val="0"/>
      <w:marRight w:val="0"/>
      <w:marTop w:val="0"/>
      <w:marBottom w:val="0"/>
      <w:divBdr>
        <w:top w:val="none" w:sz="0" w:space="0" w:color="auto"/>
        <w:left w:val="none" w:sz="0" w:space="0" w:color="auto"/>
        <w:bottom w:val="none" w:sz="0" w:space="0" w:color="auto"/>
        <w:right w:val="none" w:sz="0" w:space="0" w:color="auto"/>
      </w:divBdr>
    </w:div>
    <w:div w:id="421344481">
      <w:bodyDiv w:val="1"/>
      <w:marLeft w:val="0"/>
      <w:marRight w:val="0"/>
      <w:marTop w:val="0"/>
      <w:marBottom w:val="0"/>
      <w:divBdr>
        <w:top w:val="none" w:sz="0" w:space="0" w:color="auto"/>
        <w:left w:val="none" w:sz="0" w:space="0" w:color="auto"/>
        <w:bottom w:val="none" w:sz="0" w:space="0" w:color="auto"/>
        <w:right w:val="none" w:sz="0" w:space="0" w:color="auto"/>
      </w:divBdr>
    </w:div>
    <w:div w:id="1336224351">
      <w:bodyDiv w:val="1"/>
      <w:marLeft w:val="0"/>
      <w:marRight w:val="0"/>
      <w:marTop w:val="0"/>
      <w:marBottom w:val="0"/>
      <w:divBdr>
        <w:top w:val="none" w:sz="0" w:space="0" w:color="auto"/>
        <w:left w:val="none" w:sz="0" w:space="0" w:color="auto"/>
        <w:bottom w:val="none" w:sz="0" w:space="0" w:color="auto"/>
        <w:right w:val="none" w:sz="0" w:space="0" w:color="auto"/>
      </w:divBdr>
    </w:div>
    <w:div w:id="197062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PEPs - Assignment</Template>
  <TotalTime>11</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vt:lpstr>
    </vt:vector>
  </TitlesOfParts>
  <Company>MSRSAS</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pammi</dc:creator>
  <cp:lastModifiedBy>Ami Rai E</cp:lastModifiedBy>
  <cp:revision>4</cp:revision>
  <cp:lastPrinted>2016-01-14T07:37:00Z</cp:lastPrinted>
  <dcterms:created xsi:type="dcterms:W3CDTF">2019-08-07T05:48:00Z</dcterms:created>
  <dcterms:modified xsi:type="dcterms:W3CDTF">2019-08-07T06:04:00Z</dcterms:modified>
</cp:coreProperties>
</file>