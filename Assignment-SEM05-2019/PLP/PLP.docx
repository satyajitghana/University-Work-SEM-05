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7C74E306" w14:textId="77777777" w:rsidTr="00906ED2">
        <w:trPr>
          <w:trHeight w:val="1728"/>
        </w:trPr>
        <w:tc>
          <w:tcPr>
            <w:tcW w:w="6030" w:type="dxa"/>
            <w:gridSpan w:val="2"/>
            <w:vAlign w:val="center"/>
          </w:tcPr>
          <w:p w14:paraId="1C3A1CF0" w14:textId="77777777" w:rsidR="009719B8" w:rsidRPr="009F24D4" w:rsidRDefault="009719B8" w:rsidP="00906ED2">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127ACE40" w14:textId="77777777" w:rsidTr="00906ED2">
        <w:trPr>
          <w:trHeight w:val="720"/>
        </w:trPr>
        <w:tc>
          <w:tcPr>
            <w:tcW w:w="2610" w:type="dxa"/>
            <w:vAlign w:val="center"/>
          </w:tcPr>
          <w:p w14:paraId="2B365418" w14:textId="77777777" w:rsidR="009719B8" w:rsidRPr="001A7E70" w:rsidRDefault="009719B8" w:rsidP="00906ED2">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5E44DA62" w14:textId="6D271E86" w:rsidR="009719B8" w:rsidRPr="001A7E70" w:rsidRDefault="004D0529" w:rsidP="00906ED2">
            <w:pPr>
              <w:spacing w:before="100" w:beforeAutospacing="1" w:after="100" w:afterAutospacing="1"/>
              <w:jc w:val="left"/>
              <w:rPr>
                <w:color w:val="00B0F0"/>
                <w:sz w:val="28"/>
                <w:szCs w:val="28"/>
              </w:rPr>
            </w:pPr>
            <w:r>
              <w:rPr>
                <w:color w:val="00B0F0"/>
                <w:sz w:val="28"/>
                <w:szCs w:val="28"/>
              </w:rPr>
              <w:t>CSC305A</w:t>
            </w:r>
          </w:p>
        </w:tc>
      </w:tr>
      <w:tr w:rsidR="009719B8" w:rsidRPr="001A7E70" w14:paraId="1AF8CFB4" w14:textId="77777777" w:rsidTr="00906ED2">
        <w:trPr>
          <w:trHeight w:val="720"/>
        </w:trPr>
        <w:tc>
          <w:tcPr>
            <w:tcW w:w="2610" w:type="dxa"/>
            <w:vAlign w:val="center"/>
          </w:tcPr>
          <w:p w14:paraId="0C472F44" w14:textId="77777777" w:rsidR="009719B8" w:rsidRPr="001A7E70" w:rsidRDefault="009719B8" w:rsidP="00906ED2">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21ECF828" w14:textId="37178BC7" w:rsidR="009719B8" w:rsidRPr="001A7E70" w:rsidRDefault="004D0529" w:rsidP="00906ED2">
            <w:pPr>
              <w:spacing w:before="100" w:beforeAutospacing="1" w:after="100" w:afterAutospacing="1"/>
              <w:jc w:val="left"/>
              <w:rPr>
                <w:color w:val="00B0F0"/>
                <w:sz w:val="28"/>
                <w:szCs w:val="28"/>
              </w:rPr>
            </w:pPr>
            <w:r>
              <w:rPr>
                <w:color w:val="00B0F0"/>
                <w:sz w:val="28"/>
                <w:szCs w:val="28"/>
              </w:rPr>
              <w:t>Programming Language Principles</w:t>
            </w:r>
          </w:p>
        </w:tc>
      </w:tr>
      <w:tr w:rsidR="009719B8" w:rsidRPr="001A7E70" w14:paraId="4D288D0D" w14:textId="77777777" w:rsidTr="00906ED2">
        <w:trPr>
          <w:trHeight w:val="720"/>
        </w:trPr>
        <w:tc>
          <w:tcPr>
            <w:tcW w:w="2610" w:type="dxa"/>
            <w:vAlign w:val="center"/>
          </w:tcPr>
          <w:p w14:paraId="5644F692" w14:textId="77777777" w:rsidR="009719B8" w:rsidRPr="001A7E70" w:rsidRDefault="009719B8" w:rsidP="00906ED2">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2EB41223" w14:textId="77777777" w:rsidR="009719B8" w:rsidRPr="001A7E70" w:rsidRDefault="009719B8" w:rsidP="00906ED2">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07736E2F" w14:textId="77777777" w:rsidTr="00906ED2">
        <w:trPr>
          <w:trHeight w:val="720"/>
        </w:trPr>
        <w:tc>
          <w:tcPr>
            <w:tcW w:w="2610" w:type="dxa"/>
            <w:vAlign w:val="center"/>
          </w:tcPr>
          <w:p w14:paraId="27B7F860" w14:textId="77777777" w:rsidR="009719B8" w:rsidRPr="001A7E70" w:rsidRDefault="009719B8" w:rsidP="00906ED2">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57C04DBF" w14:textId="77777777" w:rsidR="009719B8" w:rsidRPr="001A7E70" w:rsidRDefault="009719B8" w:rsidP="00906ED2">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5860DBDB" w14:textId="77777777" w:rsidTr="00906ED2">
        <w:trPr>
          <w:trHeight w:val="720"/>
        </w:trPr>
        <w:tc>
          <w:tcPr>
            <w:tcW w:w="2610" w:type="dxa"/>
            <w:vAlign w:val="center"/>
          </w:tcPr>
          <w:p w14:paraId="7256B3B9" w14:textId="77777777" w:rsidR="009719B8" w:rsidRPr="001A7E70" w:rsidRDefault="009719B8" w:rsidP="00906ED2">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0339B852" w14:textId="77777777" w:rsidR="009719B8" w:rsidRPr="001A7E70" w:rsidRDefault="009719B8" w:rsidP="00906ED2">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53689011" w14:textId="77777777" w:rsidTr="00906ED2">
        <w:trPr>
          <w:trHeight w:val="576"/>
        </w:trPr>
        <w:tc>
          <w:tcPr>
            <w:tcW w:w="3255" w:type="dxa"/>
            <w:vAlign w:val="center"/>
          </w:tcPr>
          <w:p w14:paraId="16DF5800" w14:textId="77777777" w:rsidR="009719B8" w:rsidRPr="00013CED" w:rsidRDefault="009719B8" w:rsidP="00906ED2">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113FB0A6" w14:textId="77777777" w:rsidR="009719B8" w:rsidRPr="00013CED" w:rsidRDefault="009719B8" w:rsidP="00906ED2">
            <w:pPr>
              <w:spacing w:before="100" w:beforeAutospacing="1" w:after="100" w:afterAutospacing="1"/>
              <w:jc w:val="left"/>
              <w:rPr>
                <w:sz w:val="28"/>
                <w:szCs w:val="28"/>
              </w:rPr>
            </w:pPr>
            <w:r w:rsidRPr="00013CED">
              <w:rPr>
                <w:sz w:val="28"/>
                <w:szCs w:val="28"/>
              </w:rPr>
              <w:t>Satyajit Ghana</w:t>
            </w:r>
          </w:p>
        </w:tc>
      </w:tr>
      <w:tr w:rsidR="009719B8" w:rsidRPr="00013CED" w14:paraId="38E76FD6" w14:textId="77777777" w:rsidTr="00906ED2">
        <w:trPr>
          <w:trHeight w:val="576"/>
        </w:trPr>
        <w:tc>
          <w:tcPr>
            <w:tcW w:w="3255" w:type="dxa"/>
            <w:vAlign w:val="center"/>
          </w:tcPr>
          <w:p w14:paraId="6D6BCC1E" w14:textId="77777777" w:rsidR="009719B8" w:rsidRPr="00013CED" w:rsidRDefault="009719B8" w:rsidP="00906ED2">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5B8282F9" w14:textId="77777777" w:rsidR="009719B8" w:rsidRPr="00013CED" w:rsidRDefault="009719B8" w:rsidP="00906ED2">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6F99D04F" w14:textId="77777777" w:rsidTr="00906ED2">
        <w:trPr>
          <w:trHeight w:val="576"/>
        </w:trPr>
        <w:tc>
          <w:tcPr>
            <w:tcW w:w="3255" w:type="dxa"/>
            <w:vAlign w:val="center"/>
          </w:tcPr>
          <w:p w14:paraId="21BA355E" w14:textId="77777777" w:rsidR="009719B8" w:rsidRPr="00013CED" w:rsidRDefault="009719B8" w:rsidP="00906ED2">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7F9E1BB4" w14:textId="1A588409" w:rsidR="009719B8" w:rsidRPr="00013CED" w:rsidRDefault="004D0529" w:rsidP="00906ED2">
            <w:pPr>
              <w:spacing w:before="100" w:beforeAutospacing="1" w:after="100" w:afterAutospacing="1"/>
              <w:jc w:val="left"/>
              <w:rPr>
                <w:color w:val="00B0F0"/>
                <w:sz w:val="28"/>
                <w:szCs w:val="28"/>
              </w:rPr>
            </w:pPr>
            <w:r>
              <w:rPr>
                <w:color w:val="00B0F0"/>
                <w:sz w:val="28"/>
                <w:szCs w:val="28"/>
              </w:rPr>
              <w:t>05</w:t>
            </w:r>
            <w:r w:rsidR="009719B8" w:rsidRPr="00013CED">
              <w:rPr>
                <w:color w:val="00B0F0"/>
                <w:sz w:val="28"/>
                <w:szCs w:val="28"/>
              </w:rPr>
              <w:t>/</w:t>
            </w:r>
            <w:r>
              <w:rPr>
                <w:color w:val="00B0F0"/>
                <w:sz w:val="28"/>
                <w:szCs w:val="28"/>
              </w:rPr>
              <w:t>2019</w:t>
            </w:r>
          </w:p>
        </w:tc>
      </w:tr>
      <w:tr w:rsidR="009719B8" w:rsidRPr="00013CED" w14:paraId="4E70DF2E" w14:textId="77777777" w:rsidTr="00906ED2">
        <w:trPr>
          <w:trHeight w:val="576"/>
        </w:trPr>
        <w:tc>
          <w:tcPr>
            <w:tcW w:w="3255" w:type="dxa"/>
            <w:vAlign w:val="center"/>
          </w:tcPr>
          <w:p w14:paraId="7AD953B7" w14:textId="77777777" w:rsidR="009719B8" w:rsidRPr="00013CED" w:rsidRDefault="009719B8" w:rsidP="00906ED2">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7E6D9EC5" w14:textId="2430527C" w:rsidR="009719B8" w:rsidRPr="00013CED" w:rsidRDefault="004D0529" w:rsidP="00906ED2">
            <w:pPr>
              <w:spacing w:before="100" w:beforeAutospacing="1" w:after="100" w:afterAutospacing="1"/>
              <w:jc w:val="left"/>
              <w:rPr>
                <w:color w:val="00B0F0"/>
                <w:sz w:val="28"/>
                <w:szCs w:val="28"/>
              </w:rPr>
            </w:pPr>
            <w:r>
              <w:rPr>
                <w:color w:val="00B0F0"/>
                <w:sz w:val="28"/>
                <w:szCs w:val="28"/>
              </w:rPr>
              <w:t>Ms. Chaitra S</w:t>
            </w:r>
          </w:p>
        </w:tc>
      </w:tr>
    </w:tbl>
    <w:p w14:paraId="5B2ECC0A" w14:textId="77777777" w:rsidR="009719B8" w:rsidRDefault="009719B8" w:rsidP="009719B8">
      <w:pPr>
        <w:sectPr w:rsidR="009719B8" w:rsidSect="00906ED2">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14643242" wp14:editId="62E8D35C">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6A248645" w14:textId="77777777" w:rsidTr="00906ED2">
        <w:trPr>
          <w:trHeight w:val="864"/>
        </w:trPr>
        <w:tc>
          <w:tcPr>
            <w:tcW w:w="9410" w:type="dxa"/>
            <w:gridSpan w:val="9"/>
            <w:vAlign w:val="center"/>
          </w:tcPr>
          <w:p w14:paraId="2D567DCA"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22751766"/>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108B4772" w14:textId="77777777" w:rsidTr="00906ED2">
        <w:trPr>
          <w:trHeight w:val="358"/>
        </w:trPr>
        <w:tc>
          <w:tcPr>
            <w:tcW w:w="1885" w:type="dxa"/>
            <w:vAlign w:val="center"/>
          </w:tcPr>
          <w:p w14:paraId="164007BF"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3175D579"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699421CB" w14:textId="77777777" w:rsidTr="00906ED2">
        <w:trPr>
          <w:trHeight w:val="352"/>
        </w:trPr>
        <w:tc>
          <w:tcPr>
            <w:tcW w:w="1885" w:type="dxa"/>
            <w:vAlign w:val="center"/>
          </w:tcPr>
          <w:p w14:paraId="4A4094A4"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2A932235"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31C2D63B" w14:textId="77777777" w:rsidTr="00906ED2">
        <w:trPr>
          <w:trHeight w:val="361"/>
        </w:trPr>
        <w:tc>
          <w:tcPr>
            <w:tcW w:w="1885" w:type="dxa"/>
            <w:vAlign w:val="center"/>
          </w:tcPr>
          <w:p w14:paraId="72E16114"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4B563187"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44B6EC39"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38911AED" w14:textId="72EF919E" w:rsidR="009719B8" w:rsidRPr="001160B8" w:rsidRDefault="004B71B3" w:rsidP="00906ED2">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05</w:t>
            </w:r>
            <w:r w:rsidR="009719B8" w:rsidRPr="001160B8">
              <w:rPr>
                <w:rFonts w:eastAsia="Times New Roman" w:cs="Calibri"/>
                <w:sz w:val="24"/>
                <w14:ligatures w14:val="none"/>
              </w:rPr>
              <w:t>/</w:t>
            </w:r>
            <w:r>
              <w:rPr>
                <w:rFonts w:eastAsia="Times New Roman" w:cs="Calibri"/>
                <w:sz w:val="24"/>
                <w14:ligatures w14:val="none"/>
              </w:rPr>
              <w:t>2019</w:t>
            </w:r>
          </w:p>
        </w:tc>
      </w:tr>
      <w:tr w:rsidR="009719B8" w:rsidRPr="001160B8" w14:paraId="39491C52" w14:textId="77777777" w:rsidTr="00906ED2">
        <w:trPr>
          <w:trHeight w:val="418"/>
        </w:trPr>
        <w:tc>
          <w:tcPr>
            <w:tcW w:w="1885" w:type="dxa"/>
            <w:vAlign w:val="center"/>
          </w:tcPr>
          <w:p w14:paraId="1AA17100"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3E78BF21" w14:textId="75A20ADB" w:rsidR="009719B8" w:rsidRPr="001160B8" w:rsidRDefault="004B71B3" w:rsidP="00906ED2">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CSC305A</w:t>
            </w:r>
          </w:p>
        </w:tc>
      </w:tr>
      <w:tr w:rsidR="009719B8" w:rsidRPr="001160B8" w14:paraId="7B4B63A7" w14:textId="77777777" w:rsidTr="00906ED2">
        <w:trPr>
          <w:trHeight w:val="370"/>
        </w:trPr>
        <w:tc>
          <w:tcPr>
            <w:tcW w:w="1885" w:type="dxa"/>
            <w:vAlign w:val="center"/>
          </w:tcPr>
          <w:p w14:paraId="44D04CA2"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0618AA56" w14:textId="2501B374" w:rsidR="009719B8" w:rsidRPr="001160B8" w:rsidRDefault="004B71B3" w:rsidP="00906ED2">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Programming Language Principles</w:t>
            </w:r>
          </w:p>
        </w:tc>
      </w:tr>
      <w:tr w:rsidR="009719B8" w:rsidRPr="001160B8" w14:paraId="26AC1F6F" w14:textId="77777777" w:rsidTr="00906ED2">
        <w:trPr>
          <w:trHeight w:val="352"/>
        </w:trPr>
        <w:tc>
          <w:tcPr>
            <w:tcW w:w="1885" w:type="dxa"/>
            <w:vAlign w:val="center"/>
          </w:tcPr>
          <w:p w14:paraId="163B09A3"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71ED7160"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c>
          <w:tcPr>
            <w:tcW w:w="742" w:type="dxa"/>
          </w:tcPr>
          <w:p w14:paraId="3D2374CC"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144498F1"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r>
      <w:tr w:rsidR="009719B8" w:rsidRPr="001160B8" w14:paraId="1D7D8D5E" w14:textId="77777777" w:rsidTr="00906ED2">
        <w:trPr>
          <w:trHeight w:val="368"/>
        </w:trPr>
        <w:tc>
          <w:tcPr>
            <w:tcW w:w="1885" w:type="dxa"/>
            <w:vAlign w:val="center"/>
          </w:tcPr>
          <w:p w14:paraId="343E9C8C"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61087BAD" w14:textId="10F093AA" w:rsidR="009719B8" w:rsidRPr="001160B8" w:rsidRDefault="004B71B3" w:rsidP="00906ED2">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Ms</w:t>
            </w:r>
            <w:r w:rsidR="00BF32D3">
              <w:rPr>
                <w:rFonts w:eastAsia="Times New Roman" w:cs="Calibri"/>
                <w:sz w:val="24"/>
                <w14:ligatures w14:val="none"/>
              </w:rPr>
              <w:t>.</w:t>
            </w:r>
            <w:r>
              <w:rPr>
                <w:rFonts w:eastAsia="Times New Roman" w:cs="Calibri"/>
                <w:sz w:val="24"/>
                <w14:ligatures w14:val="none"/>
              </w:rPr>
              <w:t xml:space="preserve"> Chaitra S</w:t>
            </w:r>
          </w:p>
        </w:tc>
      </w:tr>
      <w:tr w:rsidR="009719B8" w:rsidRPr="001160B8" w14:paraId="6AA7EBEE" w14:textId="77777777" w:rsidTr="00906ED2">
        <w:trPr>
          <w:trHeight w:val="1621"/>
        </w:trPr>
        <w:tc>
          <w:tcPr>
            <w:tcW w:w="9410" w:type="dxa"/>
            <w:gridSpan w:val="9"/>
            <w:vAlign w:val="center"/>
          </w:tcPr>
          <w:p w14:paraId="74A509BD" w14:textId="77777777" w:rsidR="009719B8" w:rsidRPr="001160B8" w:rsidRDefault="009719B8" w:rsidP="00906ED2">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7A739982" w14:textId="77777777" w:rsidR="009719B8" w:rsidRPr="001160B8" w:rsidRDefault="009719B8" w:rsidP="00906ED2">
            <w:pPr>
              <w:tabs>
                <w:tab w:val="clear" w:pos="9360"/>
              </w:tabs>
              <w:spacing w:before="0" w:after="0"/>
              <w:jc w:val="left"/>
              <w:rPr>
                <w:rFonts w:eastAsia="Times New Roman" w:cs="Calibri"/>
                <w:b/>
                <w:sz w:val="24"/>
                <w14:ligatures w14:val="none"/>
              </w:rPr>
            </w:pPr>
          </w:p>
          <w:p w14:paraId="3FD50830" w14:textId="77777777" w:rsidR="009719B8" w:rsidRPr="001160B8" w:rsidRDefault="009719B8" w:rsidP="00906ED2">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1B9CB4E8" w14:textId="77777777" w:rsidTr="00906ED2">
        <w:trPr>
          <w:trHeight w:val="877"/>
        </w:trPr>
        <w:tc>
          <w:tcPr>
            <w:tcW w:w="2355" w:type="dxa"/>
            <w:gridSpan w:val="2"/>
            <w:vAlign w:val="center"/>
          </w:tcPr>
          <w:p w14:paraId="47130923"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40527156"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35D2C01E"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71210A80"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r>
      <w:tr w:rsidR="009719B8" w:rsidRPr="001160B8" w14:paraId="78BAFFC0" w14:textId="77777777" w:rsidTr="00906ED2">
        <w:trPr>
          <w:trHeight w:val="886"/>
        </w:trPr>
        <w:tc>
          <w:tcPr>
            <w:tcW w:w="2355" w:type="dxa"/>
            <w:gridSpan w:val="2"/>
            <w:vAlign w:val="center"/>
          </w:tcPr>
          <w:p w14:paraId="65D4EB0A"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3449D8C4"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100DB3E5"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r>
      <w:tr w:rsidR="009719B8" w:rsidRPr="001160B8" w14:paraId="68801D92" w14:textId="77777777" w:rsidTr="00906ED2">
        <w:trPr>
          <w:trHeight w:val="325"/>
        </w:trPr>
        <w:tc>
          <w:tcPr>
            <w:tcW w:w="4675" w:type="dxa"/>
            <w:gridSpan w:val="5"/>
          </w:tcPr>
          <w:p w14:paraId="38F2655B" w14:textId="77777777" w:rsidR="009719B8" w:rsidRPr="001160B8" w:rsidRDefault="009719B8" w:rsidP="00906ED2">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46273098" w14:textId="77777777" w:rsidR="009719B8" w:rsidRPr="001160B8" w:rsidRDefault="009719B8" w:rsidP="00906ED2">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58269AC1" w14:textId="77777777" w:rsidTr="00906ED2">
        <w:trPr>
          <w:trHeight w:val="1607"/>
        </w:trPr>
        <w:tc>
          <w:tcPr>
            <w:tcW w:w="4675" w:type="dxa"/>
            <w:gridSpan w:val="5"/>
          </w:tcPr>
          <w:p w14:paraId="15FB4887"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641A1864" w14:textId="77777777" w:rsidR="009719B8" w:rsidRPr="001160B8" w:rsidRDefault="009719B8" w:rsidP="00906ED2">
            <w:pPr>
              <w:tabs>
                <w:tab w:val="clear" w:pos="9360"/>
                <w:tab w:val="left" w:pos="3975"/>
                <w:tab w:val="left" w:pos="7080"/>
              </w:tabs>
              <w:spacing w:before="0" w:after="0"/>
              <w:jc w:val="left"/>
              <w:rPr>
                <w:rFonts w:eastAsia="Times New Roman" w:cs="Calibri"/>
                <w:sz w:val="24"/>
                <w14:ligatures w14:val="none"/>
              </w:rPr>
            </w:pPr>
          </w:p>
        </w:tc>
      </w:tr>
    </w:tbl>
    <w:p w14:paraId="5C0BC391" w14:textId="77777777" w:rsidR="009719B8" w:rsidRPr="00DE6579" w:rsidRDefault="009719B8" w:rsidP="009719B8">
      <w:pPr>
        <w:tabs>
          <w:tab w:val="clear" w:pos="9360"/>
        </w:tabs>
        <w:spacing w:before="0" w:after="200"/>
        <w:jc w:val="left"/>
      </w:pPr>
      <w:r>
        <w:br w:type="page"/>
      </w:r>
    </w:p>
    <w:bookmarkStart w:id="4" w:name="_Toc22751767"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4A5A6944"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3790AC20" w14:textId="5EB9B74F" w:rsidR="008D5639"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2751766" w:history="1">
            <w:r w:rsidR="008D5639" w:rsidRPr="001F29AF">
              <w:rPr>
                <w:rStyle w:val="Hyperlink"/>
                <w:rFonts w:eastAsia="Times New Roman"/>
                <w:noProof/>
              </w:rPr>
              <w:t>Declaration Sheet</w:t>
            </w:r>
            <w:r w:rsidR="008D5639">
              <w:rPr>
                <w:noProof/>
                <w:webHidden/>
              </w:rPr>
              <w:tab/>
            </w:r>
            <w:r w:rsidR="008D5639">
              <w:rPr>
                <w:noProof/>
                <w:webHidden/>
              </w:rPr>
              <w:fldChar w:fldCharType="begin"/>
            </w:r>
            <w:r w:rsidR="008D5639">
              <w:rPr>
                <w:noProof/>
                <w:webHidden/>
              </w:rPr>
              <w:instrText xml:space="preserve"> PAGEREF _Toc22751766 \h </w:instrText>
            </w:r>
            <w:r w:rsidR="008D5639">
              <w:rPr>
                <w:noProof/>
                <w:webHidden/>
              </w:rPr>
            </w:r>
            <w:r w:rsidR="008D5639">
              <w:rPr>
                <w:noProof/>
                <w:webHidden/>
              </w:rPr>
              <w:fldChar w:fldCharType="separate"/>
            </w:r>
            <w:r w:rsidR="00276FDE">
              <w:rPr>
                <w:noProof/>
                <w:webHidden/>
              </w:rPr>
              <w:t>ii</w:t>
            </w:r>
            <w:r w:rsidR="008D5639">
              <w:rPr>
                <w:noProof/>
                <w:webHidden/>
              </w:rPr>
              <w:fldChar w:fldCharType="end"/>
            </w:r>
          </w:hyperlink>
        </w:p>
        <w:p w14:paraId="4428097D" w14:textId="0EBD20F4" w:rsidR="008D5639" w:rsidRDefault="008D5639">
          <w:pPr>
            <w:pStyle w:val="TOC1"/>
            <w:tabs>
              <w:tab w:val="right" w:pos="9016"/>
            </w:tabs>
            <w:rPr>
              <w:rFonts w:cstheme="minorBidi"/>
              <w:noProof/>
            </w:rPr>
          </w:pPr>
          <w:hyperlink w:anchor="_Toc22751767" w:history="1">
            <w:r w:rsidRPr="001F29AF">
              <w:rPr>
                <w:rStyle w:val="Hyperlink"/>
                <w:noProof/>
              </w:rPr>
              <w:t>Contents</w:t>
            </w:r>
            <w:r>
              <w:rPr>
                <w:noProof/>
                <w:webHidden/>
              </w:rPr>
              <w:tab/>
            </w:r>
            <w:r>
              <w:rPr>
                <w:noProof/>
                <w:webHidden/>
              </w:rPr>
              <w:fldChar w:fldCharType="begin"/>
            </w:r>
            <w:r>
              <w:rPr>
                <w:noProof/>
                <w:webHidden/>
              </w:rPr>
              <w:instrText xml:space="preserve"> PAGEREF _Toc22751767 \h </w:instrText>
            </w:r>
            <w:r>
              <w:rPr>
                <w:noProof/>
                <w:webHidden/>
              </w:rPr>
            </w:r>
            <w:r>
              <w:rPr>
                <w:noProof/>
                <w:webHidden/>
              </w:rPr>
              <w:fldChar w:fldCharType="separate"/>
            </w:r>
            <w:r w:rsidR="00276FDE">
              <w:rPr>
                <w:noProof/>
                <w:webHidden/>
              </w:rPr>
              <w:t>iii</w:t>
            </w:r>
            <w:r>
              <w:rPr>
                <w:noProof/>
                <w:webHidden/>
              </w:rPr>
              <w:fldChar w:fldCharType="end"/>
            </w:r>
          </w:hyperlink>
        </w:p>
        <w:p w14:paraId="4F00CD49" w14:textId="61356D29" w:rsidR="008D5639" w:rsidRDefault="008D5639">
          <w:pPr>
            <w:pStyle w:val="TOC1"/>
            <w:tabs>
              <w:tab w:val="right" w:pos="9016"/>
            </w:tabs>
            <w:rPr>
              <w:rFonts w:cstheme="minorBidi"/>
              <w:noProof/>
            </w:rPr>
          </w:pPr>
          <w:hyperlink w:anchor="_Toc22751768" w:history="1">
            <w:r w:rsidRPr="001F29AF">
              <w:rPr>
                <w:rStyle w:val="Hyperlink"/>
                <w:noProof/>
              </w:rPr>
              <w:t>List of Tables</w:t>
            </w:r>
            <w:r>
              <w:rPr>
                <w:noProof/>
                <w:webHidden/>
              </w:rPr>
              <w:tab/>
            </w:r>
            <w:r>
              <w:rPr>
                <w:noProof/>
                <w:webHidden/>
              </w:rPr>
              <w:fldChar w:fldCharType="begin"/>
            </w:r>
            <w:r>
              <w:rPr>
                <w:noProof/>
                <w:webHidden/>
              </w:rPr>
              <w:instrText xml:space="preserve"> PAGEREF _Toc22751768 \h </w:instrText>
            </w:r>
            <w:r>
              <w:rPr>
                <w:noProof/>
                <w:webHidden/>
              </w:rPr>
            </w:r>
            <w:r>
              <w:rPr>
                <w:noProof/>
                <w:webHidden/>
              </w:rPr>
              <w:fldChar w:fldCharType="separate"/>
            </w:r>
            <w:r w:rsidR="00276FDE">
              <w:rPr>
                <w:noProof/>
                <w:webHidden/>
              </w:rPr>
              <w:t>iv</w:t>
            </w:r>
            <w:r>
              <w:rPr>
                <w:noProof/>
                <w:webHidden/>
              </w:rPr>
              <w:fldChar w:fldCharType="end"/>
            </w:r>
          </w:hyperlink>
        </w:p>
        <w:p w14:paraId="6CD0514B" w14:textId="5D50D4E3" w:rsidR="008D5639" w:rsidRDefault="008D5639">
          <w:pPr>
            <w:pStyle w:val="TOC1"/>
            <w:tabs>
              <w:tab w:val="left" w:pos="440"/>
              <w:tab w:val="right" w:pos="9016"/>
            </w:tabs>
            <w:rPr>
              <w:rFonts w:cstheme="minorBidi"/>
              <w:noProof/>
            </w:rPr>
          </w:pPr>
          <w:hyperlink w:anchor="_Toc22751769" w:history="1">
            <w:r w:rsidRPr="001F29AF">
              <w:rPr>
                <w:rStyle w:val="Hyperlink"/>
                <w:noProof/>
              </w:rPr>
              <w:t>1</w:t>
            </w:r>
            <w:r>
              <w:rPr>
                <w:rFonts w:cstheme="minorBidi"/>
                <w:noProof/>
              </w:rPr>
              <w:tab/>
            </w:r>
            <w:r w:rsidRPr="001F29AF">
              <w:rPr>
                <w:rStyle w:val="Hyperlink"/>
                <w:noProof/>
              </w:rPr>
              <w:t>Question 1</w:t>
            </w:r>
            <w:r>
              <w:rPr>
                <w:noProof/>
                <w:webHidden/>
              </w:rPr>
              <w:tab/>
            </w:r>
            <w:r>
              <w:rPr>
                <w:noProof/>
                <w:webHidden/>
              </w:rPr>
              <w:fldChar w:fldCharType="begin"/>
            </w:r>
            <w:r>
              <w:rPr>
                <w:noProof/>
                <w:webHidden/>
              </w:rPr>
              <w:instrText xml:space="preserve"> PAGEREF _Toc22751769 \h </w:instrText>
            </w:r>
            <w:r>
              <w:rPr>
                <w:noProof/>
                <w:webHidden/>
              </w:rPr>
            </w:r>
            <w:r>
              <w:rPr>
                <w:noProof/>
                <w:webHidden/>
              </w:rPr>
              <w:fldChar w:fldCharType="separate"/>
            </w:r>
            <w:r w:rsidR="00276FDE">
              <w:rPr>
                <w:noProof/>
                <w:webHidden/>
              </w:rPr>
              <w:t>5</w:t>
            </w:r>
            <w:r>
              <w:rPr>
                <w:noProof/>
                <w:webHidden/>
              </w:rPr>
              <w:fldChar w:fldCharType="end"/>
            </w:r>
          </w:hyperlink>
        </w:p>
        <w:p w14:paraId="0ECB9A0B" w14:textId="0D277AD9" w:rsidR="008D5639" w:rsidRDefault="008D5639">
          <w:pPr>
            <w:pStyle w:val="TOC2"/>
            <w:tabs>
              <w:tab w:val="left" w:pos="880"/>
              <w:tab w:val="right" w:pos="9016"/>
            </w:tabs>
            <w:rPr>
              <w:rFonts w:cstheme="minorBidi"/>
              <w:noProof/>
            </w:rPr>
          </w:pPr>
          <w:hyperlink w:anchor="_Toc22751770" w:history="1">
            <w:r w:rsidRPr="001F29AF">
              <w:rPr>
                <w:rStyle w:val="Hyperlink"/>
                <w:noProof/>
              </w:rPr>
              <w:t>1.1</w:t>
            </w:r>
            <w:r>
              <w:rPr>
                <w:rFonts w:cstheme="minorBidi"/>
                <w:noProof/>
              </w:rPr>
              <w:tab/>
            </w:r>
            <w:r w:rsidRPr="001F29AF">
              <w:rPr>
                <w:rStyle w:val="Hyperlink"/>
                <w:noProof/>
              </w:rPr>
              <w:t>Implementation of the application using C-Programming</w:t>
            </w:r>
            <w:r>
              <w:rPr>
                <w:noProof/>
                <w:webHidden/>
              </w:rPr>
              <w:tab/>
            </w:r>
            <w:r>
              <w:rPr>
                <w:noProof/>
                <w:webHidden/>
              </w:rPr>
              <w:fldChar w:fldCharType="begin"/>
            </w:r>
            <w:r>
              <w:rPr>
                <w:noProof/>
                <w:webHidden/>
              </w:rPr>
              <w:instrText xml:space="preserve"> PAGEREF _Toc22751770 \h </w:instrText>
            </w:r>
            <w:r>
              <w:rPr>
                <w:noProof/>
                <w:webHidden/>
              </w:rPr>
            </w:r>
            <w:r>
              <w:rPr>
                <w:noProof/>
                <w:webHidden/>
              </w:rPr>
              <w:fldChar w:fldCharType="separate"/>
            </w:r>
            <w:r w:rsidR="00276FDE">
              <w:rPr>
                <w:noProof/>
                <w:webHidden/>
              </w:rPr>
              <w:t>5</w:t>
            </w:r>
            <w:r>
              <w:rPr>
                <w:noProof/>
                <w:webHidden/>
              </w:rPr>
              <w:fldChar w:fldCharType="end"/>
            </w:r>
          </w:hyperlink>
        </w:p>
        <w:p w14:paraId="33E14BC6" w14:textId="30067474" w:rsidR="008D5639" w:rsidRDefault="008D5639">
          <w:pPr>
            <w:pStyle w:val="TOC2"/>
            <w:tabs>
              <w:tab w:val="left" w:pos="880"/>
              <w:tab w:val="right" w:pos="9016"/>
            </w:tabs>
            <w:rPr>
              <w:rFonts w:cstheme="minorBidi"/>
              <w:noProof/>
            </w:rPr>
          </w:pPr>
          <w:hyperlink w:anchor="_Toc22751771" w:history="1">
            <w:r w:rsidRPr="001F29AF">
              <w:rPr>
                <w:rStyle w:val="Hyperlink"/>
                <w:noProof/>
              </w:rPr>
              <w:t>1.2</w:t>
            </w:r>
            <w:r>
              <w:rPr>
                <w:rFonts w:cstheme="minorBidi"/>
                <w:noProof/>
              </w:rPr>
              <w:tab/>
            </w:r>
            <w:r w:rsidRPr="001F29AF">
              <w:rPr>
                <w:rStyle w:val="Hyperlink"/>
                <w:noProof/>
              </w:rPr>
              <w:t>Implementation of the application using JAVA-Programming using OOP features</w:t>
            </w:r>
            <w:r>
              <w:rPr>
                <w:noProof/>
                <w:webHidden/>
              </w:rPr>
              <w:tab/>
            </w:r>
            <w:r>
              <w:rPr>
                <w:noProof/>
                <w:webHidden/>
              </w:rPr>
              <w:fldChar w:fldCharType="begin"/>
            </w:r>
            <w:r>
              <w:rPr>
                <w:noProof/>
                <w:webHidden/>
              </w:rPr>
              <w:instrText xml:space="preserve"> PAGEREF _Toc22751771 \h </w:instrText>
            </w:r>
            <w:r>
              <w:rPr>
                <w:noProof/>
                <w:webHidden/>
              </w:rPr>
            </w:r>
            <w:r>
              <w:rPr>
                <w:noProof/>
                <w:webHidden/>
              </w:rPr>
              <w:fldChar w:fldCharType="separate"/>
            </w:r>
            <w:r w:rsidR="00276FDE">
              <w:rPr>
                <w:noProof/>
                <w:webHidden/>
              </w:rPr>
              <w:t>9</w:t>
            </w:r>
            <w:r>
              <w:rPr>
                <w:noProof/>
                <w:webHidden/>
              </w:rPr>
              <w:fldChar w:fldCharType="end"/>
            </w:r>
          </w:hyperlink>
        </w:p>
        <w:p w14:paraId="6524B21C" w14:textId="71FC0786" w:rsidR="008D5639" w:rsidRDefault="008D5639">
          <w:pPr>
            <w:pStyle w:val="TOC2"/>
            <w:tabs>
              <w:tab w:val="left" w:pos="880"/>
              <w:tab w:val="right" w:pos="9016"/>
            </w:tabs>
            <w:rPr>
              <w:rFonts w:cstheme="minorBidi"/>
              <w:noProof/>
            </w:rPr>
          </w:pPr>
          <w:hyperlink w:anchor="_Toc22751772" w:history="1">
            <w:r w:rsidRPr="001F29AF">
              <w:rPr>
                <w:rStyle w:val="Hyperlink"/>
                <w:noProof/>
              </w:rPr>
              <w:t>1.3</w:t>
            </w:r>
            <w:r>
              <w:rPr>
                <w:rFonts w:cstheme="minorBidi"/>
                <w:noProof/>
              </w:rPr>
              <w:tab/>
            </w:r>
            <w:r w:rsidRPr="001F29AF">
              <w:rPr>
                <w:rStyle w:val="Hyperlink"/>
                <w:noProof/>
              </w:rPr>
              <w:t>Discussion on ease of writing program in C in comparison with that in JAVA</w:t>
            </w:r>
            <w:r>
              <w:rPr>
                <w:noProof/>
                <w:webHidden/>
              </w:rPr>
              <w:tab/>
            </w:r>
            <w:r>
              <w:rPr>
                <w:noProof/>
                <w:webHidden/>
              </w:rPr>
              <w:fldChar w:fldCharType="begin"/>
            </w:r>
            <w:r>
              <w:rPr>
                <w:noProof/>
                <w:webHidden/>
              </w:rPr>
              <w:instrText xml:space="preserve"> PAGEREF _Toc22751772 \h </w:instrText>
            </w:r>
            <w:r>
              <w:rPr>
                <w:noProof/>
                <w:webHidden/>
              </w:rPr>
            </w:r>
            <w:r>
              <w:rPr>
                <w:noProof/>
                <w:webHidden/>
              </w:rPr>
              <w:fldChar w:fldCharType="separate"/>
            </w:r>
            <w:r w:rsidR="00276FDE">
              <w:rPr>
                <w:noProof/>
                <w:webHidden/>
              </w:rPr>
              <w:t>10</w:t>
            </w:r>
            <w:r>
              <w:rPr>
                <w:noProof/>
                <w:webHidden/>
              </w:rPr>
              <w:fldChar w:fldCharType="end"/>
            </w:r>
          </w:hyperlink>
        </w:p>
        <w:p w14:paraId="4BD1CB71" w14:textId="25BC466F" w:rsidR="008D5639" w:rsidRDefault="008D5639">
          <w:pPr>
            <w:pStyle w:val="TOC2"/>
            <w:tabs>
              <w:tab w:val="left" w:pos="880"/>
              <w:tab w:val="right" w:pos="9016"/>
            </w:tabs>
            <w:rPr>
              <w:rFonts w:cstheme="minorBidi"/>
              <w:noProof/>
            </w:rPr>
          </w:pPr>
          <w:hyperlink w:anchor="_Toc22751773" w:history="1">
            <w:r w:rsidRPr="001F29AF">
              <w:rPr>
                <w:rStyle w:val="Hyperlink"/>
                <w:noProof/>
              </w:rPr>
              <w:t>1.4</w:t>
            </w:r>
            <w:r>
              <w:rPr>
                <w:rFonts w:cstheme="minorBidi"/>
                <w:noProof/>
              </w:rPr>
              <w:tab/>
            </w:r>
            <w:r w:rsidRPr="001F29AF">
              <w:rPr>
                <w:rStyle w:val="Hyperlink"/>
                <w:noProof/>
              </w:rPr>
              <w:t>Discussion on the amount of changes required to introduce a new tax slab 25% and removing 28% slab in both the languages</w:t>
            </w:r>
            <w:r>
              <w:rPr>
                <w:noProof/>
                <w:webHidden/>
              </w:rPr>
              <w:tab/>
            </w:r>
            <w:r>
              <w:rPr>
                <w:noProof/>
                <w:webHidden/>
              </w:rPr>
              <w:fldChar w:fldCharType="begin"/>
            </w:r>
            <w:r>
              <w:rPr>
                <w:noProof/>
                <w:webHidden/>
              </w:rPr>
              <w:instrText xml:space="preserve"> PAGEREF _Toc22751773 \h </w:instrText>
            </w:r>
            <w:r>
              <w:rPr>
                <w:noProof/>
                <w:webHidden/>
              </w:rPr>
            </w:r>
            <w:r>
              <w:rPr>
                <w:noProof/>
                <w:webHidden/>
              </w:rPr>
              <w:fldChar w:fldCharType="separate"/>
            </w:r>
            <w:r w:rsidR="00276FDE">
              <w:rPr>
                <w:noProof/>
                <w:webHidden/>
              </w:rPr>
              <w:t>11</w:t>
            </w:r>
            <w:r>
              <w:rPr>
                <w:noProof/>
                <w:webHidden/>
              </w:rPr>
              <w:fldChar w:fldCharType="end"/>
            </w:r>
          </w:hyperlink>
        </w:p>
        <w:p w14:paraId="4A767DC6" w14:textId="2DD4F466" w:rsidR="008D5639" w:rsidRDefault="008D5639">
          <w:pPr>
            <w:pStyle w:val="TOC2"/>
            <w:tabs>
              <w:tab w:val="left" w:pos="880"/>
              <w:tab w:val="right" w:pos="9016"/>
            </w:tabs>
            <w:rPr>
              <w:rFonts w:cstheme="minorBidi"/>
              <w:noProof/>
            </w:rPr>
          </w:pPr>
          <w:hyperlink w:anchor="_Toc22751774" w:history="1">
            <w:r w:rsidRPr="001F29AF">
              <w:rPr>
                <w:rStyle w:val="Hyperlink"/>
                <w:noProof/>
              </w:rPr>
              <w:t>1.5</w:t>
            </w:r>
            <w:r>
              <w:rPr>
                <w:rFonts w:cstheme="minorBidi"/>
                <w:noProof/>
              </w:rPr>
              <w:tab/>
            </w:r>
            <w:r w:rsidRPr="001F29AF">
              <w:rPr>
                <w:rStyle w:val="Hyperlink"/>
                <w:noProof/>
              </w:rPr>
              <w:t>Discussion on the efficiency in terms of CPU and MEM usage using tools in both the languages</w:t>
            </w:r>
            <w:r>
              <w:rPr>
                <w:noProof/>
                <w:webHidden/>
              </w:rPr>
              <w:tab/>
            </w:r>
            <w:r>
              <w:rPr>
                <w:noProof/>
                <w:webHidden/>
              </w:rPr>
              <w:fldChar w:fldCharType="begin"/>
            </w:r>
            <w:r>
              <w:rPr>
                <w:noProof/>
                <w:webHidden/>
              </w:rPr>
              <w:instrText xml:space="preserve"> PAGEREF _Toc22751774 \h </w:instrText>
            </w:r>
            <w:r>
              <w:rPr>
                <w:noProof/>
                <w:webHidden/>
              </w:rPr>
            </w:r>
            <w:r>
              <w:rPr>
                <w:noProof/>
                <w:webHidden/>
              </w:rPr>
              <w:fldChar w:fldCharType="separate"/>
            </w:r>
            <w:r w:rsidR="00276FDE">
              <w:rPr>
                <w:noProof/>
                <w:webHidden/>
              </w:rPr>
              <w:t>11</w:t>
            </w:r>
            <w:r>
              <w:rPr>
                <w:noProof/>
                <w:webHidden/>
              </w:rPr>
              <w:fldChar w:fldCharType="end"/>
            </w:r>
          </w:hyperlink>
        </w:p>
        <w:p w14:paraId="3EC3F8F6" w14:textId="60C29CC2" w:rsidR="008D5639" w:rsidRDefault="008D5639">
          <w:pPr>
            <w:pStyle w:val="TOC3"/>
            <w:tabs>
              <w:tab w:val="left" w:pos="1320"/>
              <w:tab w:val="right" w:pos="9016"/>
            </w:tabs>
            <w:rPr>
              <w:rFonts w:eastAsiaTheme="minorEastAsia"/>
              <w:noProof/>
              <w:szCs w:val="22"/>
              <w14:ligatures w14:val="none"/>
            </w:rPr>
          </w:pPr>
          <w:hyperlink w:anchor="_Toc22751775" w:history="1">
            <w:r w:rsidRPr="001F29AF">
              <w:rPr>
                <w:rStyle w:val="Hyperlink"/>
                <w:noProof/>
              </w:rPr>
              <w:t>1.5.1</w:t>
            </w:r>
            <w:r>
              <w:rPr>
                <w:rFonts w:eastAsiaTheme="minorEastAsia"/>
                <w:noProof/>
                <w:szCs w:val="22"/>
                <w14:ligatures w14:val="none"/>
              </w:rPr>
              <w:tab/>
            </w:r>
            <w:r w:rsidRPr="001F29AF">
              <w:rPr>
                <w:rStyle w:val="Hyperlink"/>
                <w:noProof/>
              </w:rPr>
              <w:t>Performance results analysis</w:t>
            </w:r>
            <w:r>
              <w:rPr>
                <w:noProof/>
                <w:webHidden/>
              </w:rPr>
              <w:tab/>
            </w:r>
            <w:r>
              <w:rPr>
                <w:noProof/>
                <w:webHidden/>
              </w:rPr>
              <w:fldChar w:fldCharType="begin"/>
            </w:r>
            <w:r>
              <w:rPr>
                <w:noProof/>
                <w:webHidden/>
              </w:rPr>
              <w:instrText xml:space="preserve"> PAGEREF _Toc22751775 \h </w:instrText>
            </w:r>
            <w:r>
              <w:rPr>
                <w:noProof/>
                <w:webHidden/>
              </w:rPr>
            </w:r>
            <w:r>
              <w:rPr>
                <w:noProof/>
                <w:webHidden/>
              </w:rPr>
              <w:fldChar w:fldCharType="separate"/>
            </w:r>
            <w:r w:rsidR="00276FDE">
              <w:rPr>
                <w:noProof/>
                <w:webHidden/>
              </w:rPr>
              <w:t>15</w:t>
            </w:r>
            <w:r>
              <w:rPr>
                <w:noProof/>
                <w:webHidden/>
              </w:rPr>
              <w:fldChar w:fldCharType="end"/>
            </w:r>
          </w:hyperlink>
        </w:p>
        <w:p w14:paraId="7F32BBA5" w14:textId="4156336B" w:rsidR="008D5639" w:rsidRDefault="008D5639">
          <w:pPr>
            <w:pStyle w:val="TOC1"/>
            <w:tabs>
              <w:tab w:val="right" w:pos="9016"/>
            </w:tabs>
            <w:rPr>
              <w:rFonts w:cstheme="minorBidi"/>
              <w:noProof/>
            </w:rPr>
          </w:pPr>
          <w:hyperlink w:anchor="_Toc22751776" w:history="1">
            <w:r w:rsidRPr="001F29AF">
              <w:rPr>
                <w:rStyle w:val="Hyperlink"/>
                <w:noProof/>
              </w:rPr>
              <w:t>Bibliography</w:t>
            </w:r>
            <w:r>
              <w:rPr>
                <w:noProof/>
                <w:webHidden/>
              </w:rPr>
              <w:tab/>
            </w:r>
            <w:r>
              <w:rPr>
                <w:noProof/>
                <w:webHidden/>
              </w:rPr>
              <w:fldChar w:fldCharType="begin"/>
            </w:r>
            <w:r>
              <w:rPr>
                <w:noProof/>
                <w:webHidden/>
              </w:rPr>
              <w:instrText xml:space="preserve"> PAGEREF _Toc22751776 \h </w:instrText>
            </w:r>
            <w:r>
              <w:rPr>
                <w:noProof/>
                <w:webHidden/>
              </w:rPr>
            </w:r>
            <w:r>
              <w:rPr>
                <w:noProof/>
                <w:webHidden/>
              </w:rPr>
              <w:fldChar w:fldCharType="separate"/>
            </w:r>
            <w:r w:rsidR="00276FDE">
              <w:rPr>
                <w:noProof/>
                <w:webHidden/>
              </w:rPr>
              <w:t>17</w:t>
            </w:r>
            <w:r>
              <w:rPr>
                <w:noProof/>
                <w:webHidden/>
              </w:rPr>
              <w:fldChar w:fldCharType="end"/>
            </w:r>
          </w:hyperlink>
        </w:p>
        <w:p w14:paraId="4F63DFA6" w14:textId="751EBEF5" w:rsidR="009719B8" w:rsidRDefault="009719B8" w:rsidP="009719B8">
          <w:r>
            <w:rPr>
              <w:b/>
              <w:bCs/>
              <w:noProof/>
            </w:rPr>
            <w:fldChar w:fldCharType="end"/>
          </w:r>
        </w:p>
      </w:sdtContent>
    </w:sdt>
    <w:p w14:paraId="4587AFF5" w14:textId="77777777" w:rsidR="009719B8" w:rsidRDefault="009719B8" w:rsidP="009719B8">
      <w:pPr>
        <w:tabs>
          <w:tab w:val="clear" w:pos="9360"/>
        </w:tabs>
        <w:spacing w:before="0" w:after="200"/>
        <w:jc w:val="left"/>
        <w:sectPr w:rsidR="009719B8" w:rsidSect="00906ED2">
          <w:pgSz w:w="11906" w:h="16838" w:code="9"/>
          <w:pgMar w:top="1440" w:right="1440" w:bottom="2340" w:left="1440" w:header="720" w:footer="582" w:gutter="0"/>
          <w:pgNumType w:fmt="lowerRoman"/>
          <w:cols w:space="720"/>
          <w:docGrid w:linePitch="299"/>
        </w:sectPr>
      </w:pPr>
    </w:p>
    <w:p w14:paraId="2B3E932B" w14:textId="7DB00AB9" w:rsidR="009719B8" w:rsidRDefault="009719B8" w:rsidP="001B3409">
      <w:pPr>
        <w:pStyle w:val="Heading1"/>
        <w:numPr>
          <w:ilvl w:val="0"/>
          <w:numId w:val="0"/>
        </w:numPr>
        <w:rPr>
          <w:rFonts w:asciiTheme="minorHAnsi" w:eastAsiaTheme="minorHAnsi" w:hAnsiTheme="minorHAnsi" w:cstheme="minorBidi"/>
          <w:b w:val="0"/>
          <w:bCs w:val="0"/>
          <w:sz w:val="22"/>
          <w:szCs w:val="24"/>
        </w:rPr>
      </w:pPr>
      <w:bookmarkStart w:id="5" w:name="_Toc22751768"/>
      <w:r>
        <w:lastRenderedPageBreak/>
        <w:t xml:space="preserve">List </w:t>
      </w:r>
      <w:r w:rsidR="001B3409">
        <w:t>o</w:t>
      </w:r>
      <w:r>
        <w:t xml:space="preserve">f </w:t>
      </w:r>
      <w:r w:rsidR="001B3409">
        <w:t>Tables</w:t>
      </w:r>
      <w:bookmarkEnd w:id="5"/>
    </w:p>
    <w:p w14:paraId="11029A81" w14:textId="0AA7B7CD" w:rsidR="001B3409" w:rsidRDefault="001B3409">
      <w:pPr>
        <w:pStyle w:val="TableofFigures"/>
        <w:tabs>
          <w:tab w:val="right" w:leader="dot" w:pos="9016"/>
        </w:tabs>
        <w:rPr>
          <w:noProof/>
        </w:rPr>
      </w:pPr>
      <w:r>
        <w:fldChar w:fldCharType="begin"/>
      </w:r>
      <w:r>
        <w:instrText xml:space="preserve"> TOC \h \z \c "Table" </w:instrText>
      </w:r>
      <w:r>
        <w:fldChar w:fldCharType="separate"/>
      </w:r>
      <w:hyperlink w:anchor="_Toc21744065" w:history="1">
        <w:r w:rsidRPr="004E36C1">
          <w:rPr>
            <w:rStyle w:val="Hyperlink"/>
            <w:noProof/>
          </w:rPr>
          <w:t>Table 1 Performance Comparison</w:t>
        </w:r>
        <w:r>
          <w:rPr>
            <w:noProof/>
            <w:webHidden/>
          </w:rPr>
          <w:tab/>
        </w:r>
        <w:r>
          <w:rPr>
            <w:noProof/>
            <w:webHidden/>
          </w:rPr>
          <w:fldChar w:fldCharType="begin"/>
        </w:r>
        <w:r>
          <w:rPr>
            <w:noProof/>
            <w:webHidden/>
          </w:rPr>
          <w:instrText xml:space="preserve"> PAGEREF _Toc21744065 \h </w:instrText>
        </w:r>
        <w:r>
          <w:rPr>
            <w:noProof/>
            <w:webHidden/>
          </w:rPr>
        </w:r>
        <w:r>
          <w:rPr>
            <w:noProof/>
            <w:webHidden/>
          </w:rPr>
          <w:fldChar w:fldCharType="separate"/>
        </w:r>
        <w:r w:rsidR="00276FDE">
          <w:rPr>
            <w:noProof/>
            <w:webHidden/>
          </w:rPr>
          <w:t>15</w:t>
        </w:r>
        <w:r>
          <w:rPr>
            <w:noProof/>
            <w:webHidden/>
          </w:rPr>
          <w:fldChar w:fldCharType="end"/>
        </w:r>
      </w:hyperlink>
    </w:p>
    <w:p w14:paraId="2BEDFEC3" w14:textId="26D350BC" w:rsidR="001B3409" w:rsidRDefault="00834027">
      <w:pPr>
        <w:pStyle w:val="TableofFigures"/>
        <w:tabs>
          <w:tab w:val="right" w:leader="dot" w:pos="9016"/>
        </w:tabs>
        <w:rPr>
          <w:noProof/>
        </w:rPr>
      </w:pPr>
      <w:hyperlink w:anchor="_Toc21744066" w:history="1">
        <w:r w:rsidR="001B3409" w:rsidRPr="004E36C1">
          <w:rPr>
            <w:rStyle w:val="Hyperlink"/>
            <w:noProof/>
          </w:rPr>
          <w:t>Table 2 Memory Comparison</w:t>
        </w:r>
        <w:r w:rsidR="001B3409">
          <w:rPr>
            <w:noProof/>
            <w:webHidden/>
          </w:rPr>
          <w:tab/>
        </w:r>
        <w:r w:rsidR="001B3409">
          <w:rPr>
            <w:noProof/>
            <w:webHidden/>
          </w:rPr>
          <w:fldChar w:fldCharType="begin"/>
        </w:r>
        <w:r w:rsidR="001B3409">
          <w:rPr>
            <w:noProof/>
            <w:webHidden/>
          </w:rPr>
          <w:instrText xml:space="preserve"> PAGEREF _Toc21744066 \h </w:instrText>
        </w:r>
        <w:r w:rsidR="001B3409">
          <w:rPr>
            <w:noProof/>
            <w:webHidden/>
          </w:rPr>
        </w:r>
        <w:r w:rsidR="001B3409">
          <w:rPr>
            <w:noProof/>
            <w:webHidden/>
          </w:rPr>
          <w:fldChar w:fldCharType="separate"/>
        </w:r>
        <w:r w:rsidR="00276FDE">
          <w:rPr>
            <w:noProof/>
            <w:webHidden/>
          </w:rPr>
          <w:t>15</w:t>
        </w:r>
        <w:r w:rsidR="001B3409">
          <w:rPr>
            <w:noProof/>
            <w:webHidden/>
          </w:rPr>
          <w:fldChar w:fldCharType="end"/>
        </w:r>
      </w:hyperlink>
    </w:p>
    <w:p w14:paraId="1AA0B1A4" w14:textId="445D84A5" w:rsidR="009719B8" w:rsidRDefault="001B3409" w:rsidP="001B3409">
      <w:r>
        <w:fldChar w:fldCharType="end"/>
      </w:r>
    </w:p>
    <w:p w14:paraId="21CB9777" w14:textId="77777777" w:rsidR="009719B8" w:rsidRDefault="009719B8" w:rsidP="009719B8">
      <w:pPr>
        <w:tabs>
          <w:tab w:val="clear" w:pos="9360"/>
        </w:tabs>
        <w:spacing w:before="0" w:after="200"/>
        <w:jc w:val="left"/>
        <w:sectPr w:rsidR="009719B8" w:rsidSect="00906ED2">
          <w:pgSz w:w="11906" w:h="16838" w:code="9"/>
          <w:pgMar w:top="1440" w:right="1440" w:bottom="2340" w:left="1440" w:header="720" w:footer="582" w:gutter="0"/>
          <w:pgNumType w:fmt="lowerRoman"/>
          <w:cols w:space="720"/>
          <w:docGrid w:linePitch="299"/>
        </w:sectPr>
      </w:pPr>
    </w:p>
    <w:p w14:paraId="1A7E78E0" w14:textId="77777777" w:rsidR="009719B8" w:rsidRDefault="009719B8" w:rsidP="009719B8">
      <w:pPr>
        <w:pStyle w:val="Heading1"/>
      </w:pPr>
      <w:bookmarkStart w:id="6" w:name="_Toc22751769"/>
      <w:r>
        <w:lastRenderedPageBreak/>
        <w:t>Question 1</w:t>
      </w:r>
      <w:bookmarkEnd w:id="6"/>
    </w:p>
    <w:p w14:paraId="00EFF3E5" w14:textId="662518AF" w:rsidR="009719B8" w:rsidRDefault="009719B8" w:rsidP="009719B8">
      <w:pPr>
        <w:tabs>
          <w:tab w:val="clear" w:pos="9360"/>
        </w:tabs>
        <w:spacing w:before="0" w:after="200"/>
        <w:jc w:val="left"/>
      </w:pPr>
      <w:r>
        <w:t>Solution to Question No. 1</w:t>
      </w:r>
    </w:p>
    <w:p w14:paraId="106C511A" w14:textId="152D7CBC" w:rsidR="00D3286D" w:rsidRDefault="009719B8" w:rsidP="00D3286D">
      <w:pPr>
        <w:pStyle w:val="Heading2"/>
      </w:pPr>
      <w:bookmarkStart w:id="7" w:name="_Toc22751770"/>
      <w:r>
        <w:t>I</w:t>
      </w:r>
      <w:r w:rsidR="004D0529">
        <w:t>mplementation of the application using C-Programming</w:t>
      </w:r>
      <w:bookmarkEnd w:id="7"/>
    </w:p>
    <w:p w14:paraId="0D16E854" w14:textId="64345CCF" w:rsidR="00C74B90" w:rsidRPr="00B56CE5" w:rsidRDefault="00C74B90" w:rsidP="00B56CE5">
      <w:pPr>
        <w:shd w:val="clear" w:color="auto" w:fill="FFFFFF" w:themeFill="background1"/>
        <w:spacing w:before="0" w:after="0"/>
        <w:rPr>
          <w:rFonts w:ascii="LM Mono 10" w:hAnsi="LM Mono 10"/>
          <w:b/>
          <w:sz w:val="21"/>
          <w:szCs w:val="21"/>
        </w:rPr>
      </w:pPr>
      <w:proofErr w:type="spellStart"/>
      <w:r w:rsidRPr="00B56CE5">
        <w:rPr>
          <w:rFonts w:ascii="LM Mono 10" w:hAnsi="LM Mono 10"/>
          <w:b/>
          <w:sz w:val="21"/>
          <w:szCs w:val="21"/>
        </w:rPr>
        <w:t>main.c</w:t>
      </w:r>
      <w:proofErr w:type="spellEnd"/>
    </w:p>
    <w:p w14:paraId="61AB0FE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stdio.h</w:t>
      </w:r>
      <w:proofErr w:type="spellEnd"/>
      <w:r w:rsidRPr="00B56CE5">
        <w:rPr>
          <w:rFonts w:ascii="LM Mono 10" w:eastAsia="Times New Roman" w:hAnsi="LM Mono 10" w:cs="Times New Roman"/>
          <w:color w:val="2AA198"/>
          <w:sz w:val="21"/>
          <w:szCs w:val="21"/>
          <w14:ligatures w14:val="none"/>
        </w:rPr>
        <w:t>&gt;</w:t>
      </w:r>
    </w:p>
    <w:p w14:paraId="7A8DE71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0E70C7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w:t>
      </w:r>
      <w:proofErr w:type="spellStart"/>
      <w:r w:rsidRPr="00B56CE5">
        <w:rPr>
          <w:rFonts w:ascii="LM Mono 10" w:eastAsia="Times New Roman" w:hAnsi="LM Mono 10" w:cs="Times New Roman"/>
          <w:color w:val="2AA198"/>
          <w:sz w:val="21"/>
          <w:szCs w:val="21"/>
          <w14:ligatures w14:val="none"/>
        </w:rPr>
        <w:t>array_list.h</w:t>
      </w:r>
      <w:proofErr w:type="spellEnd"/>
      <w:r w:rsidRPr="00B56CE5">
        <w:rPr>
          <w:rFonts w:ascii="LM Mono 10" w:eastAsia="Times New Roman" w:hAnsi="LM Mono 10" w:cs="Times New Roman"/>
          <w:color w:val="2AA198"/>
          <w:sz w:val="21"/>
          <w:szCs w:val="21"/>
          <w14:ligatures w14:val="none"/>
        </w:rPr>
        <w:t>"</w:t>
      </w:r>
    </w:p>
    <w:p w14:paraId="2AD6D4A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w:t>
      </w:r>
      <w:proofErr w:type="spellStart"/>
      <w:r w:rsidRPr="00B56CE5">
        <w:rPr>
          <w:rFonts w:ascii="LM Mono 10" w:eastAsia="Times New Roman" w:hAnsi="LM Mono 10" w:cs="Times New Roman"/>
          <w:color w:val="2AA198"/>
          <w:sz w:val="21"/>
          <w:szCs w:val="21"/>
          <w14:ligatures w14:val="none"/>
        </w:rPr>
        <w:t>gst_item.h</w:t>
      </w:r>
      <w:proofErr w:type="spellEnd"/>
      <w:r w:rsidRPr="00B56CE5">
        <w:rPr>
          <w:rFonts w:ascii="LM Mono 10" w:eastAsia="Times New Roman" w:hAnsi="LM Mono 10" w:cs="Times New Roman"/>
          <w:color w:val="2AA198"/>
          <w:sz w:val="21"/>
          <w:szCs w:val="21"/>
          <w14:ligatures w14:val="none"/>
        </w:rPr>
        <w:t>"</w:t>
      </w:r>
    </w:p>
    <w:p w14:paraId="0EA7E75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A6235E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#define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68BD2"/>
          <w:sz w:val="21"/>
          <w:szCs w:val="21"/>
          <w14:ligatures w14:val="none"/>
        </w:rPr>
        <w:t>MAX_ITEMS</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D33682"/>
          <w:sz w:val="21"/>
          <w:szCs w:val="21"/>
          <w14:ligatures w14:val="none"/>
        </w:rPr>
        <w:t>100000</w:t>
      </w:r>
    </w:p>
    <w:p w14:paraId="04BA446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8DEA4F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main</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argc</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char</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proofErr w:type="spellStart"/>
      <w:r w:rsidRPr="00B56CE5">
        <w:rPr>
          <w:rFonts w:ascii="LM Mono 10" w:eastAsia="Times New Roman" w:hAnsi="LM Mono 10" w:cs="Times New Roman"/>
          <w:color w:val="333333"/>
          <w:sz w:val="21"/>
          <w:szCs w:val="21"/>
          <w14:ligatures w14:val="none"/>
        </w:rPr>
        <w:t>argv</w:t>
      </w:r>
      <w:proofErr w:type="spellEnd"/>
      <w:r w:rsidRPr="00B56CE5">
        <w:rPr>
          <w:rFonts w:ascii="LM Mono 10" w:eastAsia="Times New Roman" w:hAnsi="LM Mono 10" w:cs="Times New Roman"/>
          <w:color w:val="333333"/>
          <w:sz w:val="21"/>
          <w:szCs w:val="21"/>
          <w14:ligatures w14:val="none"/>
        </w:rPr>
        <w:t>) {</w:t>
      </w:r>
    </w:p>
    <w:p w14:paraId="106C76F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i/>
          <w:iCs/>
          <w:color w:val="93A1A1"/>
          <w:sz w:val="21"/>
          <w:szCs w:val="21"/>
          <w14:ligatures w14:val="none"/>
        </w:rPr>
        <w:t>// testing</w:t>
      </w:r>
    </w:p>
    <w:p w14:paraId="2C1DDC7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list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init_array_list</w:t>
      </w:r>
      <w:proofErr w:type="spellEnd"/>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333333"/>
          <w:sz w:val="21"/>
          <w:szCs w:val="21"/>
          <w14:ligatures w14:val="none"/>
        </w:rPr>
        <w:t>free_gst_item</w:t>
      </w:r>
      <w:proofErr w:type="spellEnd"/>
      <w:r w:rsidRPr="00B56CE5">
        <w:rPr>
          <w:rFonts w:ascii="LM Mono 10" w:eastAsia="Times New Roman" w:hAnsi="LM Mono 10" w:cs="Times New Roman"/>
          <w:color w:val="333333"/>
          <w:sz w:val="21"/>
          <w:szCs w:val="21"/>
          <w14:ligatures w14:val="none"/>
        </w:rPr>
        <w:t>);</w:t>
      </w:r>
    </w:p>
    <w:p w14:paraId="10A0AF0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F6796E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i/>
          <w:iCs/>
          <w:color w:val="93A1A1"/>
          <w:sz w:val="21"/>
          <w:szCs w:val="21"/>
          <w14:ligatures w14:val="none"/>
        </w:rPr>
        <w:t>    /**</w:t>
      </w:r>
    </w:p>
    <w:p w14:paraId="4415035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i/>
          <w:iCs/>
          <w:color w:val="93A1A1"/>
          <w:sz w:val="21"/>
          <w:szCs w:val="21"/>
          <w14:ligatures w14:val="none"/>
        </w:rPr>
        <w:t>     * A Single loop of 100000 objects, </w:t>
      </w:r>
      <w:proofErr w:type="spellStart"/>
      <w:r w:rsidRPr="00B56CE5">
        <w:rPr>
          <w:rFonts w:ascii="LM Mono 10" w:eastAsia="Times New Roman" w:hAnsi="LM Mono 10" w:cs="Times New Roman"/>
          <w:i/>
          <w:iCs/>
          <w:color w:val="93A1A1"/>
          <w:sz w:val="21"/>
          <w:szCs w:val="21"/>
          <w14:ligatures w14:val="none"/>
        </w:rPr>
        <w:t>sequencial</w:t>
      </w:r>
      <w:proofErr w:type="spellEnd"/>
      <w:r w:rsidRPr="00B56CE5">
        <w:rPr>
          <w:rFonts w:ascii="LM Mono 10" w:eastAsia="Times New Roman" w:hAnsi="LM Mono 10" w:cs="Times New Roman"/>
          <w:i/>
          <w:iCs/>
          <w:color w:val="93A1A1"/>
          <w:sz w:val="21"/>
          <w:szCs w:val="21"/>
          <w14:ligatures w14:val="none"/>
        </w:rPr>
        <w:t> access</w:t>
      </w:r>
    </w:p>
    <w:p w14:paraId="752D2DB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i/>
          <w:iCs/>
          <w:color w:val="93A1A1"/>
          <w:sz w:val="21"/>
          <w:szCs w:val="21"/>
          <w14:ligatures w14:val="none"/>
        </w:rPr>
        <w:t>    */</w:t>
      </w:r>
    </w:p>
    <w:p w14:paraId="61409A6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for</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&lt;</w:t>
      </w:r>
      <w:r w:rsidRPr="00B56CE5">
        <w:rPr>
          <w:rFonts w:ascii="LM Mono 10" w:eastAsia="Times New Roman" w:hAnsi="LM Mono 10" w:cs="Times New Roman"/>
          <w:color w:val="333333"/>
          <w:sz w:val="21"/>
          <w:szCs w:val="21"/>
          <w14:ligatures w14:val="none"/>
        </w:rPr>
        <w:t> MAX_ITEMS;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
    <w:p w14:paraId="06704D3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item_id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w:t>
      </w:r>
    </w:p>
    <w:p w14:paraId="1D50059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gst_slab_id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5</w:t>
      </w:r>
      <w:r w:rsidRPr="00B56CE5">
        <w:rPr>
          <w:rFonts w:ascii="LM Mono 10" w:eastAsia="Times New Roman" w:hAnsi="LM Mono 10" w:cs="Times New Roman"/>
          <w:color w:val="333333"/>
          <w:sz w:val="21"/>
          <w:szCs w:val="21"/>
          <w14:ligatures w14:val="none"/>
        </w:rPr>
        <w:t>;</w:t>
      </w:r>
    </w:p>
    <w:p w14:paraId="21F4137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price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1000.5</w:t>
      </w:r>
      <w:r w:rsidRPr="00B56CE5">
        <w:rPr>
          <w:rFonts w:ascii="LM Mono 10" w:eastAsia="Times New Roman" w:hAnsi="LM Mono 10" w:cs="Times New Roman"/>
          <w:color w:val="859900"/>
          <w:sz w:val="21"/>
          <w:szCs w:val="21"/>
          <w14:ligatures w14:val="none"/>
        </w:rPr>
        <w:t>f</w:t>
      </w:r>
      <w:r w:rsidRPr="00B56CE5">
        <w:rPr>
          <w:rFonts w:ascii="LM Mono 10" w:eastAsia="Times New Roman" w:hAnsi="LM Mono 10" w:cs="Times New Roman"/>
          <w:color w:val="333333"/>
          <w:sz w:val="21"/>
          <w:szCs w:val="21"/>
          <w14:ligatures w14:val="none"/>
        </w:rPr>
        <w:t>;</w:t>
      </w:r>
    </w:p>
    <w:p w14:paraId="2B9B248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9D6262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gst_item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create_gst_</w:t>
      </w:r>
      <w:proofErr w:type="gramStart"/>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333333"/>
          <w:sz w:val="21"/>
          <w:szCs w:val="21"/>
          <w14:ligatures w14:val="none"/>
        </w:rPr>
        <w:t>item_id, gst_slab_id, price);</w:t>
      </w:r>
    </w:p>
    <w:p w14:paraId="278202A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1AC96E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proofErr w:type="gramStart"/>
      <w:r w:rsidRPr="00B56CE5">
        <w:rPr>
          <w:rFonts w:ascii="LM Mono 10" w:eastAsia="Times New Roman" w:hAnsi="LM Mono 10" w:cs="Times New Roman"/>
          <w:color w:val="268BD2"/>
          <w:sz w:val="21"/>
          <w:szCs w:val="21"/>
          <w14:ligatures w14:val="none"/>
        </w:rPr>
        <w:t>add</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333333"/>
          <w:sz w:val="21"/>
          <w:szCs w:val="21"/>
          <w14:ligatures w14:val="none"/>
        </w:rPr>
        <w:t>list, item);</w:t>
      </w:r>
    </w:p>
    <w:p w14:paraId="1526451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7835FC3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A18C66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total_amt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0.0</w:t>
      </w:r>
      <w:r w:rsidRPr="00B56CE5">
        <w:rPr>
          <w:rFonts w:ascii="LM Mono 10" w:eastAsia="Times New Roman" w:hAnsi="LM Mono 10" w:cs="Times New Roman"/>
          <w:color w:val="859900"/>
          <w:sz w:val="21"/>
          <w:szCs w:val="21"/>
          <w14:ligatures w14:val="none"/>
        </w:rPr>
        <w:t>f</w:t>
      </w:r>
      <w:r w:rsidRPr="00B56CE5">
        <w:rPr>
          <w:rFonts w:ascii="LM Mono 10" w:eastAsia="Times New Roman" w:hAnsi="LM Mono 10" w:cs="Times New Roman"/>
          <w:color w:val="333333"/>
          <w:sz w:val="21"/>
          <w:szCs w:val="21"/>
          <w14:ligatures w14:val="none"/>
        </w:rPr>
        <w:t>;</w:t>
      </w:r>
    </w:p>
    <w:p w14:paraId="33805F1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ECDEBD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i/>
          <w:iCs/>
          <w:color w:val="93A1A1"/>
          <w:sz w:val="21"/>
          <w:szCs w:val="21"/>
          <w14:ligatures w14:val="none"/>
        </w:rPr>
        <w:t>// calculate the </w:t>
      </w:r>
      <w:proofErr w:type="spellStart"/>
      <w:r w:rsidRPr="00B56CE5">
        <w:rPr>
          <w:rFonts w:ascii="LM Mono 10" w:eastAsia="Times New Roman" w:hAnsi="LM Mono 10" w:cs="Times New Roman"/>
          <w:i/>
          <w:iCs/>
          <w:color w:val="93A1A1"/>
          <w:sz w:val="21"/>
          <w:szCs w:val="21"/>
          <w14:ligatures w14:val="none"/>
        </w:rPr>
        <w:t>GST'ed</w:t>
      </w:r>
      <w:proofErr w:type="spellEnd"/>
      <w:r w:rsidRPr="00B56CE5">
        <w:rPr>
          <w:rFonts w:ascii="LM Mono 10" w:eastAsia="Times New Roman" w:hAnsi="LM Mono 10" w:cs="Times New Roman"/>
          <w:i/>
          <w:iCs/>
          <w:color w:val="93A1A1"/>
          <w:sz w:val="21"/>
          <w:szCs w:val="21"/>
          <w14:ligatures w14:val="none"/>
        </w:rPr>
        <w:t> price</w:t>
      </w:r>
    </w:p>
    <w:p w14:paraId="1CDDB78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for</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&lt;</w:t>
      </w:r>
      <w:r w:rsidRPr="00B56CE5">
        <w:rPr>
          <w:rFonts w:ascii="LM Mono 10" w:eastAsia="Times New Roman" w:hAnsi="LM Mono 10" w:cs="Times New Roman"/>
          <w:color w:val="333333"/>
          <w:sz w:val="21"/>
          <w:szCs w:val="21"/>
          <w14:ligatures w14:val="none"/>
        </w:rPr>
        <w:t> MAX_ITEMS;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
    <w:p w14:paraId="00D68BC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gst_item</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proofErr w:type="gramStart"/>
      <w:r w:rsidRPr="00B56CE5">
        <w:rPr>
          <w:rFonts w:ascii="LM Mono 10" w:eastAsia="Times New Roman" w:hAnsi="LM Mono 10" w:cs="Times New Roman"/>
          <w:color w:val="268BD2"/>
          <w:sz w:val="21"/>
          <w:szCs w:val="21"/>
          <w14:ligatures w14:val="none"/>
        </w:rPr>
        <w:t>at</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333333"/>
          <w:sz w:val="21"/>
          <w:szCs w:val="21"/>
          <w14:ligatures w14:val="none"/>
        </w:rPr>
        <w:t>list,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w:t>
      </w:r>
    </w:p>
    <w:p w14:paraId="41BC89E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total_amt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get_mrp</w:t>
      </w:r>
      <w:proofErr w:type="spellEnd"/>
      <w:r w:rsidRPr="00B56CE5">
        <w:rPr>
          <w:rFonts w:ascii="LM Mono 10" w:eastAsia="Times New Roman" w:hAnsi="LM Mono 10" w:cs="Times New Roman"/>
          <w:color w:val="333333"/>
          <w:sz w:val="21"/>
          <w:szCs w:val="21"/>
          <w14:ligatures w14:val="none"/>
        </w:rPr>
        <w:t>(item);</w:t>
      </w:r>
    </w:p>
    <w:p w14:paraId="79029F5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74A76B5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5CD3B4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free_array_list</w:t>
      </w:r>
      <w:proofErr w:type="spellEnd"/>
      <w:r w:rsidRPr="00B56CE5">
        <w:rPr>
          <w:rFonts w:ascii="LM Mono 10" w:eastAsia="Times New Roman" w:hAnsi="LM Mono 10" w:cs="Times New Roman"/>
          <w:color w:val="333333"/>
          <w:sz w:val="21"/>
          <w:szCs w:val="21"/>
          <w14:ligatures w14:val="none"/>
        </w:rPr>
        <w:t>(list);</w:t>
      </w:r>
    </w:p>
    <w:p w14:paraId="3D67CA7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1CF0F7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printf</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2AA198"/>
          <w:sz w:val="21"/>
          <w:szCs w:val="21"/>
          <w14:ligatures w14:val="none"/>
        </w:rPr>
        <w:t>"TOTAL_ITEMS : </w:t>
      </w:r>
      <w:r w:rsidRPr="00B56CE5">
        <w:rPr>
          <w:rFonts w:ascii="LM Mono 10" w:eastAsia="Times New Roman" w:hAnsi="LM Mono 10" w:cs="Times New Roman"/>
          <w:color w:val="CB4B16"/>
          <w:sz w:val="21"/>
          <w:szCs w:val="21"/>
          <w14:ligatures w14:val="none"/>
        </w:rPr>
        <w:t>%d\n</w:t>
      </w:r>
      <w:r w:rsidRPr="00B56CE5">
        <w:rPr>
          <w:rFonts w:ascii="LM Mono 10" w:eastAsia="Times New Roman" w:hAnsi="LM Mono 10" w:cs="Times New Roman"/>
          <w:color w:val="2AA198"/>
          <w:sz w:val="21"/>
          <w:szCs w:val="21"/>
          <w14:ligatures w14:val="none"/>
        </w:rPr>
        <w:t>TOTAL AMOUNT : </w:t>
      </w:r>
      <w:r w:rsidRPr="00B56CE5">
        <w:rPr>
          <w:rFonts w:ascii="LM Mono 10" w:eastAsia="Times New Roman" w:hAnsi="LM Mono 10" w:cs="Times New Roman"/>
          <w:color w:val="CB4B16"/>
          <w:sz w:val="21"/>
          <w:szCs w:val="21"/>
          <w14:ligatures w14:val="none"/>
        </w:rPr>
        <w:t>%.10f\n</w:t>
      </w:r>
      <w:r w:rsidRPr="00B56CE5">
        <w:rPr>
          <w:rFonts w:ascii="LM Mono 10" w:eastAsia="Times New Roman" w:hAnsi="LM Mono 10" w:cs="Times New Roman"/>
          <w:color w:val="2AA198"/>
          <w:sz w:val="21"/>
          <w:szCs w:val="21"/>
          <w14:ligatures w14:val="none"/>
        </w:rPr>
        <w:t>"</w:t>
      </w:r>
      <w:r w:rsidRPr="00B56CE5">
        <w:rPr>
          <w:rFonts w:ascii="LM Mono 10" w:eastAsia="Times New Roman" w:hAnsi="LM Mono 10" w:cs="Times New Roman"/>
          <w:color w:val="333333"/>
          <w:sz w:val="21"/>
          <w:szCs w:val="21"/>
          <w14:ligatures w14:val="none"/>
        </w:rPr>
        <w:t>, MAX_ITEMS, total_amt);</w:t>
      </w:r>
    </w:p>
    <w:p w14:paraId="0F9253E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BAA8E4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fflush</w:t>
      </w:r>
      <w:proofErr w:type="spellEnd"/>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333333"/>
          <w:sz w:val="21"/>
          <w:szCs w:val="21"/>
          <w14:ligatures w14:val="none"/>
        </w:rPr>
        <w:t>stdout</w:t>
      </w:r>
      <w:proofErr w:type="spellEnd"/>
      <w:r w:rsidRPr="00B56CE5">
        <w:rPr>
          <w:rFonts w:ascii="LM Mono 10" w:eastAsia="Times New Roman" w:hAnsi="LM Mono 10" w:cs="Times New Roman"/>
          <w:color w:val="333333"/>
          <w:sz w:val="21"/>
          <w:szCs w:val="21"/>
          <w14:ligatures w14:val="none"/>
        </w:rPr>
        <w:t>);</w:t>
      </w:r>
    </w:p>
    <w:p w14:paraId="59220CB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0A4DD1B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w:t>
      </w:r>
    </w:p>
    <w:p w14:paraId="66735D8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lastRenderedPageBreak/>
        <w:t>}</w:t>
      </w:r>
    </w:p>
    <w:p w14:paraId="72D6F9A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8848D91" w14:textId="77777777" w:rsidR="00D214AC" w:rsidRPr="00B56CE5" w:rsidRDefault="00D214AC" w:rsidP="00B56CE5">
      <w:pPr>
        <w:shd w:val="clear" w:color="auto" w:fill="FFFFFF" w:themeFill="background1"/>
        <w:spacing w:before="0" w:after="0"/>
        <w:rPr>
          <w:rFonts w:ascii="LM Mono 10" w:hAnsi="LM Mono 10"/>
          <w:b/>
          <w:sz w:val="21"/>
          <w:szCs w:val="21"/>
        </w:rPr>
      </w:pPr>
    </w:p>
    <w:p w14:paraId="47D94BF0" w14:textId="2EBA9F78" w:rsidR="00C74B90" w:rsidRPr="00B56CE5" w:rsidRDefault="00C74B90" w:rsidP="00B56CE5">
      <w:pPr>
        <w:shd w:val="clear" w:color="auto" w:fill="FFFFFF" w:themeFill="background1"/>
        <w:spacing w:before="0" w:after="0"/>
        <w:rPr>
          <w:rFonts w:ascii="LM Mono 10" w:hAnsi="LM Mono 10"/>
          <w:b/>
          <w:sz w:val="21"/>
          <w:szCs w:val="21"/>
        </w:rPr>
      </w:pPr>
      <w:proofErr w:type="spellStart"/>
      <w:r w:rsidRPr="00B56CE5">
        <w:rPr>
          <w:rFonts w:ascii="LM Mono 10" w:hAnsi="LM Mono 10"/>
          <w:b/>
          <w:sz w:val="21"/>
          <w:szCs w:val="21"/>
        </w:rPr>
        <w:t>array_list.h</w:t>
      </w:r>
      <w:proofErr w:type="spellEnd"/>
    </w:p>
    <w:p w14:paraId="206AF79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#pragma</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93A1A1"/>
          <w:sz w:val="21"/>
          <w:szCs w:val="21"/>
          <w14:ligatures w14:val="none"/>
        </w:rPr>
        <w:t>once</w:t>
      </w:r>
    </w:p>
    <w:p w14:paraId="42AA304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160A0EE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color w:val="333333"/>
          <w:sz w:val="21"/>
          <w:szCs w:val="21"/>
          <w14:ligatures w14:val="none"/>
        </w:rPr>
        <w:t> {</w:t>
      </w:r>
    </w:p>
    <w:p w14:paraId="1AE9520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data;</w:t>
      </w:r>
    </w:p>
    <w:p w14:paraId="03FBFE2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at</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idx</w:t>
      </w:r>
      <w:proofErr w:type="spellEnd"/>
      <w:r w:rsidRPr="00B56CE5">
        <w:rPr>
          <w:rFonts w:ascii="LM Mono 10" w:eastAsia="Times New Roman" w:hAnsi="LM Mono 10" w:cs="Times New Roman"/>
          <w:color w:val="333333"/>
          <w:sz w:val="21"/>
          <w:szCs w:val="21"/>
          <w14:ligatures w14:val="none"/>
        </w:rPr>
        <w:t>);</w:t>
      </w:r>
    </w:p>
    <w:p w14:paraId="755104F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add</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data);</w:t>
      </w:r>
    </w:p>
    <w:p w14:paraId="403759E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w:t>
      </w:r>
      <w:proofErr w:type="gramStart"/>
      <w:r w:rsidRPr="00B56CE5">
        <w:rPr>
          <w:rFonts w:ascii="LM Mono 10" w:eastAsia="Times New Roman" w:hAnsi="LM Mono 10" w:cs="Times New Roman"/>
          <w:color w:val="268BD2"/>
          <w:sz w:val="21"/>
          <w:szCs w:val="21"/>
          <w14:ligatures w14:val="none"/>
        </w:rPr>
        <w:t>item</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data);</w:t>
      </w:r>
    </w:p>
    <w:p w14:paraId="2681EB4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length;</w:t>
      </w:r>
    </w:p>
    <w:p w14:paraId="612C119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buffered_length</w:t>
      </w:r>
      <w:proofErr w:type="spellEnd"/>
      <w:r w:rsidRPr="00B56CE5">
        <w:rPr>
          <w:rFonts w:ascii="LM Mono 10" w:eastAsia="Times New Roman" w:hAnsi="LM Mono 10" w:cs="Times New Roman"/>
          <w:color w:val="333333"/>
          <w:sz w:val="21"/>
          <w:szCs w:val="21"/>
          <w14:ligatures w14:val="none"/>
        </w:rPr>
        <w:t>;</w:t>
      </w:r>
    </w:p>
    <w:p w14:paraId="72AC491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567CD2C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0DAE9A2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typedef</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333333"/>
          <w:sz w:val="21"/>
          <w:szCs w:val="21"/>
          <w14:ligatures w14:val="none"/>
        </w:rPr>
        <w:t>;</w:t>
      </w:r>
    </w:p>
    <w:p w14:paraId="7E5B66D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1384F5D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init_array_</w:t>
      </w:r>
      <w:proofErr w:type="gramStart"/>
      <w:r w:rsidRPr="00B56CE5">
        <w:rPr>
          <w:rFonts w:ascii="LM Mono 10" w:eastAsia="Times New Roman" w:hAnsi="LM Mono 10" w:cs="Times New Roman"/>
          <w:color w:val="268BD2"/>
          <w:sz w:val="21"/>
          <w:szCs w:val="21"/>
          <w14:ligatures w14:val="none"/>
        </w:rPr>
        <w:t>list</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w:t>
      </w:r>
    </w:p>
    <w:p w14:paraId="6ED7E15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6AECB53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array_list_</w:t>
      </w:r>
      <w:proofErr w:type="gramStart"/>
      <w:r w:rsidRPr="00B56CE5">
        <w:rPr>
          <w:rFonts w:ascii="LM Mono 10" w:eastAsia="Times New Roman" w:hAnsi="LM Mono 10" w:cs="Times New Roman"/>
          <w:color w:val="268BD2"/>
          <w:sz w:val="21"/>
          <w:szCs w:val="21"/>
          <w14:ligatures w14:val="none"/>
        </w:rPr>
        <w:t>at</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idx</w:t>
      </w:r>
      <w:proofErr w:type="spellEnd"/>
      <w:r w:rsidRPr="00B56CE5">
        <w:rPr>
          <w:rFonts w:ascii="LM Mono 10" w:eastAsia="Times New Roman" w:hAnsi="LM Mono 10" w:cs="Times New Roman"/>
          <w:color w:val="333333"/>
          <w:sz w:val="21"/>
          <w:szCs w:val="21"/>
          <w14:ligatures w14:val="none"/>
        </w:rPr>
        <w:t>);</w:t>
      </w:r>
    </w:p>
    <w:p w14:paraId="15F0434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D51442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array_list_</w:t>
      </w:r>
      <w:proofErr w:type="gramStart"/>
      <w:r w:rsidRPr="00B56CE5">
        <w:rPr>
          <w:rFonts w:ascii="LM Mono 10" w:eastAsia="Times New Roman" w:hAnsi="LM Mono 10" w:cs="Times New Roman"/>
          <w:color w:val="268BD2"/>
          <w:sz w:val="21"/>
          <w:szCs w:val="21"/>
          <w14:ligatures w14:val="none"/>
        </w:rPr>
        <w:t>add</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data);</w:t>
      </w:r>
    </w:p>
    <w:p w14:paraId="71B115D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1A09CD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free_array_list_items</w:t>
      </w:r>
      <w:proofErr w:type="spellEnd"/>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w:t>
      </w:r>
    </w:p>
    <w:p w14:paraId="79AEEBE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69CF56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free_array_list</w:t>
      </w:r>
      <w:proofErr w:type="spellEnd"/>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268BD2"/>
          <w:sz w:val="21"/>
          <w:szCs w:val="21"/>
          <w14:ligatures w14:val="none"/>
        </w:rPr>
        <w:t>array_list</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w:t>
      </w:r>
    </w:p>
    <w:p w14:paraId="0E7F4D4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1A6934E2" w14:textId="77777777" w:rsidR="00D214AC" w:rsidRPr="00B56CE5" w:rsidRDefault="00D214AC" w:rsidP="00B56CE5">
      <w:pPr>
        <w:shd w:val="clear" w:color="auto" w:fill="FFFFFF" w:themeFill="background1"/>
        <w:spacing w:before="0" w:after="0"/>
        <w:rPr>
          <w:rFonts w:ascii="LM Mono 10" w:hAnsi="LM Mono 10"/>
          <w:sz w:val="21"/>
          <w:szCs w:val="21"/>
        </w:rPr>
      </w:pPr>
    </w:p>
    <w:p w14:paraId="7B1C8BB5" w14:textId="2037DEC0" w:rsidR="00C74B90" w:rsidRPr="00B56CE5" w:rsidRDefault="00C74B90" w:rsidP="00B56CE5">
      <w:pPr>
        <w:shd w:val="clear" w:color="auto" w:fill="FFFFFF" w:themeFill="background1"/>
        <w:spacing w:before="0" w:after="0"/>
        <w:rPr>
          <w:rFonts w:ascii="LM Mono 10" w:hAnsi="LM Mono 10"/>
          <w:b/>
          <w:sz w:val="21"/>
          <w:szCs w:val="21"/>
        </w:rPr>
      </w:pPr>
      <w:proofErr w:type="spellStart"/>
      <w:r w:rsidRPr="00B56CE5">
        <w:rPr>
          <w:rFonts w:ascii="LM Mono 10" w:hAnsi="LM Mono 10"/>
          <w:b/>
          <w:sz w:val="21"/>
          <w:szCs w:val="21"/>
        </w:rPr>
        <w:t>array_list.c</w:t>
      </w:r>
      <w:proofErr w:type="spellEnd"/>
    </w:p>
    <w:p w14:paraId="3016C6D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w:t>
      </w:r>
      <w:proofErr w:type="spellStart"/>
      <w:r w:rsidRPr="00B56CE5">
        <w:rPr>
          <w:rFonts w:ascii="LM Mono 10" w:eastAsia="Times New Roman" w:hAnsi="LM Mono 10" w:cs="Times New Roman"/>
          <w:color w:val="2AA198"/>
          <w:sz w:val="21"/>
          <w:szCs w:val="21"/>
          <w14:ligatures w14:val="none"/>
        </w:rPr>
        <w:t>array_list.h</w:t>
      </w:r>
      <w:proofErr w:type="spellEnd"/>
      <w:r w:rsidRPr="00B56CE5">
        <w:rPr>
          <w:rFonts w:ascii="LM Mono 10" w:eastAsia="Times New Roman" w:hAnsi="LM Mono 10" w:cs="Times New Roman"/>
          <w:color w:val="2AA198"/>
          <w:sz w:val="21"/>
          <w:szCs w:val="21"/>
          <w14:ligatures w14:val="none"/>
        </w:rPr>
        <w:t>"</w:t>
      </w:r>
    </w:p>
    <w:p w14:paraId="74D6588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E10198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stdio.h</w:t>
      </w:r>
      <w:proofErr w:type="spellEnd"/>
      <w:r w:rsidRPr="00B56CE5">
        <w:rPr>
          <w:rFonts w:ascii="LM Mono 10" w:eastAsia="Times New Roman" w:hAnsi="LM Mono 10" w:cs="Times New Roman"/>
          <w:color w:val="2AA198"/>
          <w:sz w:val="21"/>
          <w:szCs w:val="21"/>
          <w14:ligatures w14:val="none"/>
        </w:rPr>
        <w:t>&gt;</w:t>
      </w:r>
    </w:p>
    <w:p w14:paraId="2AAF1C2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stdlib.h</w:t>
      </w:r>
      <w:proofErr w:type="spellEnd"/>
      <w:r w:rsidRPr="00B56CE5">
        <w:rPr>
          <w:rFonts w:ascii="LM Mono 10" w:eastAsia="Times New Roman" w:hAnsi="LM Mono 10" w:cs="Times New Roman"/>
          <w:color w:val="2AA198"/>
          <w:sz w:val="21"/>
          <w:szCs w:val="21"/>
          <w14:ligatures w14:val="none"/>
        </w:rPr>
        <w:t>&gt;</w:t>
      </w:r>
    </w:p>
    <w:p w14:paraId="1AD7665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47E32E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i/>
          <w:iCs/>
          <w:color w:val="93A1A1"/>
          <w:sz w:val="21"/>
          <w:szCs w:val="21"/>
          <w14:ligatures w14:val="none"/>
        </w:rPr>
        <w:t>// set the buffer to 256 elements</w:t>
      </w:r>
    </w:p>
    <w:p w14:paraId="0874C30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#define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68BD2"/>
          <w:sz w:val="21"/>
          <w:szCs w:val="21"/>
          <w14:ligatures w14:val="none"/>
        </w:rPr>
        <w:t>BUFFER</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D33682"/>
          <w:sz w:val="21"/>
          <w:szCs w:val="21"/>
          <w14:ligatures w14:val="none"/>
        </w:rPr>
        <w:t>256</w:t>
      </w:r>
    </w:p>
    <w:p w14:paraId="026BCDD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CC3D40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init_array_</w:t>
      </w:r>
      <w:proofErr w:type="gramStart"/>
      <w:r w:rsidRPr="00B56CE5">
        <w:rPr>
          <w:rFonts w:ascii="LM Mono 10" w:eastAsia="Times New Roman" w:hAnsi="LM Mono 10" w:cs="Times New Roman"/>
          <w:color w:val="268BD2"/>
          <w:sz w:val="21"/>
          <w:szCs w:val="21"/>
          <w14:ligatures w14:val="none"/>
        </w:rPr>
        <w:t>list</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proofErr w:type="spellStart"/>
      <w:r w:rsidRPr="00B56CE5">
        <w:rPr>
          <w:rFonts w:ascii="LM Mono 10" w:eastAsia="Times New Roman" w:hAnsi="LM Mono 10" w:cs="Times New Roman"/>
          <w:color w:val="333333"/>
          <w:sz w:val="21"/>
          <w:szCs w:val="21"/>
          <w14:ligatures w14:val="none"/>
        </w:rPr>
        <w:t>free_item</w:t>
      </w:r>
      <w:proofErr w:type="spellEnd"/>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
    <w:p w14:paraId="7FAA934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w:t>
      </w:r>
    </w:p>
    <w:p w14:paraId="4DE0B6C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malloc</w:t>
      </w:r>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859900"/>
          <w:sz w:val="21"/>
          <w:szCs w:val="21"/>
          <w14:ligatures w14:val="none"/>
        </w:rPr>
        <w:t>sizeof</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 {</w:t>
      </w:r>
    </w:p>
    <w:p w14:paraId="40D0BBB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at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array_list_at</w:t>
      </w:r>
      <w:proofErr w:type="spellEnd"/>
      <w:r w:rsidRPr="00B56CE5">
        <w:rPr>
          <w:rFonts w:ascii="LM Mono 10" w:eastAsia="Times New Roman" w:hAnsi="LM Mono 10" w:cs="Times New Roman"/>
          <w:color w:val="333333"/>
          <w:sz w:val="21"/>
          <w:szCs w:val="21"/>
          <w14:ligatures w14:val="none"/>
        </w:rPr>
        <w:t>;</w:t>
      </w:r>
    </w:p>
    <w:p w14:paraId="22BF64D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add</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array_list_add</w:t>
      </w:r>
      <w:proofErr w:type="spellEnd"/>
      <w:r w:rsidRPr="00B56CE5">
        <w:rPr>
          <w:rFonts w:ascii="LM Mono 10" w:eastAsia="Times New Roman" w:hAnsi="LM Mono 10" w:cs="Times New Roman"/>
          <w:color w:val="333333"/>
          <w:sz w:val="21"/>
          <w:szCs w:val="21"/>
          <w14:ligatures w14:val="none"/>
        </w:rPr>
        <w:t>;</w:t>
      </w:r>
    </w:p>
    <w:p w14:paraId="238CF09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buffered_length</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BUFFER;</w:t>
      </w:r>
    </w:p>
    <w:p w14:paraId="70F5975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free_item</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free_item</w:t>
      </w:r>
      <w:proofErr w:type="spellEnd"/>
      <w:r w:rsidRPr="00B56CE5">
        <w:rPr>
          <w:rFonts w:ascii="LM Mono 10" w:eastAsia="Times New Roman" w:hAnsi="LM Mono 10" w:cs="Times New Roman"/>
          <w:color w:val="333333"/>
          <w:sz w:val="21"/>
          <w:szCs w:val="21"/>
          <w14:ligatures w14:val="none"/>
        </w:rPr>
        <w:t>;</w:t>
      </w:r>
    </w:p>
    <w:p w14:paraId="18BB7B9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malloc</w:t>
      </w:r>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buffered_length</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sizeof</w:t>
      </w:r>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w:t>
      </w:r>
    </w:p>
    <w:p w14:paraId="6B81E08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 {</w:t>
      </w:r>
    </w:p>
    <w:p w14:paraId="708F27C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3EF5F90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7D5E4AA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2562670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w:t>
      </w:r>
    </w:p>
    <w:p w14:paraId="4B1704F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4D25F22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3C8E45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0CECD3B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7482115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CDFB02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array_list_</w:t>
      </w:r>
      <w:proofErr w:type="gramStart"/>
      <w:r w:rsidRPr="00B56CE5">
        <w:rPr>
          <w:rFonts w:ascii="LM Mono 10" w:eastAsia="Times New Roman" w:hAnsi="LM Mono 10" w:cs="Times New Roman"/>
          <w:color w:val="268BD2"/>
          <w:sz w:val="21"/>
          <w:szCs w:val="21"/>
          <w14:ligatures w14:val="none"/>
        </w:rPr>
        <w:t>at</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idx</w:t>
      </w:r>
      <w:proofErr w:type="spellEnd"/>
      <w:r w:rsidRPr="00B56CE5">
        <w:rPr>
          <w:rFonts w:ascii="LM Mono 10" w:eastAsia="Times New Roman" w:hAnsi="LM Mono 10" w:cs="Times New Roman"/>
          <w:color w:val="333333"/>
          <w:sz w:val="21"/>
          <w:szCs w:val="21"/>
          <w14:ligatures w14:val="none"/>
        </w:rPr>
        <w:t>) {</w:t>
      </w:r>
    </w:p>
    <w:p w14:paraId="6C75FD6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proofErr w:type="gram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proofErr w:type="gram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 {</w:t>
      </w:r>
    </w:p>
    <w:p w14:paraId="0587DAA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idx</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&gt;=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length</w:t>
      </w:r>
      <w:r w:rsidRPr="00B56CE5">
        <w:rPr>
          <w:rFonts w:ascii="LM Mono 10" w:eastAsia="Times New Roman" w:hAnsi="LM Mono 10" w:cs="Times New Roman"/>
          <w:color w:val="333333"/>
          <w:sz w:val="21"/>
          <w:szCs w:val="21"/>
          <w14:ligatures w14:val="none"/>
        </w:rPr>
        <w:t>) {</w:t>
      </w:r>
    </w:p>
    <w:p w14:paraId="47DADD3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proofErr w:type="gramStart"/>
      <w:r w:rsidRPr="00B56CE5">
        <w:rPr>
          <w:rFonts w:ascii="LM Mono 10" w:eastAsia="Times New Roman" w:hAnsi="LM Mono 10" w:cs="Times New Roman"/>
          <w:color w:val="268BD2"/>
          <w:sz w:val="21"/>
          <w:szCs w:val="21"/>
          <w14:ligatures w14:val="none"/>
        </w:rPr>
        <w:t>perror</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2AA198"/>
          <w:sz w:val="21"/>
          <w:szCs w:val="21"/>
          <w14:ligatures w14:val="none"/>
        </w:rPr>
        <w:t>"</w:t>
      </w:r>
      <w:proofErr w:type="spellStart"/>
      <w:r w:rsidRPr="00B56CE5">
        <w:rPr>
          <w:rFonts w:ascii="LM Mono 10" w:eastAsia="Times New Roman" w:hAnsi="LM Mono 10" w:cs="Times New Roman"/>
          <w:color w:val="2AA198"/>
          <w:sz w:val="21"/>
          <w:szCs w:val="21"/>
          <w14:ligatures w14:val="none"/>
        </w:rPr>
        <w:t>idx</w:t>
      </w:r>
      <w:proofErr w:type="spellEnd"/>
      <w:r w:rsidRPr="00B56CE5">
        <w:rPr>
          <w:rFonts w:ascii="LM Mono 10" w:eastAsia="Times New Roman" w:hAnsi="LM Mono 10" w:cs="Times New Roman"/>
          <w:color w:val="2AA198"/>
          <w:sz w:val="21"/>
          <w:szCs w:val="21"/>
          <w14:ligatures w14:val="none"/>
        </w:rPr>
        <w:t> out of bounds</w:t>
      </w:r>
      <w:r w:rsidRPr="00B56CE5">
        <w:rPr>
          <w:rFonts w:ascii="LM Mono 10" w:eastAsia="Times New Roman" w:hAnsi="LM Mono 10" w:cs="Times New Roman"/>
          <w:color w:val="CB4B16"/>
          <w:sz w:val="21"/>
          <w:szCs w:val="21"/>
          <w14:ligatures w14:val="none"/>
        </w:rPr>
        <w:t>\n</w:t>
      </w:r>
      <w:r w:rsidRPr="00B56CE5">
        <w:rPr>
          <w:rFonts w:ascii="LM Mono 10" w:eastAsia="Times New Roman" w:hAnsi="LM Mono 10" w:cs="Times New Roman"/>
          <w:color w:val="2AA198"/>
          <w:sz w:val="21"/>
          <w:szCs w:val="21"/>
          <w14:ligatures w14:val="none"/>
        </w:rPr>
        <w:t>"</w:t>
      </w:r>
      <w:r w:rsidRPr="00B56CE5">
        <w:rPr>
          <w:rFonts w:ascii="LM Mono 10" w:eastAsia="Times New Roman" w:hAnsi="LM Mono 10" w:cs="Times New Roman"/>
          <w:color w:val="333333"/>
          <w:sz w:val="21"/>
          <w:szCs w:val="21"/>
          <w14:ligatures w14:val="none"/>
        </w:rPr>
        <w:t>);</w:t>
      </w:r>
    </w:p>
    <w:p w14:paraId="3264ECC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64DB924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5687E31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620E59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333333"/>
          <w:sz w:val="21"/>
          <w:szCs w:val="21"/>
          <w14:ligatures w14:val="none"/>
        </w:rPr>
        <w:t>idx</w:t>
      </w:r>
      <w:proofErr w:type="spellEnd"/>
      <w:r w:rsidRPr="00B56CE5">
        <w:rPr>
          <w:rFonts w:ascii="LM Mono 10" w:eastAsia="Times New Roman" w:hAnsi="LM Mono 10" w:cs="Times New Roman"/>
          <w:color w:val="333333"/>
          <w:sz w:val="21"/>
          <w:szCs w:val="21"/>
          <w14:ligatures w14:val="none"/>
        </w:rPr>
        <w:t>];</w:t>
      </w:r>
    </w:p>
    <w:p w14:paraId="2715B19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0649F95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EEF6D7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22489AB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566563A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0AAD0EC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array_list_</w:t>
      </w:r>
      <w:proofErr w:type="gramStart"/>
      <w:r w:rsidRPr="00B56CE5">
        <w:rPr>
          <w:rFonts w:ascii="LM Mono 10" w:eastAsia="Times New Roman" w:hAnsi="LM Mono 10" w:cs="Times New Roman"/>
          <w:color w:val="268BD2"/>
          <w:sz w:val="21"/>
          <w:szCs w:val="21"/>
          <w14:ligatures w14:val="none"/>
        </w:rPr>
        <w:t>add</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data) {</w:t>
      </w:r>
    </w:p>
    <w:p w14:paraId="2C1DC87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proofErr w:type="gramStart"/>
      <w:r w:rsidRPr="00B56CE5">
        <w:rPr>
          <w:rFonts w:ascii="LM Mono 10" w:eastAsia="Times New Roman" w:hAnsi="LM Mono 10" w:cs="Times New Roman"/>
          <w:color w:val="333333"/>
          <w:sz w:val="21"/>
          <w:szCs w:val="21"/>
          <w14:ligatures w14:val="none"/>
        </w:rPr>
        <w:t>mylist</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proofErr w:type="gram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 {</w:t>
      </w:r>
    </w:p>
    <w:p w14:paraId="0D9FFF4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length</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&gt;=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buffered_length</w:t>
      </w:r>
      <w:proofErr w:type="spellEnd"/>
      <w:r w:rsidRPr="00B56CE5">
        <w:rPr>
          <w:rFonts w:ascii="LM Mono 10" w:eastAsia="Times New Roman" w:hAnsi="LM Mono 10" w:cs="Times New Roman"/>
          <w:color w:val="333333"/>
          <w:sz w:val="21"/>
          <w:szCs w:val="21"/>
          <w14:ligatures w14:val="none"/>
        </w:rPr>
        <w:t>) {</w:t>
      </w:r>
    </w:p>
    <w:p w14:paraId="4E1036C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buffered_length</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BUFFER;</w:t>
      </w:r>
    </w:p>
    <w:p w14:paraId="5F126C2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realloc</w:t>
      </w:r>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buffered_length</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sizeof</w:t>
      </w:r>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268BD2"/>
          <w:sz w:val="21"/>
          <w:szCs w:val="21"/>
          <w14:ligatures w14:val="none"/>
        </w:rPr>
        <w:t>mylist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w:t>
      </w:r>
    </w:p>
    <w:p w14:paraId="60CBD14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0629A5E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06CF7A5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data</w:t>
      </w:r>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268BD2"/>
          <w:sz w:val="21"/>
          <w:szCs w:val="21"/>
          <w14:ligatures w14:val="none"/>
        </w:rPr>
        <w:t>mylist</w:t>
      </w:r>
      <w:proofErr w:type="spellEnd"/>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length</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data;</w:t>
      </w:r>
    </w:p>
    <w:p w14:paraId="609473F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A32360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1</w:t>
      </w:r>
      <w:r w:rsidRPr="00B56CE5">
        <w:rPr>
          <w:rFonts w:ascii="LM Mono 10" w:eastAsia="Times New Roman" w:hAnsi="LM Mono 10" w:cs="Times New Roman"/>
          <w:color w:val="333333"/>
          <w:sz w:val="21"/>
          <w:szCs w:val="21"/>
          <w14:ligatures w14:val="none"/>
        </w:rPr>
        <w:t>;</w:t>
      </w:r>
    </w:p>
    <w:p w14:paraId="334EABB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6C1D6B4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FA99C0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D33682"/>
          <w:sz w:val="21"/>
          <w:szCs w:val="21"/>
          <w14:ligatures w14:val="none"/>
        </w:rPr>
        <w:t>1</w:t>
      </w:r>
      <w:r w:rsidRPr="00B56CE5">
        <w:rPr>
          <w:rFonts w:ascii="LM Mono 10" w:eastAsia="Times New Roman" w:hAnsi="LM Mono 10" w:cs="Times New Roman"/>
          <w:color w:val="333333"/>
          <w:sz w:val="21"/>
          <w:szCs w:val="21"/>
          <w14:ligatures w14:val="none"/>
        </w:rPr>
        <w:t>;</w:t>
      </w:r>
    </w:p>
    <w:p w14:paraId="68D3573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0EC4B17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2AD8103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free_array_list_</w:t>
      </w:r>
      <w:proofErr w:type="gramStart"/>
      <w:r w:rsidRPr="00B56CE5">
        <w:rPr>
          <w:rFonts w:ascii="LM Mono 10" w:eastAsia="Times New Roman" w:hAnsi="LM Mono 10" w:cs="Times New Roman"/>
          <w:color w:val="268BD2"/>
          <w:sz w:val="21"/>
          <w:szCs w:val="21"/>
          <w14:ligatures w14:val="none"/>
        </w:rPr>
        <w:t>items</w:t>
      </w:r>
      <w:proofErr w:type="spellEnd"/>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list) {</w:t>
      </w:r>
    </w:p>
    <w:p w14:paraId="3DF2275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for</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&lt;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length</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
    <w:p w14:paraId="0DDBA13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free_item</w:t>
      </w:r>
      <w:proofErr w:type="spellEnd"/>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proofErr w:type="gramStart"/>
      <w:r w:rsidRPr="00B56CE5">
        <w:rPr>
          <w:rFonts w:ascii="LM Mono 10" w:eastAsia="Times New Roman" w:hAnsi="LM Mono 10" w:cs="Times New Roman"/>
          <w:color w:val="268BD2"/>
          <w:sz w:val="21"/>
          <w:szCs w:val="21"/>
          <w14:ligatures w14:val="none"/>
        </w:rPr>
        <w:t>at</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333333"/>
          <w:sz w:val="21"/>
          <w:szCs w:val="21"/>
          <w14:ligatures w14:val="none"/>
        </w:rPr>
        <w:t>list, </w:t>
      </w:r>
      <w:proofErr w:type="spellStart"/>
      <w:r w:rsidRPr="00B56CE5">
        <w:rPr>
          <w:rFonts w:ascii="LM Mono 10" w:eastAsia="Times New Roman" w:hAnsi="LM Mono 10" w:cs="Times New Roman"/>
          <w:color w:val="333333"/>
          <w:sz w:val="21"/>
          <w:szCs w:val="21"/>
          <w14:ligatures w14:val="none"/>
        </w:rPr>
        <w:t>i</w:t>
      </w:r>
      <w:proofErr w:type="spellEnd"/>
      <w:r w:rsidRPr="00B56CE5">
        <w:rPr>
          <w:rFonts w:ascii="LM Mono 10" w:eastAsia="Times New Roman" w:hAnsi="LM Mono 10" w:cs="Times New Roman"/>
          <w:color w:val="333333"/>
          <w:sz w:val="21"/>
          <w:szCs w:val="21"/>
          <w14:ligatures w14:val="none"/>
        </w:rPr>
        <w:t>));</w:t>
      </w:r>
    </w:p>
    <w:p w14:paraId="3DC3F9A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
    <w:p w14:paraId="224CF9C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length</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w:t>
      </w:r>
    </w:p>
    <w:p w14:paraId="7E17CC3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list</w:t>
      </w:r>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buffered_length</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w:t>
      </w:r>
      <w:r w:rsidRPr="00B56CE5">
        <w:rPr>
          <w:rFonts w:ascii="LM Mono 10" w:eastAsia="Times New Roman" w:hAnsi="LM Mono 10" w:cs="Times New Roman"/>
          <w:color w:val="333333"/>
          <w:sz w:val="21"/>
          <w:szCs w:val="21"/>
          <w14:ligatures w14:val="none"/>
        </w:rPr>
        <w:t>;</w:t>
      </w:r>
    </w:p>
    <w:p w14:paraId="72015FC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39C3FF0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2F1B9020"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w:t>
      </w:r>
      <w:proofErr w:type="gramStart"/>
      <w:r w:rsidRPr="00B56CE5">
        <w:rPr>
          <w:rFonts w:ascii="LM Mono 10" w:eastAsia="Times New Roman" w:hAnsi="LM Mono 10" w:cs="Times New Roman"/>
          <w:color w:val="268BD2"/>
          <w:sz w:val="21"/>
          <w:szCs w:val="21"/>
          <w14:ligatures w14:val="none"/>
        </w:rPr>
        <w:t>list</w:t>
      </w:r>
      <w:proofErr w:type="spellEnd"/>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333333"/>
          <w:sz w:val="21"/>
          <w:szCs w:val="21"/>
          <w14:ligatures w14:val="none"/>
        </w:rPr>
        <w:t>array_list</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list) {</w:t>
      </w:r>
    </w:p>
    <w:p w14:paraId="4F74FAA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free_array_list_items</w:t>
      </w:r>
      <w:proofErr w:type="spellEnd"/>
      <w:r w:rsidRPr="00B56CE5">
        <w:rPr>
          <w:rFonts w:ascii="LM Mono 10" w:eastAsia="Times New Roman" w:hAnsi="LM Mono 10" w:cs="Times New Roman"/>
          <w:color w:val="333333"/>
          <w:sz w:val="21"/>
          <w:szCs w:val="21"/>
          <w14:ligatures w14:val="none"/>
        </w:rPr>
        <w:t>(list);</w:t>
      </w:r>
    </w:p>
    <w:p w14:paraId="55BFFEF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free</w:t>
      </w:r>
      <w:r w:rsidRPr="00B56CE5">
        <w:rPr>
          <w:rFonts w:ascii="LM Mono 10" w:eastAsia="Times New Roman" w:hAnsi="LM Mono 10" w:cs="Times New Roman"/>
          <w:color w:val="333333"/>
          <w:sz w:val="21"/>
          <w:szCs w:val="21"/>
          <w14:ligatures w14:val="none"/>
        </w:rPr>
        <w:t>(list);</w:t>
      </w:r>
    </w:p>
    <w:p w14:paraId="41A5ACC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0BE19CE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1A2F6DD1" w14:textId="77777777" w:rsidR="00D214AC" w:rsidRPr="00B56CE5" w:rsidRDefault="00D214AC" w:rsidP="00B56CE5">
      <w:pPr>
        <w:shd w:val="clear" w:color="auto" w:fill="FFFFFF" w:themeFill="background1"/>
        <w:spacing w:before="0" w:after="0"/>
        <w:rPr>
          <w:rFonts w:ascii="LM Mono 10" w:hAnsi="LM Mono 10"/>
          <w:sz w:val="21"/>
          <w:szCs w:val="21"/>
        </w:rPr>
      </w:pPr>
    </w:p>
    <w:p w14:paraId="60D488A6" w14:textId="511E805E" w:rsidR="00C74B90" w:rsidRPr="00B56CE5" w:rsidRDefault="00C74B90" w:rsidP="00B56CE5">
      <w:pPr>
        <w:shd w:val="clear" w:color="auto" w:fill="FFFFFF" w:themeFill="background1"/>
        <w:spacing w:before="0" w:after="0"/>
        <w:rPr>
          <w:rFonts w:ascii="LM Mono 10" w:hAnsi="LM Mono 10"/>
          <w:b/>
          <w:sz w:val="21"/>
          <w:szCs w:val="21"/>
        </w:rPr>
      </w:pPr>
      <w:proofErr w:type="spellStart"/>
      <w:r w:rsidRPr="00B56CE5">
        <w:rPr>
          <w:rFonts w:ascii="LM Mono 10" w:hAnsi="LM Mono 10"/>
          <w:b/>
          <w:sz w:val="21"/>
          <w:szCs w:val="21"/>
        </w:rPr>
        <w:t>gst_item.h</w:t>
      </w:r>
      <w:proofErr w:type="spellEnd"/>
    </w:p>
    <w:p w14:paraId="509F79F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#pragma</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93A1A1"/>
          <w:sz w:val="21"/>
          <w:szCs w:val="21"/>
          <w14:ligatures w14:val="none"/>
        </w:rPr>
        <w:t>once</w:t>
      </w:r>
    </w:p>
    <w:p w14:paraId="1116FDC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A13921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gst_item</w:t>
      </w:r>
      <w:proofErr w:type="spellEnd"/>
      <w:r w:rsidRPr="00B56CE5">
        <w:rPr>
          <w:rFonts w:ascii="LM Mono 10" w:eastAsia="Times New Roman" w:hAnsi="LM Mono 10" w:cs="Times New Roman"/>
          <w:color w:val="333333"/>
          <w:sz w:val="21"/>
          <w:szCs w:val="21"/>
          <w14:ligatures w14:val="none"/>
        </w:rPr>
        <w:t> {</w:t>
      </w:r>
    </w:p>
    <w:p w14:paraId="1BD8566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item_id</w:t>
      </w:r>
      <w:proofErr w:type="spellEnd"/>
      <w:r w:rsidRPr="00B56CE5">
        <w:rPr>
          <w:rFonts w:ascii="LM Mono 10" w:eastAsia="Times New Roman" w:hAnsi="LM Mono 10" w:cs="Times New Roman"/>
          <w:color w:val="333333"/>
          <w:sz w:val="21"/>
          <w:szCs w:val="21"/>
          <w14:ligatures w14:val="none"/>
        </w:rPr>
        <w:t>;</w:t>
      </w:r>
    </w:p>
    <w:p w14:paraId="55782D7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gst_slab_id</w:t>
      </w:r>
      <w:proofErr w:type="spellEnd"/>
      <w:r w:rsidRPr="00B56CE5">
        <w:rPr>
          <w:rFonts w:ascii="LM Mono 10" w:eastAsia="Times New Roman" w:hAnsi="LM Mono 10" w:cs="Times New Roman"/>
          <w:color w:val="333333"/>
          <w:sz w:val="21"/>
          <w:szCs w:val="21"/>
          <w14:ligatures w14:val="none"/>
        </w:rPr>
        <w:t>;</w:t>
      </w:r>
    </w:p>
    <w:p w14:paraId="7E7461C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price;</w:t>
      </w:r>
    </w:p>
    <w:p w14:paraId="51D8EB2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09C351B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252221E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typedef</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struct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gst_item</w:t>
      </w:r>
      <w:proofErr w:type="spellEnd"/>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gst_item</w:t>
      </w:r>
      <w:proofErr w:type="spellEnd"/>
      <w:r w:rsidRPr="00B56CE5">
        <w:rPr>
          <w:rFonts w:ascii="LM Mono 10" w:eastAsia="Times New Roman" w:hAnsi="LM Mono 10" w:cs="Times New Roman"/>
          <w:color w:val="333333"/>
          <w:sz w:val="21"/>
          <w:szCs w:val="21"/>
          <w14:ligatures w14:val="none"/>
        </w:rPr>
        <w:t>;</w:t>
      </w:r>
    </w:p>
    <w:p w14:paraId="297ABD7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64C4047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static</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float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slab_</w:t>
      </w:r>
      <w:proofErr w:type="gramStart"/>
      <w:r w:rsidRPr="00B56CE5">
        <w:rPr>
          <w:rFonts w:ascii="LM Mono 10" w:eastAsia="Times New Roman" w:hAnsi="LM Mono 10" w:cs="Times New Roman"/>
          <w:color w:val="268BD2"/>
          <w:sz w:val="21"/>
          <w:szCs w:val="21"/>
          <w14:ligatures w14:val="none"/>
        </w:rPr>
        <w:t>tax</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D33682"/>
          <w:sz w:val="21"/>
          <w:szCs w:val="21"/>
          <w14:ligatures w14:val="none"/>
        </w:rPr>
        <w:t>5</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0.0</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0.05</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0.12</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0.18</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D33682"/>
          <w:sz w:val="21"/>
          <w:szCs w:val="21"/>
          <w14:ligatures w14:val="none"/>
        </w:rPr>
        <w:t>0.28</w:t>
      </w:r>
      <w:r w:rsidRPr="00B56CE5">
        <w:rPr>
          <w:rFonts w:ascii="LM Mono 10" w:eastAsia="Times New Roman" w:hAnsi="LM Mono 10" w:cs="Times New Roman"/>
          <w:color w:val="333333"/>
          <w:sz w:val="21"/>
          <w:szCs w:val="21"/>
          <w14:ligatures w14:val="none"/>
        </w:rPr>
        <w:t>};</w:t>
      </w:r>
    </w:p>
    <w:p w14:paraId="4EECB2A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698DC36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float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get_slab_</w:t>
      </w:r>
      <w:proofErr w:type="gramStart"/>
      <w:r w:rsidRPr="00B56CE5">
        <w:rPr>
          <w:rFonts w:ascii="LM Mono 10" w:eastAsia="Times New Roman" w:hAnsi="LM Mono 10" w:cs="Times New Roman"/>
          <w:color w:val="268BD2"/>
          <w:sz w:val="21"/>
          <w:szCs w:val="21"/>
          <w14:ligatures w14:val="none"/>
        </w:rPr>
        <w:t>tax</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slab_id</w:t>
      </w:r>
      <w:proofErr w:type="spellEnd"/>
      <w:r w:rsidRPr="00B56CE5">
        <w:rPr>
          <w:rFonts w:ascii="LM Mono 10" w:eastAsia="Times New Roman" w:hAnsi="LM Mono 10" w:cs="Times New Roman"/>
          <w:color w:val="333333"/>
          <w:sz w:val="21"/>
          <w:szCs w:val="21"/>
          <w14:ligatures w14:val="none"/>
        </w:rPr>
        <w:t>);</w:t>
      </w:r>
    </w:p>
    <w:p w14:paraId="7E8EE68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B2E3F7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get_</w:t>
      </w:r>
      <w:proofErr w:type="gramStart"/>
      <w:r w:rsidRPr="00B56CE5">
        <w:rPr>
          <w:rFonts w:ascii="LM Mono 10" w:eastAsia="Times New Roman" w:hAnsi="LM Mono 10" w:cs="Times New Roman"/>
          <w:color w:val="268BD2"/>
          <w:sz w:val="21"/>
          <w:szCs w:val="21"/>
          <w14:ligatures w14:val="none"/>
        </w:rPr>
        <w:t>mrp</w:t>
      </w:r>
      <w:proofErr w:type="spellEnd"/>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268BD2"/>
          <w:sz w:val="21"/>
          <w:szCs w:val="21"/>
          <w14:ligatures w14:val="none"/>
        </w:rPr>
        <w:t>gst_item</w:t>
      </w:r>
      <w:proofErr w:type="spellEnd"/>
      <w:r w:rsidRPr="00B56CE5">
        <w:rPr>
          <w:rFonts w:ascii="LM Mono 10" w:eastAsia="Times New Roman" w:hAnsi="LM Mono 10" w:cs="Times New Roman"/>
          <w:b/>
          <w:bCs/>
          <w:color w:val="073642"/>
          <w:sz w:val="21"/>
          <w:szCs w:val="21"/>
          <w14:ligatures w14:val="none"/>
        </w:rPr>
        <w:t>*</w:t>
      </w:r>
      <w:r w:rsidRPr="00B56CE5">
        <w:rPr>
          <w:rFonts w:ascii="LM Mono 10" w:eastAsia="Times New Roman" w:hAnsi="LM Mono 10" w:cs="Times New Roman"/>
          <w:color w:val="333333"/>
          <w:sz w:val="21"/>
          <w:szCs w:val="21"/>
          <w14:ligatures w14:val="none"/>
        </w:rPr>
        <w:t> item);</w:t>
      </w:r>
    </w:p>
    <w:p w14:paraId="4845156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1D52656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create_gst_</w:t>
      </w:r>
      <w:proofErr w:type="gramStart"/>
      <w:r w:rsidRPr="00B56CE5">
        <w:rPr>
          <w:rFonts w:ascii="LM Mono 10" w:eastAsia="Times New Roman" w:hAnsi="LM Mono 10" w:cs="Times New Roman"/>
          <w:color w:val="268BD2"/>
          <w:sz w:val="21"/>
          <w:szCs w:val="21"/>
          <w14:ligatures w14:val="none"/>
        </w:rPr>
        <w:t>item</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w:t>
      </w:r>
    </w:p>
    <w:p w14:paraId="7D093CF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6673D48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free_gst_item</w:t>
      </w:r>
      <w:proofErr w:type="spellEnd"/>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w:t>
      </w:r>
    </w:p>
    <w:p w14:paraId="04ADE76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6B8A44B0" w14:textId="77777777" w:rsidR="00D214AC" w:rsidRPr="00B56CE5" w:rsidRDefault="00D214AC" w:rsidP="00B56CE5">
      <w:pPr>
        <w:shd w:val="clear" w:color="auto" w:fill="FFFFFF" w:themeFill="background1"/>
        <w:spacing w:before="0" w:after="0"/>
        <w:rPr>
          <w:rFonts w:ascii="LM Mono 10" w:hAnsi="LM Mono 10"/>
          <w:sz w:val="21"/>
          <w:szCs w:val="21"/>
        </w:rPr>
      </w:pPr>
    </w:p>
    <w:p w14:paraId="353CD588" w14:textId="2894B256" w:rsidR="00C74B90" w:rsidRPr="00B56CE5" w:rsidRDefault="00C74B90" w:rsidP="00B56CE5">
      <w:pPr>
        <w:shd w:val="clear" w:color="auto" w:fill="FFFFFF" w:themeFill="background1"/>
        <w:spacing w:before="0" w:after="0"/>
        <w:rPr>
          <w:rFonts w:ascii="LM Mono 10" w:hAnsi="LM Mono 10"/>
          <w:b/>
          <w:sz w:val="21"/>
          <w:szCs w:val="21"/>
        </w:rPr>
      </w:pPr>
      <w:proofErr w:type="spellStart"/>
      <w:r w:rsidRPr="00B56CE5">
        <w:rPr>
          <w:rFonts w:ascii="LM Mono 10" w:hAnsi="LM Mono 10"/>
          <w:b/>
          <w:sz w:val="21"/>
          <w:szCs w:val="21"/>
        </w:rPr>
        <w:t>gst_item.c</w:t>
      </w:r>
      <w:proofErr w:type="spellEnd"/>
    </w:p>
    <w:p w14:paraId="4A4200A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w:t>
      </w:r>
      <w:proofErr w:type="spellStart"/>
      <w:r w:rsidRPr="00B56CE5">
        <w:rPr>
          <w:rFonts w:ascii="LM Mono 10" w:eastAsia="Times New Roman" w:hAnsi="LM Mono 10" w:cs="Times New Roman"/>
          <w:color w:val="2AA198"/>
          <w:sz w:val="21"/>
          <w:szCs w:val="21"/>
          <w14:ligatures w14:val="none"/>
        </w:rPr>
        <w:t>gst_item.h</w:t>
      </w:r>
      <w:proofErr w:type="spellEnd"/>
      <w:r w:rsidRPr="00B56CE5">
        <w:rPr>
          <w:rFonts w:ascii="LM Mono 10" w:eastAsia="Times New Roman" w:hAnsi="LM Mono 10" w:cs="Times New Roman"/>
          <w:color w:val="2AA198"/>
          <w:sz w:val="21"/>
          <w:szCs w:val="21"/>
          <w14:ligatures w14:val="none"/>
        </w:rPr>
        <w:t>"</w:t>
      </w:r>
    </w:p>
    <w:p w14:paraId="6120519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2FE649BF"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assert.h</w:t>
      </w:r>
      <w:proofErr w:type="spellEnd"/>
      <w:r w:rsidRPr="00B56CE5">
        <w:rPr>
          <w:rFonts w:ascii="LM Mono 10" w:eastAsia="Times New Roman" w:hAnsi="LM Mono 10" w:cs="Times New Roman"/>
          <w:color w:val="2AA198"/>
          <w:sz w:val="21"/>
          <w:szCs w:val="21"/>
          <w14:ligatures w14:val="none"/>
        </w:rPr>
        <w:t>&gt;</w:t>
      </w:r>
    </w:p>
    <w:p w14:paraId="30A7F9F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stdio.h</w:t>
      </w:r>
      <w:proofErr w:type="spellEnd"/>
      <w:r w:rsidRPr="00B56CE5">
        <w:rPr>
          <w:rFonts w:ascii="LM Mono 10" w:eastAsia="Times New Roman" w:hAnsi="LM Mono 10" w:cs="Times New Roman"/>
          <w:color w:val="2AA198"/>
          <w:sz w:val="21"/>
          <w:szCs w:val="21"/>
          <w14:ligatures w14:val="none"/>
        </w:rPr>
        <w:t>&gt;</w:t>
      </w:r>
    </w:p>
    <w:p w14:paraId="372CF01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859900"/>
          <w:sz w:val="21"/>
          <w:szCs w:val="21"/>
          <w14:ligatures w14:val="none"/>
        </w:rPr>
        <w:t>#include</w:t>
      </w:r>
      <w:r w:rsidRPr="00B56CE5">
        <w:rPr>
          <w:rFonts w:ascii="LM Mono 10" w:eastAsia="Times New Roman" w:hAnsi="LM Mono 10" w:cs="Times New Roman"/>
          <w:color w:val="B58900"/>
          <w:sz w:val="21"/>
          <w:szCs w:val="21"/>
          <w14:ligatures w14:val="none"/>
        </w:rPr>
        <w:t> </w:t>
      </w:r>
      <w:r w:rsidRPr="00B56CE5">
        <w:rPr>
          <w:rFonts w:ascii="LM Mono 10" w:eastAsia="Times New Roman" w:hAnsi="LM Mono 10" w:cs="Times New Roman"/>
          <w:color w:val="2AA198"/>
          <w:sz w:val="21"/>
          <w:szCs w:val="21"/>
          <w14:ligatures w14:val="none"/>
        </w:rPr>
        <w:t>&lt;</w:t>
      </w:r>
      <w:proofErr w:type="spellStart"/>
      <w:r w:rsidRPr="00B56CE5">
        <w:rPr>
          <w:rFonts w:ascii="LM Mono 10" w:eastAsia="Times New Roman" w:hAnsi="LM Mono 10" w:cs="Times New Roman"/>
          <w:color w:val="2AA198"/>
          <w:sz w:val="21"/>
          <w:szCs w:val="21"/>
          <w14:ligatures w14:val="none"/>
        </w:rPr>
        <w:t>stdlib.h</w:t>
      </w:r>
      <w:proofErr w:type="spellEnd"/>
      <w:r w:rsidRPr="00B56CE5">
        <w:rPr>
          <w:rFonts w:ascii="LM Mono 10" w:eastAsia="Times New Roman" w:hAnsi="LM Mono 10" w:cs="Times New Roman"/>
          <w:color w:val="2AA198"/>
          <w:sz w:val="21"/>
          <w:szCs w:val="21"/>
          <w14:ligatures w14:val="none"/>
        </w:rPr>
        <w:t>&gt;</w:t>
      </w:r>
    </w:p>
    <w:p w14:paraId="520466A5"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0DE2A72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float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get_slab_</w:t>
      </w:r>
      <w:proofErr w:type="gramStart"/>
      <w:r w:rsidRPr="00B56CE5">
        <w:rPr>
          <w:rFonts w:ascii="LM Mono 10" w:eastAsia="Times New Roman" w:hAnsi="LM Mono 10" w:cs="Times New Roman"/>
          <w:color w:val="268BD2"/>
          <w:sz w:val="21"/>
          <w:szCs w:val="21"/>
          <w14:ligatures w14:val="none"/>
        </w:rPr>
        <w:t>tax</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slab_id</w:t>
      </w:r>
      <w:proofErr w:type="spellEnd"/>
      <w:r w:rsidRPr="00B56CE5">
        <w:rPr>
          <w:rFonts w:ascii="LM Mono 10" w:eastAsia="Times New Roman" w:hAnsi="LM Mono 10" w:cs="Times New Roman"/>
          <w:color w:val="333333"/>
          <w:sz w:val="21"/>
          <w:szCs w:val="21"/>
          <w14:ligatures w14:val="none"/>
        </w:rPr>
        <w:t>) {</w:t>
      </w:r>
    </w:p>
    <w:p w14:paraId="4B343E0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slab_tax</w:t>
      </w:r>
      <w:proofErr w:type="spellEnd"/>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333333"/>
          <w:sz w:val="21"/>
          <w:szCs w:val="21"/>
          <w14:ligatures w14:val="none"/>
        </w:rPr>
        <w:t>slab_id</w:t>
      </w:r>
      <w:proofErr w:type="spellEnd"/>
      <w:r w:rsidRPr="00B56CE5">
        <w:rPr>
          <w:rFonts w:ascii="LM Mono 10" w:eastAsia="Times New Roman" w:hAnsi="LM Mono 10" w:cs="Times New Roman"/>
          <w:color w:val="333333"/>
          <w:sz w:val="21"/>
          <w:szCs w:val="21"/>
          <w14:ligatures w14:val="none"/>
        </w:rPr>
        <w:t>];</w:t>
      </w:r>
    </w:p>
    <w:p w14:paraId="2E3C0309"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4F4D331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FAE6D8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get_</w:t>
      </w:r>
      <w:proofErr w:type="gramStart"/>
      <w:r w:rsidRPr="00B56CE5">
        <w:rPr>
          <w:rFonts w:ascii="LM Mono 10" w:eastAsia="Times New Roman" w:hAnsi="LM Mono 10" w:cs="Times New Roman"/>
          <w:color w:val="268BD2"/>
          <w:sz w:val="21"/>
          <w:szCs w:val="21"/>
          <w14:ligatures w14:val="none"/>
        </w:rPr>
        <w:t>mrp</w:t>
      </w:r>
      <w:proofErr w:type="spellEnd"/>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333333"/>
          <w:sz w:val="21"/>
          <w:szCs w:val="21"/>
          <w14:ligatures w14:val="none"/>
        </w:rPr>
        <w:t>gst_item</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item) {</w:t>
      </w:r>
    </w:p>
    <w:p w14:paraId="41AD6C6D"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assert</w:t>
      </w:r>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color w:val="333333"/>
          <w:sz w:val="21"/>
          <w:szCs w:val="21"/>
          <w14:ligatures w14:val="none"/>
        </w:rPr>
        <w:t>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35255FE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75DCCD4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price</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get_slab_tax</w:t>
      </w:r>
      <w:r w:rsidRPr="00B56CE5">
        <w:rPr>
          <w:rFonts w:ascii="LM Mono 10" w:eastAsia="Times New Roman" w:hAnsi="LM Mono 10" w:cs="Times New Roman"/>
          <w:color w:val="333333"/>
          <w:sz w:val="21"/>
          <w:szCs w:val="21"/>
          <w14:ligatures w14:val="none"/>
        </w:rPr>
        <w:t>(</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gst_slab_id</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price</w:t>
      </w:r>
      <w:r w:rsidRPr="00B56CE5">
        <w:rPr>
          <w:rFonts w:ascii="LM Mono 10" w:eastAsia="Times New Roman" w:hAnsi="LM Mono 10" w:cs="Times New Roman"/>
          <w:color w:val="333333"/>
          <w:sz w:val="21"/>
          <w:szCs w:val="21"/>
          <w14:ligatures w14:val="none"/>
        </w:rPr>
        <w:t>;</w:t>
      </w:r>
    </w:p>
    <w:p w14:paraId="32BBE4A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6D3F95A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B5C662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create_gst_</w:t>
      </w:r>
      <w:proofErr w:type="gramStart"/>
      <w:r w:rsidRPr="00B56CE5">
        <w:rPr>
          <w:rFonts w:ascii="LM Mono 10" w:eastAsia="Times New Roman" w:hAnsi="LM Mono 10" w:cs="Times New Roman"/>
          <w:color w:val="268BD2"/>
          <w:sz w:val="21"/>
          <w:szCs w:val="21"/>
          <w14:ligatures w14:val="none"/>
        </w:rPr>
        <w:t>item</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item_id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int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slab_id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b/>
          <w:bCs/>
          <w:color w:val="073642"/>
          <w:sz w:val="21"/>
          <w:szCs w:val="21"/>
          <w14:ligatures w14:val="none"/>
        </w:rPr>
        <w:t>double</w:t>
      </w:r>
      <w:r w:rsidRPr="00B56CE5">
        <w:rPr>
          <w:rFonts w:ascii="LM Mono 10" w:eastAsia="Times New Roman" w:hAnsi="LM Mono 10" w:cs="Times New Roman"/>
          <w:color w:val="333333"/>
          <w:sz w:val="21"/>
          <w:szCs w:val="21"/>
          <w14:ligatures w14:val="none"/>
        </w:rPr>
        <w:t> price) {</w:t>
      </w:r>
    </w:p>
    <w:p w14:paraId="62C8D62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gst_item</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item;</w:t>
      </w:r>
    </w:p>
    <w:p w14:paraId="4DCBFE5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if</w:t>
      </w:r>
      <w:r w:rsidRPr="00B56CE5">
        <w:rPr>
          <w:rFonts w:ascii="LM Mono 10" w:eastAsia="Times New Roman" w:hAnsi="LM Mono 10" w:cs="Times New Roman"/>
          <w:color w:val="333333"/>
          <w:sz w:val="21"/>
          <w:szCs w:val="21"/>
          <w14:ligatures w14:val="none"/>
        </w:rPr>
        <w:t> ((item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gramStart"/>
      <w:r w:rsidRPr="00B56CE5">
        <w:rPr>
          <w:rFonts w:ascii="LM Mono 10" w:eastAsia="Times New Roman" w:hAnsi="LM Mono 10" w:cs="Times New Roman"/>
          <w:color w:val="268BD2"/>
          <w:sz w:val="21"/>
          <w:szCs w:val="21"/>
          <w14:ligatures w14:val="none"/>
        </w:rPr>
        <w:t>malloc</w:t>
      </w:r>
      <w:r w:rsidRPr="00B56CE5">
        <w:rPr>
          <w:rFonts w:ascii="LM Mono 10" w:eastAsia="Times New Roman" w:hAnsi="LM Mono 10" w:cs="Times New Roman"/>
          <w:color w:val="333333"/>
          <w:sz w:val="21"/>
          <w:szCs w:val="21"/>
          <w14:ligatures w14:val="none"/>
        </w:rPr>
        <w:t>(</w:t>
      </w:r>
      <w:proofErr w:type="spellStart"/>
      <w:proofErr w:type="gramEnd"/>
      <w:r w:rsidRPr="00B56CE5">
        <w:rPr>
          <w:rFonts w:ascii="LM Mono 10" w:eastAsia="Times New Roman" w:hAnsi="LM Mono 10" w:cs="Times New Roman"/>
          <w:color w:val="859900"/>
          <w:sz w:val="21"/>
          <w:szCs w:val="21"/>
          <w14:ligatures w14:val="none"/>
        </w:rPr>
        <w:t>sizeof</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item))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 {</w:t>
      </w:r>
    </w:p>
    <w:p w14:paraId="25E93296"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item_id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item_id</w:t>
      </w:r>
      <w:proofErr w:type="spellEnd"/>
      <w:r w:rsidRPr="00B56CE5">
        <w:rPr>
          <w:rFonts w:ascii="LM Mono 10" w:eastAsia="Times New Roman" w:hAnsi="LM Mono 10" w:cs="Times New Roman"/>
          <w:color w:val="333333"/>
          <w:sz w:val="21"/>
          <w:szCs w:val="21"/>
          <w14:ligatures w14:val="none"/>
        </w:rPr>
        <w:t>;</w:t>
      </w:r>
    </w:p>
    <w:p w14:paraId="7E467C4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proofErr w:type="spellStart"/>
      <w:r w:rsidRPr="00B56CE5">
        <w:rPr>
          <w:rFonts w:ascii="LM Mono 10" w:eastAsia="Times New Roman" w:hAnsi="LM Mono 10" w:cs="Times New Roman"/>
          <w:color w:val="268BD2"/>
          <w:sz w:val="21"/>
          <w:szCs w:val="21"/>
          <w14:ligatures w14:val="none"/>
        </w:rPr>
        <w:t>gst_slab_id</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slab_id</w:t>
      </w:r>
      <w:proofErr w:type="spellEnd"/>
      <w:r w:rsidRPr="00B56CE5">
        <w:rPr>
          <w:rFonts w:ascii="LM Mono 10" w:eastAsia="Times New Roman" w:hAnsi="LM Mono 10" w:cs="Times New Roman"/>
          <w:color w:val="333333"/>
          <w:sz w:val="21"/>
          <w:szCs w:val="21"/>
          <w14:ligatures w14:val="none"/>
        </w:rPr>
        <w:t>;</w:t>
      </w:r>
    </w:p>
    <w:p w14:paraId="711BB80A"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item</w:t>
      </w:r>
      <w:r w:rsidRPr="00B56CE5">
        <w:rPr>
          <w:rFonts w:ascii="LM Mono 10" w:eastAsia="Times New Roman" w:hAnsi="LM Mono 10" w:cs="Times New Roman"/>
          <w:color w:val="333333"/>
          <w:sz w:val="21"/>
          <w:szCs w:val="21"/>
          <w14:ligatures w14:val="none"/>
        </w:rPr>
        <w:t>-&gt;</w:t>
      </w:r>
      <w:r w:rsidRPr="00B56CE5">
        <w:rPr>
          <w:rFonts w:ascii="LM Mono 10" w:eastAsia="Times New Roman" w:hAnsi="LM Mono 10" w:cs="Times New Roman"/>
          <w:color w:val="268BD2"/>
          <w:sz w:val="21"/>
          <w:szCs w:val="21"/>
          <w14:ligatures w14:val="none"/>
        </w:rPr>
        <w:t>price</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price;</w:t>
      </w:r>
    </w:p>
    <w:p w14:paraId="4F7053A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item;</w:t>
      </w:r>
    </w:p>
    <w:p w14:paraId="234585B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lastRenderedPageBreak/>
        <w:t>    }</w:t>
      </w:r>
    </w:p>
    <w:p w14:paraId="3D2837E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AF50151"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return</w:t>
      </w: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B58900"/>
          <w:sz w:val="21"/>
          <w:szCs w:val="21"/>
          <w14:ligatures w14:val="none"/>
        </w:rPr>
        <w:t>NULL</w:t>
      </w:r>
      <w:r w:rsidRPr="00B56CE5">
        <w:rPr>
          <w:rFonts w:ascii="LM Mono 10" w:eastAsia="Times New Roman" w:hAnsi="LM Mono 10" w:cs="Times New Roman"/>
          <w:color w:val="333333"/>
          <w:sz w:val="21"/>
          <w:szCs w:val="21"/>
          <w14:ligatures w14:val="none"/>
        </w:rPr>
        <w:t>;</w:t>
      </w:r>
    </w:p>
    <w:p w14:paraId="344051F3"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2294A2BB"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B33B667"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268BD2"/>
          <w:sz w:val="21"/>
          <w:szCs w:val="21"/>
          <w14:ligatures w14:val="none"/>
        </w:rPr>
        <w:t>free_gst_</w:t>
      </w:r>
      <w:proofErr w:type="gramStart"/>
      <w:r w:rsidRPr="00B56CE5">
        <w:rPr>
          <w:rFonts w:ascii="LM Mono 10" w:eastAsia="Times New Roman" w:hAnsi="LM Mono 10" w:cs="Times New Roman"/>
          <w:color w:val="268BD2"/>
          <w:sz w:val="21"/>
          <w:szCs w:val="21"/>
          <w14:ligatures w14:val="none"/>
        </w:rPr>
        <w:t>item</w:t>
      </w:r>
      <w:proofErr w:type="spellEnd"/>
      <w:r w:rsidRPr="00B56CE5">
        <w:rPr>
          <w:rFonts w:ascii="LM Mono 10" w:eastAsia="Times New Roman" w:hAnsi="LM Mono 10" w:cs="Times New Roman"/>
          <w:color w:val="333333"/>
          <w:sz w:val="21"/>
          <w:szCs w:val="21"/>
          <w14:ligatures w14:val="none"/>
        </w:rPr>
        <w:t>(</w:t>
      </w:r>
      <w:proofErr w:type="gramEnd"/>
      <w:r w:rsidRPr="00B56CE5">
        <w:rPr>
          <w:rFonts w:ascii="LM Mono 10" w:eastAsia="Times New Roman" w:hAnsi="LM Mono 10" w:cs="Times New Roman"/>
          <w:b/>
          <w:bCs/>
          <w:color w:val="073642"/>
          <w:sz w:val="21"/>
          <w:szCs w:val="21"/>
          <w14:ligatures w14:val="none"/>
        </w:rPr>
        <w:t>void</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item) {</w:t>
      </w:r>
    </w:p>
    <w:p w14:paraId="49E9586C"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gst_item</w:t>
      </w:r>
      <w:proofErr w:type="spellEnd"/>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w:t>
      </w:r>
      <w:proofErr w:type="spellStart"/>
      <w:r w:rsidRPr="00B56CE5">
        <w:rPr>
          <w:rFonts w:ascii="LM Mono 10" w:eastAsia="Times New Roman" w:hAnsi="LM Mono 10" w:cs="Times New Roman"/>
          <w:color w:val="333333"/>
          <w:sz w:val="21"/>
          <w:szCs w:val="21"/>
          <w14:ligatures w14:val="none"/>
        </w:rPr>
        <w:t>myitem</w:t>
      </w:r>
      <w:proofErr w:type="spellEnd"/>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859900"/>
          <w:sz w:val="21"/>
          <w:szCs w:val="21"/>
          <w14:ligatures w14:val="none"/>
        </w:rPr>
        <w:t>=</w:t>
      </w:r>
      <w:r w:rsidRPr="00B56CE5">
        <w:rPr>
          <w:rFonts w:ascii="LM Mono 10" w:eastAsia="Times New Roman" w:hAnsi="LM Mono 10" w:cs="Times New Roman"/>
          <w:color w:val="333333"/>
          <w:sz w:val="21"/>
          <w:szCs w:val="21"/>
          <w14:ligatures w14:val="none"/>
        </w:rPr>
        <w:t> item;</w:t>
      </w:r>
    </w:p>
    <w:p w14:paraId="17F1FA42"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91A7358"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    </w:t>
      </w:r>
      <w:r w:rsidRPr="00B56CE5">
        <w:rPr>
          <w:rFonts w:ascii="LM Mono 10" w:eastAsia="Times New Roman" w:hAnsi="LM Mono 10" w:cs="Times New Roman"/>
          <w:color w:val="268BD2"/>
          <w:sz w:val="21"/>
          <w:szCs w:val="21"/>
          <w14:ligatures w14:val="none"/>
        </w:rPr>
        <w:t>free</w:t>
      </w:r>
      <w:r w:rsidRPr="00B56CE5">
        <w:rPr>
          <w:rFonts w:ascii="LM Mono 10" w:eastAsia="Times New Roman" w:hAnsi="LM Mono 10" w:cs="Times New Roman"/>
          <w:color w:val="333333"/>
          <w:sz w:val="21"/>
          <w:szCs w:val="21"/>
          <w14:ligatures w14:val="none"/>
        </w:rPr>
        <w:t>(</w:t>
      </w:r>
      <w:proofErr w:type="spellStart"/>
      <w:r w:rsidRPr="00B56CE5">
        <w:rPr>
          <w:rFonts w:ascii="LM Mono 10" w:eastAsia="Times New Roman" w:hAnsi="LM Mono 10" w:cs="Times New Roman"/>
          <w:color w:val="333333"/>
          <w:sz w:val="21"/>
          <w:szCs w:val="21"/>
          <w14:ligatures w14:val="none"/>
        </w:rPr>
        <w:t>myitem</w:t>
      </w:r>
      <w:proofErr w:type="spellEnd"/>
      <w:r w:rsidRPr="00B56CE5">
        <w:rPr>
          <w:rFonts w:ascii="LM Mono 10" w:eastAsia="Times New Roman" w:hAnsi="LM Mono 10" w:cs="Times New Roman"/>
          <w:color w:val="333333"/>
          <w:sz w:val="21"/>
          <w:szCs w:val="21"/>
          <w14:ligatures w14:val="none"/>
        </w:rPr>
        <w:t>);</w:t>
      </w:r>
    </w:p>
    <w:p w14:paraId="46C7C7BE"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r w:rsidRPr="00B56CE5">
        <w:rPr>
          <w:rFonts w:ascii="LM Mono 10" w:eastAsia="Times New Roman" w:hAnsi="LM Mono 10" w:cs="Times New Roman"/>
          <w:color w:val="333333"/>
          <w:sz w:val="21"/>
          <w:szCs w:val="21"/>
          <w14:ligatures w14:val="none"/>
        </w:rPr>
        <w:t>}</w:t>
      </w:r>
    </w:p>
    <w:p w14:paraId="79469684" w14:textId="77777777" w:rsidR="00B56CE5" w:rsidRPr="00B56CE5" w:rsidRDefault="00B56CE5" w:rsidP="00B56CE5">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33EA0C6A" w14:textId="77777777" w:rsidR="00C74B90" w:rsidRPr="00C74B90" w:rsidRDefault="00C74B90" w:rsidP="00C74B90"/>
    <w:p w14:paraId="2670176B" w14:textId="0B57DD39" w:rsidR="00751216" w:rsidRDefault="004D0529" w:rsidP="00D30B73">
      <w:pPr>
        <w:pStyle w:val="Heading2"/>
      </w:pPr>
      <w:bookmarkStart w:id="8" w:name="_Toc22751771"/>
      <w:r>
        <w:t>Implementation of the application using JAVA-Programming using OOP features</w:t>
      </w:r>
      <w:bookmarkEnd w:id="8"/>
    </w:p>
    <w:p w14:paraId="44CE938C" w14:textId="614C2357" w:rsidR="008247D9" w:rsidRPr="00882A69" w:rsidRDefault="00DD6DB7" w:rsidP="00D214AC">
      <w:pPr>
        <w:spacing w:before="0" w:after="0"/>
        <w:rPr>
          <w:rFonts w:ascii="LM Mono 10" w:hAnsi="LM Mono 10"/>
          <w:b/>
        </w:rPr>
      </w:pPr>
      <w:r w:rsidRPr="00882A69">
        <w:rPr>
          <w:rFonts w:ascii="LM Mono 10" w:hAnsi="LM Mono 10"/>
          <w:b/>
        </w:rPr>
        <w:t>App.java</w:t>
      </w:r>
    </w:p>
    <w:p w14:paraId="3DC97054"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859900"/>
          <w:sz w:val="18"/>
          <w:szCs w:val="21"/>
          <w14:ligatures w14:val="none"/>
        </w:rPr>
        <w:t>package</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app</w:t>
      </w:r>
      <w:r w:rsidRPr="004838A1">
        <w:rPr>
          <w:rFonts w:ascii="LM Mono 10" w:eastAsia="Times New Roman" w:hAnsi="LM Mono 10" w:cs="Times New Roman"/>
          <w:color w:val="333333"/>
          <w:sz w:val="18"/>
          <w:szCs w:val="21"/>
          <w14:ligatures w14:val="none"/>
        </w:rPr>
        <w:t>;</w:t>
      </w:r>
    </w:p>
    <w:p w14:paraId="73E72EAA"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06F61C08"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859900"/>
          <w:sz w:val="18"/>
          <w:szCs w:val="21"/>
          <w14:ligatures w14:val="none"/>
        </w:rPr>
        <w:t>import</w:t>
      </w:r>
      <w:r w:rsidRPr="004838A1">
        <w:rPr>
          <w:rFonts w:ascii="LM Mono 10" w:eastAsia="Times New Roman" w:hAnsi="LM Mono 10" w:cs="Times New Roman"/>
          <w:color w:val="333333"/>
          <w:sz w:val="18"/>
          <w:szCs w:val="21"/>
          <w14:ligatures w14:val="none"/>
        </w:rPr>
        <w:t> </w:t>
      </w:r>
      <w:proofErr w:type="spellStart"/>
      <w:proofErr w:type="gramStart"/>
      <w:r w:rsidRPr="004838A1">
        <w:rPr>
          <w:rFonts w:ascii="LM Mono 10" w:eastAsia="Times New Roman" w:hAnsi="LM Mono 10" w:cs="Times New Roman"/>
          <w:b/>
          <w:bCs/>
          <w:color w:val="073642"/>
          <w:sz w:val="18"/>
          <w:szCs w:val="21"/>
          <w14:ligatures w14:val="none"/>
        </w:rPr>
        <w:t>java.util</w:t>
      </w:r>
      <w:proofErr w:type="gramEnd"/>
      <w:r w:rsidRPr="004838A1">
        <w:rPr>
          <w:rFonts w:ascii="LM Mono 10" w:eastAsia="Times New Roman" w:hAnsi="LM Mono 10" w:cs="Times New Roman"/>
          <w:b/>
          <w:bCs/>
          <w:color w:val="073642"/>
          <w:sz w:val="18"/>
          <w:szCs w:val="21"/>
          <w14:ligatures w14:val="none"/>
        </w:rPr>
        <w:t>.ArrayList</w:t>
      </w:r>
      <w:proofErr w:type="spellEnd"/>
      <w:r w:rsidRPr="004838A1">
        <w:rPr>
          <w:rFonts w:ascii="LM Mono 10" w:eastAsia="Times New Roman" w:hAnsi="LM Mono 10" w:cs="Times New Roman"/>
          <w:color w:val="333333"/>
          <w:sz w:val="18"/>
          <w:szCs w:val="21"/>
          <w14:ligatures w14:val="none"/>
        </w:rPr>
        <w:t>;</w:t>
      </w:r>
    </w:p>
    <w:p w14:paraId="2A9E2484"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0FEBABFB"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b/>
          <w:bCs/>
          <w:color w:val="073642"/>
          <w:sz w:val="18"/>
          <w:szCs w:val="21"/>
          <w14:ligatures w14:val="none"/>
        </w:rPr>
        <w:t>public</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class</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App</w:t>
      </w:r>
      <w:r w:rsidRPr="004838A1">
        <w:rPr>
          <w:rFonts w:ascii="LM Mono 10" w:eastAsia="Times New Roman" w:hAnsi="LM Mono 10" w:cs="Times New Roman"/>
          <w:color w:val="333333"/>
          <w:sz w:val="18"/>
          <w:szCs w:val="21"/>
          <w14:ligatures w14:val="none"/>
        </w:rPr>
        <w:t> {</w:t>
      </w:r>
    </w:p>
    <w:p w14:paraId="5F316F5C"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0689F896"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public</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static</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int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MAX_ITEMS</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100000</w:t>
      </w:r>
      <w:r w:rsidRPr="004838A1">
        <w:rPr>
          <w:rFonts w:ascii="LM Mono 10" w:eastAsia="Times New Roman" w:hAnsi="LM Mono 10" w:cs="Times New Roman"/>
          <w:color w:val="333333"/>
          <w:sz w:val="18"/>
          <w:szCs w:val="21"/>
          <w14:ligatures w14:val="none"/>
        </w:rPr>
        <w:t>;</w:t>
      </w:r>
    </w:p>
    <w:p w14:paraId="76125600"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387A3117"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public</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static</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void</w:t>
      </w:r>
      <w:r w:rsidRPr="004838A1">
        <w:rPr>
          <w:rFonts w:ascii="LM Mono 10" w:eastAsia="Times New Roman" w:hAnsi="LM Mono 10" w:cs="Times New Roman"/>
          <w:color w:val="333333"/>
          <w:sz w:val="18"/>
          <w:szCs w:val="21"/>
          <w14:ligatures w14:val="none"/>
        </w:rPr>
        <w:t> </w:t>
      </w:r>
      <w:proofErr w:type="gramStart"/>
      <w:r w:rsidRPr="004838A1">
        <w:rPr>
          <w:rFonts w:ascii="LM Mono 10" w:eastAsia="Times New Roman" w:hAnsi="LM Mono 10" w:cs="Times New Roman"/>
          <w:color w:val="268BD2"/>
          <w:sz w:val="18"/>
          <w:szCs w:val="21"/>
          <w14:ligatures w14:val="none"/>
        </w:rPr>
        <w:t>main</w:t>
      </w:r>
      <w:r w:rsidRPr="004838A1">
        <w:rPr>
          <w:rFonts w:ascii="LM Mono 10" w:eastAsia="Times New Roman" w:hAnsi="LM Mono 10" w:cs="Times New Roman"/>
          <w:color w:val="333333"/>
          <w:sz w:val="18"/>
          <w:szCs w:val="21"/>
          <w14:ligatures w14:val="none"/>
        </w:rPr>
        <w:t>(</w:t>
      </w:r>
      <w:proofErr w:type="gramEnd"/>
      <w:r w:rsidRPr="004838A1">
        <w:rPr>
          <w:rFonts w:ascii="LM Mono 10" w:eastAsia="Times New Roman" w:hAnsi="LM Mono 10" w:cs="Times New Roman"/>
          <w:b/>
          <w:bCs/>
          <w:color w:val="073642"/>
          <w:sz w:val="18"/>
          <w:szCs w:val="21"/>
          <w14:ligatures w14:val="none"/>
        </w:rPr>
        <w:t>String</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args</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throws</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Exception</w:t>
      </w:r>
      <w:r w:rsidRPr="004838A1">
        <w:rPr>
          <w:rFonts w:ascii="LM Mono 10" w:eastAsia="Times New Roman" w:hAnsi="LM Mono 10" w:cs="Times New Roman"/>
          <w:color w:val="333333"/>
          <w:sz w:val="18"/>
          <w:szCs w:val="21"/>
          <w14:ligatures w14:val="none"/>
        </w:rPr>
        <w:t> {</w:t>
      </w:r>
    </w:p>
    <w:p w14:paraId="42BA1932"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i/>
          <w:iCs/>
          <w:color w:val="93A1A1"/>
          <w:sz w:val="18"/>
          <w:szCs w:val="21"/>
          <w14:ligatures w14:val="none"/>
        </w:rPr>
        <w:t>// testing</w:t>
      </w:r>
    </w:p>
    <w:p w14:paraId="786564D5"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b/>
          <w:bCs/>
          <w:color w:val="073642"/>
          <w:sz w:val="18"/>
          <w:szCs w:val="21"/>
          <w14:ligatures w14:val="none"/>
        </w:rPr>
        <w:t>ArrayList</w:t>
      </w:r>
      <w:proofErr w:type="spellEnd"/>
      <w:r w:rsidRPr="004838A1">
        <w:rPr>
          <w:rFonts w:ascii="LM Mono 10" w:eastAsia="Times New Roman" w:hAnsi="LM Mono 10" w:cs="Times New Roman"/>
          <w:color w:val="333333"/>
          <w:sz w:val="18"/>
          <w:szCs w:val="21"/>
          <w14:ligatures w14:val="none"/>
        </w:rPr>
        <w:t>&lt;</w:t>
      </w:r>
      <w:proofErr w:type="spellStart"/>
      <w:r w:rsidRPr="004838A1">
        <w:rPr>
          <w:rFonts w:ascii="LM Mono 10" w:eastAsia="Times New Roman" w:hAnsi="LM Mono 10" w:cs="Times New Roman"/>
          <w:b/>
          <w:bCs/>
          <w:color w:val="073642"/>
          <w:sz w:val="18"/>
          <w:szCs w:val="21"/>
          <w14:ligatures w14:val="none"/>
        </w:rPr>
        <w:t>GSTItem</w:t>
      </w:r>
      <w:proofErr w:type="spellEnd"/>
      <w:r w:rsidRPr="004838A1">
        <w:rPr>
          <w:rFonts w:ascii="LM Mono 10" w:eastAsia="Times New Roman" w:hAnsi="LM Mono 10" w:cs="Times New Roman"/>
          <w:color w:val="333333"/>
          <w:sz w:val="18"/>
          <w:szCs w:val="21"/>
          <w14:ligatures w14:val="none"/>
        </w:rPr>
        <w:t>&gt; </w:t>
      </w:r>
      <w:r w:rsidRPr="004838A1">
        <w:rPr>
          <w:rFonts w:ascii="LM Mono 10" w:eastAsia="Times New Roman" w:hAnsi="LM Mono 10" w:cs="Times New Roman"/>
          <w:color w:val="268BD2"/>
          <w:sz w:val="18"/>
          <w:szCs w:val="21"/>
          <w14:ligatures w14:val="none"/>
        </w:rPr>
        <w:t>list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new</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b/>
          <w:bCs/>
          <w:color w:val="073642"/>
          <w:sz w:val="18"/>
          <w:szCs w:val="21"/>
          <w14:ligatures w14:val="none"/>
        </w:rPr>
        <w:t>ArrayList</w:t>
      </w:r>
      <w:proofErr w:type="spellEnd"/>
      <w:r w:rsidRPr="004838A1">
        <w:rPr>
          <w:rFonts w:ascii="LM Mono 10" w:eastAsia="Times New Roman" w:hAnsi="LM Mono 10" w:cs="Times New Roman"/>
          <w:color w:val="333333"/>
          <w:sz w:val="18"/>
          <w:szCs w:val="21"/>
          <w14:ligatures w14:val="none"/>
        </w:rPr>
        <w:t>&lt;</w:t>
      </w:r>
      <w:proofErr w:type="gramStart"/>
      <w:r w:rsidRPr="004838A1">
        <w:rPr>
          <w:rFonts w:ascii="LM Mono 10" w:eastAsia="Times New Roman" w:hAnsi="LM Mono 10" w:cs="Times New Roman"/>
          <w:color w:val="333333"/>
          <w:sz w:val="18"/>
          <w:szCs w:val="21"/>
          <w14:ligatures w14:val="none"/>
        </w:rPr>
        <w:t>&gt;(</w:t>
      </w:r>
      <w:proofErr w:type="gramEnd"/>
      <w:r w:rsidRPr="004838A1">
        <w:rPr>
          <w:rFonts w:ascii="LM Mono 10" w:eastAsia="Times New Roman" w:hAnsi="LM Mono 10" w:cs="Times New Roman"/>
          <w:color w:val="333333"/>
          <w:sz w:val="18"/>
          <w:szCs w:val="21"/>
          <w14:ligatures w14:val="none"/>
        </w:rPr>
        <w:t>);</w:t>
      </w:r>
    </w:p>
    <w:p w14:paraId="64DA3F21"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23B4C9A7"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i/>
          <w:iCs/>
          <w:color w:val="93A1A1"/>
          <w:sz w:val="18"/>
          <w:szCs w:val="21"/>
          <w14:ligatures w14:val="none"/>
        </w:rPr>
        <w:t>/**</w:t>
      </w:r>
    </w:p>
    <w:p w14:paraId="69A8DE63"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i/>
          <w:iCs/>
          <w:color w:val="93A1A1"/>
          <w:sz w:val="18"/>
          <w:szCs w:val="21"/>
          <w14:ligatures w14:val="none"/>
        </w:rPr>
        <w:t>         * A Single loop of 100000 objects, sequential access</w:t>
      </w:r>
    </w:p>
    <w:p w14:paraId="0E686A30"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i/>
          <w:iCs/>
          <w:color w:val="93A1A1"/>
          <w:sz w:val="18"/>
          <w:szCs w:val="21"/>
          <w14:ligatures w14:val="none"/>
        </w:rPr>
        <w:t>         */</w:t>
      </w:r>
    </w:p>
    <w:p w14:paraId="56BE6E55"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for</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int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i</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0</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&lt;</w:t>
      </w:r>
      <w:r w:rsidRPr="004838A1">
        <w:rPr>
          <w:rFonts w:ascii="LM Mono 10" w:eastAsia="Times New Roman" w:hAnsi="LM Mono 10" w:cs="Times New Roman"/>
          <w:color w:val="333333"/>
          <w:sz w:val="18"/>
          <w:szCs w:val="21"/>
          <w14:ligatures w14:val="none"/>
        </w:rPr>
        <w:t> MAX_ITEMS;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
    <w:p w14:paraId="629B83E0"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int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item_id</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333333"/>
          <w:sz w:val="18"/>
          <w:szCs w:val="21"/>
          <w14:ligatures w14:val="none"/>
        </w:rPr>
        <w:t>;</w:t>
      </w:r>
    </w:p>
    <w:p w14:paraId="031F0FC8"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int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gst_slab_id</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5</w:t>
      </w:r>
      <w:r w:rsidRPr="004838A1">
        <w:rPr>
          <w:rFonts w:ascii="LM Mono 10" w:eastAsia="Times New Roman" w:hAnsi="LM Mono 10" w:cs="Times New Roman"/>
          <w:color w:val="333333"/>
          <w:sz w:val="18"/>
          <w:szCs w:val="21"/>
          <w14:ligatures w14:val="none"/>
        </w:rPr>
        <w:t>;</w:t>
      </w:r>
    </w:p>
    <w:p w14:paraId="59AD123E"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double</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price</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1000.5f</w:t>
      </w:r>
      <w:r w:rsidRPr="004838A1">
        <w:rPr>
          <w:rFonts w:ascii="LM Mono 10" w:eastAsia="Times New Roman" w:hAnsi="LM Mono 10" w:cs="Times New Roman"/>
          <w:color w:val="333333"/>
          <w:sz w:val="18"/>
          <w:szCs w:val="21"/>
          <w14:ligatures w14:val="none"/>
        </w:rPr>
        <w:t>;</w:t>
      </w:r>
    </w:p>
    <w:p w14:paraId="5FA1C345"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5BCD0A60"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GSTItem</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item</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new</w:t>
      </w:r>
      <w:r w:rsidRPr="004838A1">
        <w:rPr>
          <w:rFonts w:ascii="LM Mono 10" w:eastAsia="Times New Roman" w:hAnsi="LM Mono 10" w:cs="Times New Roman"/>
          <w:color w:val="333333"/>
          <w:sz w:val="18"/>
          <w:szCs w:val="21"/>
          <w14:ligatures w14:val="none"/>
        </w:rPr>
        <w:t> </w:t>
      </w:r>
      <w:proofErr w:type="gramStart"/>
      <w:r w:rsidRPr="004838A1">
        <w:rPr>
          <w:rFonts w:ascii="LM Mono 10" w:eastAsia="Times New Roman" w:hAnsi="LM Mono 10" w:cs="Times New Roman"/>
          <w:color w:val="268BD2"/>
          <w:sz w:val="18"/>
          <w:szCs w:val="21"/>
          <w14:ligatures w14:val="none"/>
        </w:rPr>
        <w:t>GSTItem</w:t>
      </w:r>
      <w:r w:rsidRPr="004838A1">
        <w:rPr>
          <w:rFonts w:ascii="LM Mono 10" w:eastAsia="Times New Roman" w:hAnsi="LM Mono 10" w:cs="Times New Roman"/>
          <w:color w:val="333333"/>
          <w:sz w:val="18"/>
          <w:szCs w:val="21"/>
          <w14:ligatures w14:val="none"/>
        </w:rPr>
        <w:t>(</w:t>
      </w:r>
      <w:proofErr w:type="gramEnd"/>
      <w:r w:rsidRPr="004838A1">
        <w:rPr>
          <w:rFonts w:ascii="LM Mono 10" w:eastAsia="Times New Roman" w:hAnsi="LM Mono 10" w:cs="Times New Roman"/>
          <w:color w:val="333333"/>
          <w:sz w:val="18"/>
          <w:szCs w:val="21"/>
          <w14:ligatures w14:val="none"/>
        </w:rPr>
        <w:t>item_id, gst_slab_id, price);</w:t>
      </w:r>
    </w:p>
    <w:p w14:paraId="6413FCAF"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6DD1B06B"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list</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68BD2"/>
          <w:sz w:val="18"/>
          <w:szCs w:val="21"/>
          <w14:ligatures w14:val="none"/>
        </w:rPr>
        <w:t>add</w:t>
      </w:r>
      <w:proofErr w:type="spellEnd"/>
      <w:r w:rsidRPr="004838A1">
        <w:rPr>
          <w:rFonts w:ascii="LM Mono 10" w:eastAsia="Times New Roman" w:hAnsi="LM Mono 10" w:cs="Times New Roman"/>
          <w:color w:val="333333"/>
          <w:sz w:val="18"/>
          <w:szCs w:val="21"/>
          <w14:ligatures w14:val="none"/>
        </w:rPr>
        <w:t>(item);</w:t>
      </w:r>
    </w:p>
    <w:p w14:paraId="2069F9D3"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
    <w:p w14:paraId="1CA1DE5C"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08DC2693"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double</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total_amt</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0.0f</w:t>
      </w:r>
      <w:r w:rsidRPr="004838A1">
        <w:rPr>
          <w:rFonts w:ascii="LM Mono 10" w:eastAsia="Times New Roman" w:hAnsi="LM Mono 10" w:cs="Times New Roman"/>
          <w:color w:val="333333"/>
          <w:sz w:val="18"/>
          <w:szCs w:val="21"/>
          <w14:ligatures w14:val="none"/>
        </w:rPr>
        <w:t>;</w:t>
      </w:r>
    </w:p>
    <w:p w14:paraId="00C07CE5"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73840619"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i/>
          <w:iCs/>
          <w:color w:val="93A1A1"/>
          <w:sz w:val="18"/>
          <w:szCs w:val="21"/>
          <w14:ligatures w14:val="none"/>
        </w:rPr>
        <w:t>// calculate the </w:t>
      </w:r>
      <w:proofErr w:type="spellStart"/>
      <w:r w:rsidRPr="004838A1">
        <w:rPr>
          <w:rFonts w:ascii="LM Mono 10" w:eastAsia="Times New Roman" w:hAnsi="LM Mono 10" w:cs="Times New Roman"/>
          <w:i/>
          <w:iCs/>
          <w:color w:val="93A1A1"/>
          <w:sz w:val="18"/>
          <w:szCs w:val="21"/>
          <w14:ligatures w14:val="none"/>
        </w:rPr>
        <w:t>GST'ed</w:t>
      </w:r>
      <w:proofErr w:type="spellEnd"/>
      <w:r w:rsidRPr="004838A1">
        <w:rPr>
          <w:rFonts w:ascii="LM Mono 10" w:eastAsia="Times New Roman" w:hAnsi="LM Mono 10" w:cs="Times New Roman"/>
          <w:i/>
          <w:iCs/>
          <w:color w:val="93A1A1"/>
          <w:sz w:val="18"/>
          <w:szCs w:val="21"/>
          <w14:ligatures w14:val="none"/>
        </w:rPr>
        <w:t> price</w:t>
      </w:r>
    </w:p>
    <w:p w14:paraId="2AEAF408"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for</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b/>
          <w:bCs/>
          <w:color w:val="073642"/>
          <w:sz w:val="18"/>
          <w:szCs w:val="21"/>
          <w14:ligatures w14:val="none"/>
        </w:rPr>
        <w:t>int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i</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D33682"/>
          <w:sz w:val="18"/>
          <w:szCs w:val="21"/>
          <w14:ligatures w14:val="none"/>
        </w:rPr>
        <w:t>0</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&lt;</w:t>
      </w:r>
      <w:r w:rsidRPr="004838A1">
        <w:rPr>
          <w:rFonts w:ascii="LM Mono 10" w:eastAsia="Times New Roman" w:hAnsi="LM Mono 10" w:cs="Times New Roman"/>
          <w:color w:val="333333"/>
          <w:sz w:val="18"/>
          <w:szCs w:val="21"/>
          <w14:ligatures w14:val="none"/>
        </w:rPr>
        <w:t> MAX_ITEMS; </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
    <w:p w14:paraId="12A09B2B"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b/>
          <w:bCs/>
          <w:color w:val="073642"/>
          <w:sz w:val="18"/>
          <w:szCs w:val="21"/>
          <w14:ligatures w14:val="none"/>
        </w:rPr>
        <w:t>GSTItem</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item</w:t>
      </w: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list</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68BD2"/>
          <w:sz w:val="18"/>
          <w:szCs w:val="21"/>
          <w14:ligatures w14:val="none"/>
        </w:rPr>
        <w:t>get</w:t>
      </w:r>
      <w:proofErr w:type="spellEnd"/>
      <w:r w:rsidRPr="004838A1">
        <w:rPr>
          <w:rFonts w:ascii="LM Mono 10" w:eastAsia="Times New Roman" w:hAnsi="LM Mono 10" w:cs="Times New Roman"/>
          <w:color w:val="333333"/>
          <w:sz w:val="18"/>
          <w:szCs w:val="21"/>
          <w14:ligatures w14:val="none"/>
        </w:rPr>
        <w:t>(</w:t>
      </w:r>
      <w:proofErr w:type="spellStart"/>
      <w:r w:rsidRPr="004838A1">
        <w:rPr>
          <w:rFonts w:ascii="LM Mono 10" w:eastAsia="Times New Roman" w:hAnsi="LM Mono 10" w:cs="Times New Roman"/>
          <w:color w:val="333333"/>
          <w:sz w:val="18"/>
          <w:szCs w:val="21"/>
          <w14:ligatures w14:val="none"/>
        </w:rPr>
        <w:t>i</w:t>
      </w:r>
      <w:proofErr w:type="spellEnd"/>
      <w:r w:rsidRPr="004838A1">
        <w:rPr>
          <w:rFonts w:ascii="LM Mono 10" w:eastAsia="Times New Roman" w:hAnsi="LM Mono 10" w:cs="Times New Roman"/>
          <w:color w:val="333333"/>
          <w:sz w:val="18"/>
          <w:szCs w:val="21"/>
          <w14:ligatures w14:val="none"/>
        </w:rPr>
        <w:t>);</w:t>
      </w:r>
    </w:p>
    <w:p w14:paraId="366D864E"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333333"/>
          <w:sz w:val="18"/>
          <w:szCs w:val="21"/>
          <w14:ligatures w14:val="none"/>
        </w:rPr>
        <w:t>total_amt</w:t>
      </w:r>
      <w:proofErr w:type="spellEnd"/>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859900"/>
          <w:sz w:val="18"/>
          <w:szCs w:val="21"/>
          <w14:ligatures w14:val="none"/>
        </w:rPr>
        <w:t>+=</w:t>
      </w:r>
      <w:r w:rsidRPr="004838A1">
        <w:rPr>
          <w:rFonts w:ascii="LM Mono 10" w:eastAsia="Times New Roman" w:hAnsi="LM Mono 10" w:cs="Times New Roman"/>
          <w:color w:val="333333"/>
          <w:sz w:val="18"/>
          <w:szCs w:val="21"/>
          <w14:ligatures w14:val="none"/>
        </w:rPr>
        <w:t> </w:t>
      </w:r>
      <w:proofErr w:type="spellStart"/>
      <w:r w:rsidRPr="004838A1">
        <w:rPr>
          <w:rFonts w:ascii="LM Mono 10" w:eastAsia="Times New Roman" w:hAnsi="LM Mono 10" w:cs="Times New Roman"/>
          <w:color w:val="268BD2"/>
          <w:sz w:val="18"/>
          <w:szCs w:val="21"/>
          <w14:ligatures w14:val="none"/>
        </w:rPr>
        <w:t>item</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68BD2"/>
          <w:sz w:val="18"/>
          <w:szCs w:val="21"/>
          <w14:ligatures w14:val="none"/>
        </w:rPr>
        <w:t>get_</w:t>
      </w:r>
      <w:proofErr w:type="gramStart"/>
      <w:r w:rsidRPr="004838A1">
        <w:rPr>
          <w:rFonts w:ascii="LM Mono 10" w:eastAsia="Times New Roman" w:hAnsi="LM Mono 10" w:cs="Times New Roman"/>
          <w:color w:val="268BD2"/>
          <w:sz w:val="18"/>
          <w:szCs w:val="21"/>
          <w14:ligatures w14:val="none"/>
        </w:rPr>
        <w:t>mrp</w:t>
      </w:r>
      <w:proofErr w:type="spellEnd"/>
      <w:r w:rsidRPr="004838A1">
        <w:rPr>
          <w:rFonts w:ascii="LM Mono 10" w:eastAsia="Times New Roman" w:hAnsi="LM Mono 10" w:cs="Times New Roman"/>
          <w:color w:val="333333"/>
          <w:sz w:val="18"/>
          <w:szCs w:val="21"/>
          <w14:ligatures w14:val="none"/>
        </w:rPr>
        <w:t>(</w:t>
      </w:r>
      <w:proofErr w:type="gramEnd"/>
      <w:r w:rsidRPr="004838A1">
        <w:rPr>
          <w:rFonts w:ascii="LM Mono 10" w:eastAsia="Times New Roman" w:hAnsi="LM Mono 10" w:cs="Times New Roman"/>
          <w:color w:val="333333"/>
          <w:sz w:val="18"/>
          <w:szCs w:val="21"/>
          <w14:ligatures w14:val="none"/>
        </w:rPr>
        <w:t>);</w:t>
      </w:r>
    </w:p>
    <w:p w14:paraId="22C63554"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
    <w:p w14:paraId="28F8ACF0"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p>
    <w:p w14:paraId="670F295C"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r w:rsidRPr="004838A1">
        <w:rPr>
          <w:rFonts w:ascii="LM Mono 10" w:eastAsia="Times New Roman" w:hAnsi="LM Mono 10" w:cs="Times New Roman"/>
          <w:color w:val="268BD2"/>
          <w:sz w:val="18"/>
          <w:szCs w:val="21"/>
          <w14:ligatures w14:val="none"/>
        </w:rPr>
        <w:t>System</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68BD2"/>
          <w:sz w:val="18"/>
          <w:szCs w:val="21"/>
          <w14:ligatures w14:val="none"/>
        </w:rPr>
        <w:t>out</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68BD2"/>
          <w:sz w:val="18"/>
          <w:szCs w:val="21"/>
          <w14:ligatures w14:val="none"/>
        </w:rPr>
        <w:t>printf</w:t>
      </w:r>
      <w:r w:rsidRPr="004838A1">
        <w:rPr>
          <w:rFonts w:ascii="LM Mono 10" w:eastAsia="Times New Roman" w:hAnsi="LM Mono 10" w:cs="Times New Roman"/>
          <w:color w:val="333333"/>
          <w:sz w:val="18"/>
          <w:szCs w:val="21"/>
          <w14:ligatures w14:val="none"/>
        </w:rPr>
        <w:t>(</w:t>
      </w:r>
      <w:r w:rsidRPr="004838A1">
        <w:rPr>
          <w:rFonts w:ascii="LM Mono 10" w:eastAsia="Times New Roman" w:hAnsi="LM Mono 10" w:cs="Times New Roman"/>
          <w:color w:val="2AA198"/>
          <w:sz w:val="18"/>
          <w:szCs w:val="21"/>
          <w14:ligatures w14:val="none"/>
        </w:rPr>
        <w:t>"TOTAL_</w:t>
      </w:r>
      <w:proofErr w:type="gramStart"/>
      <w:r w:rsidRPr="004838A1">
        <w:rPr>
          <w:rFonts w:ascii="LM Mono 10" w:eastAsia="Times New Roman" w:hAnsi="LM Mono 10" w:cs="Times New Roman"/>
          <w:color w:val="2AA198"/>
          <w:sz w:val="18"/>
          <w:szCs w:val="21"/>
          <w14:ligatures w14:val="none"/>
        </w:rPr>
        <w:t>ITEMS :</w:t>
      </w:r>
      <w:proofErr w:type="gramEnd"/>
      <w:r w:rsidRPr="004838A1">
        <w:rPr>
          <w:rFonts w:ascii="LM Mono 10" w:eastAsia="Times New Roman" w:hAnsi="LM Mono 10" w:cs="Times New Roman"/>
          <w:color w:val="2AA198"/>
          <w:sz w:val="18"/>
          <w:szCs w:val="21"/>
          <w14:ligatures w14:val="none"/>
        </w:rPr>
        <w:t> %d</w:t>
      </w:r>
      <w:r w:rsidRPr="004838A1">
        <w:rPr>
          <w:rFonts w:ascii="LM Mono 10" w:eastAsia="Times New Roman" w:hAnsi="LM Mono 10" w:cs="Times New Roman"/>
          <w:color w:val="CB4B16"/>
          <w:sz w:val="18"/>
          <w:szCs w:val="21"/>
          <w14:ligatures w14:val="none"/>
        </w:rPr>
        <w:t>\n</w:t>
      </w:r>
      <w:r w:rsidRPr="004838A1">
        <w:rPr>
          <w:rFonts w:ascii="LM Mono 10" w:eastAsia="Times New Roman" w:hAnsi="LM Mono 10" w:cs="Times New Roman"/>
          <w:color w:val="2AA198"/>
          <w:sz w:val="18"/>
          <w:szCs w:val="21"/>
          <w14:ligatures w14:val="none"/>
        </w:rPr>
        <w:t>TOTAL_AMOUNT : %.10f</w:t>
      </w:r>
      <w:r w:rsidRPr="004838A1">
        <w:rPr>
          <w:rFonts w:ascii="LM Mono 10" w:eastAsia="Times New Roman" w:hAnsi="LM Mono 10" w:cs="Times New Roman"/>
          <w:color w:val="CB4B16"/>
          <w:sz w:val="18"/>
          <w:szCs w:val="21"/>
          <w14:ligatures w14:val="none"/>
        </w:rPr>
        <w:t>\n</w:t>
      </w:r>
      <w:r w:rsidRPr="004838A1">
        <w:rPr>
          <w:rFonts w:ascii="LM Mono 10" w:eastAsia="Times New Roman" w:hAnsi="LM Mono 10" w:cs="Times New Roman"/>
          <w:color w:val="2AA198"/>
          <w:sz w:val="18"/>
          <w:szCs w:val="21"/>
          <w14:ligatures w14:val="none"/>
        </w:rPr>
        <w:t>"</w:t>
      </w:r>
      <w:r w:rsidRPr="004838A1">
        <w:rPr>
          <w:rFonts w:ascii="LM Mono 10" w:eastAsia="Times New Roman" w:hAnsi="LM Mono 10" w:cs="Times New Roman"/>
          <w:color w:val="333333"/>
          <w:sz w:val="18"/>
          <w:szCs w:val="21"/>
          <w14:ligatures w14:val="none"/>
        </w:rPr>
        <w:t>, MAX_ITEMS, total_amt);</w:t>
      </w:r>
    </w:p>
    <w:p w14:paraId="4BB294C6"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t>    }</w:t>
      </w:r>
    </w:p>
    <w:p w14:paraId="1D024E6B" w14:textId="77777777" w:rsidR="004838A1" w:rsidRPr="004838A1" w:rsidRDefault="004838A1" w:rsidP="004838A1">
      <w:pPr>
        <w:shd w:val="clear" w:color="auto" w:fill="FFFFFF" w:themeFill="background1"/>
        <w:tabs>
          <w:tab w:val="clear" w:pos="9360"/>
        </w:tabs>
        <w:spacing w:before="0" w:after="0"/>
        <w:jc w:val="left"/>
        <w:rPr>
          <w:rFonts w:ascii="LM Mono 10" w:eastAsia="Times New Roman" w:hAnsi="LM Mono 10" w:cs="Times New Roman"/>
          <w:color w:val="333333"/>
          <w:sz w:val="18"/>
          <w:szCs w:val="21"/>
          <w14:ligatures w14:val="none"/>
        </w:rPr>
      </w:pPr>
      <w:r w:rsidRPr="004838A1">
        <w:rPr>
          <w:rFonts w:ascii="LM Mono 10" w:eastAsia="Times New Roman" w:hAnsi="LM Mono 10" w:cs="Times New Roman"/>
          <w:color w:val="333333"/>
          <w:sz w:val="18"/>
          <w:szCs w:val="21"/>
          <w14:ligatures w14:val="none"/>
        </w:rPr>
        <w:lastRenderedPageBreak/>
        <w:t>}</w:t>
      </w:r>
    </w:p>
    <w:p w14:paraId="40F49E1E" w14:textId="3576264D" w:rsidR="00DD6DB7" w:rsidRPr="00D214AC" w:rsidRDefault="00DD6DB7" w:rsidP="00D214AC">
      <w:pPr>
        <w:spacing w:before="0" w:after="0"/>
        <w:rPr>
          <w:rFonts w:ascii="LM Mono 10" w:hAnsi="LM Mono 10"/>
          <w:sz w:val="20"/>
        </w:rPr>
      </w:pPr>
    </w:p>
    <w:p w14:paraId="10A81830" w14:textId="06579328" w:rsidR="00DD6DB7" w:rsidRPr="00882A69" w:rsidRDefault="00DD6DB7" w:rsidP="00D214AC">
      <w:pPr>
        <w:spacing w:before="0" w:after="0"/>
        <w:rPr>
          <w:rFonts w:ascii="LM Mono 10" w:hAnsi="LM Mono 10"/>
          <w:b/>
        </w:rPr>
      </w:pPr>
      <w:r w:rsidRPr="00882A69">
        <w:rPr>
          <w:rFonts w:ascii="LM Mono 10" w:hAnsi="LM Mono 10"/>
          <w:b/>
        </w:rPr>
        <w:t>GSTItem.java</w:t>
      </w:r>
    </w:p>
    <w:p w14:paraId="4F706953"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859900"/>
          <w:sz w:val="20"/>
          <w:szCs w:val="21"/>
          <w14:ligatures w14:val="none"/>
        </w:rPr>
        <w:t>package</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app</w:t>
      </w:r>
      <w:r w:rsidRPr="00A27028">
        <w:rPr>
          <w:rFonts w:ascii="LM Mono 10" w:eastAsia="Times New Roman" w:hAnsi="LM Mono 10" w:cs="Times New Roman"/>
          <w:color w:val="333333"/>
          <w:sz w:val="20"/>
          <w:szCs w:val="21"/>
          <w14:ligatures w14:val="none"/>
        </w:rPr>
        <w:t>;</w:t>
      </w:r>
    </w:p>
    <w:p w14:paraId="26856DDF"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67D4B9E2"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i/>
          <w:iCs/>
          <w:color w:val="93A1A1"/>
          <w:sz w:val="20"/>
          <w:szCs w:val="21"/>
          <w14:ligatures w14:val="none"/>
        </w:rPr>
        <w:t>/**</w:t>
      </w:r>
    </w:p>
    <w:p w14:paraId="66EC03F1"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i/>
          <w:iCs/>
          <w:color w:val="93A1A1"/>
          <w:sz w:val="20"/>
          <w:szCs w:val="21"/>
          <w14:ligatures w14:val="none"/>
        </w:rPr>
        <w:t> * </w:t>
      </w:r>
      <w:proofErr w:type="spellStart"/>
      <w:r w:rsidRPr="00A27028">
        <w:rPr>
          <w:rFonts w:ascii="LM Mono 10" w:eastAsia="Times New Roman" w:hAnsi="LM Mono 10" w:cs="Times New Roman"/>
          <w:i/>
          <w:iCs/>
          <w:color w:val="93A1A1"/>
          <w:sz w:val="20"/>
          <w:szCs w:val="21"/>
          <w14:ligatures w14:val="none"/>
        </w:rPr>
        <w:t>GSTItem</w:t>
      </w:r>
      <w:proofErr w:type="spellEnd"/>
    </w:p>
    <w:p w14:paraId="07602386"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i/>
          <w:iCs/>
          <w:color w:val="93A1A1"/>
          <w:sz w:val="20"/>
          <w:szCs w:val="21"/>
          <w14:ligatures w14:val="none"/>
        </w:rPr>
        <w:t> */</w:t>
      </w:r>
    </w:p>
    <w:p w14:paraId="0E3F7F89"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b/>
          <w:bCs/>
          <w:color w:val="073642"/>
          <w:sz w:val="20"/>
          <w:szCs w:val="21"/>
          <w14:ligatures w14:val="none"/>
        </w:rPr>
        <w:t>public</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class</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268BD2"/>
          <w:sz w:val="20"/>
          <w:szCs w:val="21"/>
          <w14:ligatures w14:val="none"/>
        </w:rPr>
        <w:t>GSTItem</w:t>
      </w:r>
      <w:proofErr w:type="spellEnd"/>
      <w:r w:rsidRPr="00A27028">
        <w:rPr>
          <w:rFonts w:ascii="LM Mono 10" w:eastAsia="Times New Roman" w:hAnsi="LM Mono 10" w:cs="Times New Roman"/>
          <w:color w:val="333333"/>
          <w:sz w:val="20"/>
          <w:szCs w:val="21"/>
          <w14:ligatures w14:val="none"/>
        </w:rPr>
        <w:t> {</w:t>
      </w:r>
    </w:p>
    <w:p w14:paraId="350C528F"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private</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int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268BD2"/>
          <w:sz w:val="20"/>
          <w:szCs w:val="21"/>
          <w14:ligatures w14:val="none"/>
        </w:rPr>
        <w:t>item_id</w:t>
      </w:r>
      <w:proofErr w:type="spellEnd"/>
      <w:r w:rsidRPr="00A27028">
        <w:rPr>
          <w:rFonts w:ascii="LM Mono 10" w:eastAsia="Times New Roman" w:hAnsi="LM Mono 10" w:cs="Times New Roman"/>
          <w:color w:val="333333"/>
          <w:sz w:val="20"/>
          <w:szCs w:val="21"/>
          <w14:ligatures w14:val="none"/>
        </w:rPr>
        <w:t>;</w:t>
      </w:r>
    </w:p>
    <w:p w14:paraId="34C7FCBC"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private</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int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268BD2"/>
          <w:sz w:val="20"/>
          <w:szCs w:val="21"/>
          <w14:ligatures w14:val="none"/>
        </w:rPr>
        <w:t>gst_slab_id</w:t>
      </w:r>
      <w:proofErr w:type="spellEnd"/>
      <w:r w:rsidRPr="00A27028">
        <w:rPr>
          <w:rFonts w:ascii="LM Mono 10" w:eastAsia="Times New Roman" w:hAnsi="LM Mono 10" w:cs="Times New Roman"/>
          <w:color w:val="333333"/>
          <w:sz w:val="20"/>
          <w:szCs w:val="21"/>
          <w14:ligatures w14:val="none"/>
        </w:rPr>
        <w:t>;</w:t>
      </w:r>
    </w:p>
    <w:p w14:paraId="77378864"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private</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double</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268BD2"/>
          <w:sz w:val="20"/>
          <w:szCs w:val="21"/>
          <w14:ligatures w14:val="none"/>
        </w:rPr>
        <w:t>price</w:t>
      </w:r>
      <w:r w:rsidRPr="00A27028">
        <w:rPr>
          <w:rFonts w:ascii="LM Mono 10" w:eastAsia="Times New Roman" w:hAnsi="LM Mono 10" w:cs="Times New Roman"/>
          <w:color w:val="333333"/>
          <w:sz w:val="20"/>
          <w:szCs w:val="21"/>
          <w14:ligatures w14:val="none"/>
        </w:rPr>
        <w:t>;</w:t>
      </w:r>
    </w:p>
    <w:p w14:paraId="28786B33"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2EB55B92"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roofErr w:type="spellStart"/>
      <w:proofErr w:type="gramStart"/>
      <w:r w:rsidRPr="00A27028">
        <w:rPr>
          <w:rFonts w:ascii="LM Mono 10" w:eastAsia="Times New Roman" w:hAnsi="LM Mono 10" w:cs="Times New Roman"/>
          <w:color w:val="268BD2"/>
          <w:sz w:val="20"/>
          <w:szCs w:val="21"/>
          <w14:ligatures w14:val="none"/>
        </w:rPr>
        <w:t>GSTItem</w:t>
      </w:r>
      <w:proofErr w:type="spellEnd"/>
      <w:r w:rsidRPr="00A27028">
        <w:rPr>
          <w:rFonts w:ascii="LM Mono 10" w:eastAsia="Times New Roman" w:hAnsi="LM Mono 10" w:cs="Times New Roman"/>
          <w:color w:val="333333"/>
          <w:sz w:val="20"/>
          <w:szCs w:val="21"/>
          <w14:ligatures w14:val="none"/>
        </w:rPr>
        <w:t>(</w:t>
      </w:r>
      <w:proofErr w:type="gramEnd"/>
      <w:r w:rsidRPr="00A27028">
        <w:rPr>
          <w:rFonts w:ascii="LM Mono 10" w:eastAsia="Times New Roman" w:hAnsi="LM Mono 10" w:cs="Times New Roman"/>
          <w:b/>
          <w:bCs/>
          <w:color w:val="073642"/>
          <w:sz w:val="20"/>
          <w:szCs w:val="21"/>
          <w14:ligatures w14:val="none"/>
        </w:rPr>
        <w:t>int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333333"/>
          <w:sz w:val="20"/>
          <w:szCs w:val="21"/>
          <w14:ligatures w14:val="none"/>
        </w:rPr>
        <w:t>item_id</w:t>
      </w:r>
      <w:proofErr w:type="spell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int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333333"/>
          <w:sz w:val="20"/>
          <w:szCs w:val="21"/>
          <w14:ligatures w14:val="none"/>
        </w:rPr>
        <w:t>gst_slab_id</w:t>
      </w:r>
      <w:proofErr w:type="spell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double</w:t>
      </w:r>
      <w:r w:rsidRPr="00A27028">
        <w:rPr>
          <w:rFonts w:ascii="LM Mono 10" w:eastAsia="Times New Roman" w:hAnsi="LM Mono 10" w:cs="Times New Roman"/>
          <w:color w:val="333333"/>
          <w:sz w:val="20"/>
          <w:szCs w:val="21"/>
          <w14:ligatures w14:val="none"/>
        </w:rPr>
        <w:t> price) {</w:t>
      </w:r>
    </w:p>
    <w:p w14:paraId="7E86B3EC"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roofErr w:type="spellStart"/>
      <w:proofErr w:type="gramStart"/>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item</w:t>
      </w:r>
      <w:proofErr w:type="gramEnd"/>
      <w:r w:rsidRPr="00A27028">
        <w:rPr>
          <w:rFonts w:ascii="LM Mono 10" w:eastAsia="Times New Roman" w:hAnsi="LM Mono 10" w:cs="Times New Roman"/>
          <w:color w:val="268BD2"/>
          <w:sz w:val="20"/>
          <w:szCs w:val="21"/>
          <w14:ligatures w14:val="none"/>
        </w:rPr>
        <w:t>_id</w:t>
      </w:r>
      <w:proofErr w:type="spell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333333"/>
          <w:sz w:val="20"/>
          <w:szCs w:val="21"/>
          <w14:ligatures w14:val="none"/>
        </w:rPr>
        <w:t>item_id</w:t>
      </w:r>
      <w:proofErr w:type="spellEnd"/>
      <w:r w:rsidRPr="00A27028">
        <w:rPr>
          <w:rFonts w:ascii="LM Mono 10" w:eastAsia="Times New Roman" w:hAnsi="LM Mono 10" w:cs="Times New Roman"/>
          <w:color w:val="333333"/>
          <w:sz w:val="20"/>
          <w:szCs w:val="21"/>
          <w14:ligatures w14:val="none"/>
        </w:rPr>
        <w:t>;</w:t>
      </w:r>
    </w:p>
    <w:p w14:paraId="10B1544E"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gst_slab_id</w:t>
      </w:r>
      <w:proofErr w:type="spell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333333"/>
          <w:sz w:val="20"/>
          <w:szCs w:val="21"/>
          <w14:ligatures w14:val="none"/>
        </w:rPr>
        <w:t>gst_slab_id</w:t>
      </w:r>
      <w:proofErr w:type="spellEnd"/>
      <w:r w:rsidRPr="00A27028">
        <w:rPr>
          <w:rFonts w:ascii="LM Mono 10" w:eastAsia="Times New Roman" w:hAnsi="LM Mono 10" w:cs="Times New Roman"/>
          <w:color w:val="333333"/>
          <w:sz w:val="20"/>
          <w:szCs w:val="21"/>
          <w14:ligatures w14:val="none"/>
        </w:rPr>
        <w:t>;</w:t>
      </w:r>
    </w:p>
    <w:p w14:paraId="7DFBF9A4"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roofErr w:type="spellStart"/>
      <w:proofErr w:type="gramStart"/>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price</w:t>
      </w:r>
      <w:proofErr w:type="spellEnd"/>
      <w:proofErr w:type="gram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price;</w:t>
      </w:r>
    </w:p>
    <w:p w14:paraId="46A50974"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
    <w:p w14:paraId="4468912A"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7A95D2EB"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public</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static</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float</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268BD2"/>
          <w:sz w:val="20"/>
          <w:szCs w:val="21"/>
          <w14:ligatures w14:val="none"/>
        </w:rPr>
        <w:t>slab_</w:t>
      </w:r>
      <w:proofErr w:type="gramStart"/>
      <w:r w:rsidRPr="00A27028">
        <w:rPr>
          <w:rFonts w:ascii="LM Mono 10" w:eastAsia="Times New Roman" w:hAnsi="LM Mono 10" w:cs="Times New Roman"/>
          <w:color w:val="268BD2"/>
          <w:sz w:val="20"/>
          <w:szCs w:val="21"/>
          <w14:ligatures w14:val="none"/>
        </w:rPr>
        <w:t>tax</w:t>
      </w:r>
      <w:r w:rsidRPr="00A27028">
        <w:rPr>
          <w:rFonts w:ascii="LM Mono 10" w:eastAsia="Times New Roman" w:hAnsi="LM Mono 10" w:cs="Times New Roman"/>
          <w:color w:val="333333"/>
          <w:sz w:val="20"/>
          <w:szCs w:val="21"/>
          <w14:ligatures w14:val="none"/>
        </w:rPr>
        <w:t>[</w:t>
      </w:r>
      <w:proofErr w:type="gram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 </w:t>
      </w:r>
      <w:r w:rsidRPr="00A27028">
        <w:rPr>
          <w:rFonts w:ascii="LM Mono 10" w:eastAsia="Times New Roman" w:hAnsi="LM Mono 10" w:cs="Times New Roman"/>
          <w:color w:val="D33682"/>
          <w:sz w:val="20"/>
          <w:szCs w:val="21"/>
          <w14:ligatures w14:val="none"/>
        </w:rPr>
        <w:t>0.0f</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D33682"/>
          <w:sz w:val="20"/>
          <w:szCs w:val="21"/>
          <w14:ligatures w14:val="none"/>
        </w:rPr>
        <w:t>0.05f</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D33682"/>
          <w:sz w:val="20"/>
          <w:szCs w:val="21"/>
          <w14:ligatures w14:val="none"/>
        </w:rPr>
        <w:t>0.12f</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D33682"/>
          <w:sz w:val="20"/>
          <w:szCs w:val="21"/>
          <w14:ligatures w14:val="none"/>
        </w:rPr>
        <w:t>0.18f</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D33682"/>
          <w:sz w:val="20"/>
          <w:szCs w:val="21"/>
          <w14:ligatures w14:val="none"/>
        </w:rPr>
        <w:t>0.28f</w:t>
      </w:r>
      <w:r w:rsidRPr="00A27028">
        <w:rPr>
          <w:rFonts w:ascii="LM Mono 10" w:eastAsia="Times New Roman" w:hAnsi="LM Mono 10" w:cs="Times New Roman"/>
          <w:color w:val="333333"/>
          <w:sz w:val="20"/>
          <w:szCs w:val="21"/>
          <w14:ligatures w14:val="none"/>
        </w:rPr>
        <w:t> };</w:t>
      </w:r>
    </w:p>
    <w:p w14:paraId="60C97954"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2C408460"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public</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b/>
          <w:bCs/>
          <w:color w:val="073642"/>
          <w:sz w:val="20"/>
          <w:szCs w:val="21"/>
          <w14:ligatures w14:val="none"/>
        </w:rPr>
        <w:t>double</w:t>
      </w:r>
      <w:r w:rsidRPr="00A27028">
        <w:rPr>
          <w:rFonts w:ascii="LM Mono 10" w:eastAsia="Times New Roman" w:hAnsi="LM Mono 10" w:cs="Times New Roman"/>
          <w:color w:val="333333"/>
          <w:sz w:val="20"/>
          <w:szCs w:val="21"/>
          <w14:ligatures w14:val="none"/>
        </w:rPr>
        <w:t> </w:t>
      </w:r>
      <w:proofErr w:type="spellStart"/>
      <w:r w:rsidRPr="00A27028">
        <w:rPr>
          <w:rFonts w:ascii="LM Mono 10" w:eastAsia="Times New Roman" w:hAnsi="LM Mono 10" w:cs="Times New Roman"/>
          <w:color w:val="268BD2"/>
          <w:sz w:val="20"/>
          <w:szCs w:val="21"/>
          <w14:ligatures w14:val="none"/>
        </w:rPr>
        <w:t>get_</w:t>
      </w:r>
      <w:proofErr w:type="gramStart"/>
      <w:r w:rsidRPr="00A27028">
        <w:rPr>
          <w:rFonts w:ascii="LM Mono 10" w:eastAsia="Times New Roman" w:hAnsi="LM Mono 10" w:cs="Times New Roman"/>
          <w:color w:val="268BD2"/>
          <w:sz w:val="20"/>
          <w:szCs w:val="21"/>
          <w14:ligatures w14:val="none"/>
        </w:rPr>
        <w:t>mrp</w:t>
      </w:r>
      <w:proofErr w:type="spellEnd"/>
      <w:r w:rsidRPr="00A27028">
        <w:rPr>
          <w:rFonts w:ascii="LM Mono 10" w:eastAsia="Times New Roman" w:hAnsi="LM Mono 10" w:cs="Times New Roman"/>
          <w:color w:val="333333"/>
          <w:sz w:val="20"/>
          <w:szCs w:val="21"/>
          <w14:ligatures w14:val="none"/>
        </w:rPr>
        <w:t>(</w:t>
      </w:r>
      <w:proofErr w:type="gramEnd"/>
      <w:r w:rsidRPr="00A27028">
        <w:rPr>
          <w:rFonts w:ascii="LM Mono 10" w:eastAsia="Times New Roman" w:hAnsi="LM Mono 10" w:cs="Times New Roman"/>
          <w:color w:val="333333"/>
          <w:sz w:val="20"/>
          <w:szCs w:val="21"/>
          <w14:ligatures w14:val="none"/>
        </w:rPr>
        <w:t>) {</w:t>
      </w:r>
    </w:p>
    <w:p w14:paraId="42233031"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return</w:t>
      </w:r>
      <w:r w:rsidRPr="00A27028">
        <w:rPr>
          <w:rFonts w:ascii="LM Mono 10" w:eastAsia="Times New Roman" w:hAnsi="LM Mono 10" w:cs="Times New Roman"/>
          <w:color w:val="333333"/>
          <w:sz w:val="20"/>
          <w:szCs w:val="21"/>
          <w14:ligatures w14:val="none"/>
        </w:rPr>
        <w:t> </w:t>
      </w:r>
      <w:proofErr w:type="gramStart"/>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price</w:t>
      </w:r>
      <w:proofErr w:type="gramEnd"/>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slab_tax[</w:t>
      </w:r>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gst_slab_id</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859900"/>
          <w:sz w:val="20"/>
          <w:szCs w:val="21"/>
          <w14:ligatures w14:val="none"/>
        </w:rPr>
        <w:t>*</w:t>
      </w:r>
      <w:r w:rsidRPr="00A27028">
        <w:rPr>
          <w:rFonts w:ascii="LM Mono 10" w:eastAsia="Times New Roman" w:hAnsi="LM Mono 10" w:cs="Times New Roman"/>
          <w:color w:val="333333"/>
          <w:sz w:val="20"/>
          <w:szCs w:val="21"/>
          <w14:ligatures w14:val="none"/>
        </w:rPr>
        <w:t> </w:t>
      </w:r>
      <w:r w:rsidRPr="00A27028">
        <w:rPr>
          <w:rFonts w:ascii="LM Mono 10" w:eastAsia="Times New Roman" w:hAnsi="LM Mono 10" w:cs="Times New Roman"/>
          <w:color w:val="268BD2"/>
          <w:sz w:val="20"/>
          <w:szCs w:val="21"/>
          <w14:ligatures w14:val="none"/>
        </w:rPr>
        <w:t>this</w:t>
      </w:r>
      <w:r w:rsidRPr="00A27028">
        <w:rPr>
          <w:rFonts w:ascii="LM Mono 10" w:eastAsia="Times New Roman" w:hAnsi="LM Mono 10" w:cs="Times New Roman"/>
          <w:color w:val="333333"/>
          <w:sz w:val="20"/>
          <w:szCs w:val="21"/>
          <w14:ligatures w14:val="none"/>
        </w:rPr>
        <w:t>.</w:t>
      </w:r>
      <w:r w:rsidRPr="00A27028">
        <w:rPr>
          <w:rFonts w:ascii="LM Mono 10" w:eastAsia="Times New Roman" w:hAnsi="LM Mono 10" w:cs="Times New Roman"/>
          <w:color w:val="268BD2"/>
          <w:sz w:val="20"/>
          <w:szCs w:val="21"/>
          <w14:ligatures w14:val="none"/>
        </w:rPr>
        <w:t>price</w:t>
      </w:r>
      <w:r w:rsidRPr="00A27028">
        <w:rPr>
          <w:rFonts w:ascii="LM Mono 10" w:eastAsia="Times New Roman" w:hAnsi="LM Mono 10" w:cs="Times New Roman"/>
          <w:color w:val="333333"/>
          <w:sz w:val="20"/>
          <w:szCs w:val="21"/>
          <w14:ligatures w14:val="none"/>
        </w:rPr>
        <w:t>;</w:t>
      </w:r>
    </w:p>
    <w:p w14:paraId="5AFC8F0E"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    }</w:t>
      </w:r>
    </w:p>
    <w:p w14:paraId="26090253" w14:textId="77777777" w:rsidR="00A27028" w:rsidRPr="00A27028" w:rsidRDefault="00A27028" w:rsidP="00A27028">
      <w:pPr>
        <w:shd w:val="clear" w:color="auto" w:fill="FFFFFF" w:themeFill="background1"/>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27028">
        <w:rPr>
          <w:rFonts w:ascii="LM Mono 10" w:eastAsia="Times New Roman" w:hAnsi="LM Mono 10" w:cs="Times New Roman"/>
          <w:color w:val="333333"/>
          <w:sz w:val="20"/>
          <w:szCs w:val="21"/>
          <w14:ligatures w14:val="none"/>
        </w:rPr>
        <w:t>}</w:t>
      </w:r>
    </w:p>
    <w:p w14:paraId="68B52930" w14:textId="77777777" w:rsidR="00DD6DB7" w:rsidRPr="008247D9" w:rsidRDefault="00DD6DB7" w:rsidP="008247D9"/>
    <w:p w14:paraId="353F3DB6" w14:textId="08086D04" w:rsidR="00966ADF" w:rsidRDefault="004D0529" w:rsidP="00D30B73">
      <w:pPr>
        <w:pStyle w:val="Heading2"/>
      </w:pPr>
      <w:bookmarkStart w:id="9" w:name="_Toc22751772"/>
      <w:r>
        <w:t>Discussion on ease of writing program in C in comparison with that in JAVA</w:t>
      </w:r>
      <w:bookmarkEnd w:id="9"/>
    </w:p>
    <w:p w14:paraId="464AEC99" w14:textId="75D4A148" w:rsidR="00954AEC" w:rsidRDefault="00954AEC" w:rsidP="00954AEC">
      <w:r>
        <w:t>C is a bare bones language, i.e. it is much more primitive and has very low-level access to hardware, the inbuilt libraries that come with C is limited and most of the memory allocation is done manually by the programmer, this gives more control over the memory used by the program.</w:t>
      </w:r>
    </w:p>
    <w:p w14:paraId="52F316E8" w14:textId="43A85AEF" w:rsidR="00954AEC" w:rsidRDefault="00954AEC" w:rsidP="00954AEC">
      <w:r>
        <w:t>When it comes to Java there are a lot of inbuilt libraries that come with it, which makes it easier to write code, the memory management is done by JVM and deletion of variables is not given to the programmer.</w:t>
      </w:r>
    </w:p>
    <w:p w14:paraId="2CB54D87" w14:textId="62D9FA03" w:rsidR="00954AEC" w:rsidRPr="00954AEC" w:rsidRDefault="00954AEC" w:rsidP="00954AEC">
      <w:r>
        <w:t xml:space="preserve">For </w:t>
      </w:r>
      <w:r w:rsidR="00CD2294">
        <w:t>example,</w:t>
      </w:r>
      <w:r>
        <w:t xml:space="preserve"> in the program that was implemented in 1.2 and 1.3, a data structure was required to store the GST Items, such as an </w:t>
      </w:r>
      <w:proofErr w:type="spellStart"/>
      <w:r>
        <w:t>ArrayList</w:t>
      </w:r>
      <w:proofErr w:type="spellEnd"/>
      <w:r>
        <w:t xml:space="preserve">, by default an </w:t>
      </w:r>
      <w:proofErr w:type="spellStart"/>
      <w:r>
        <w:t>arraylist</w:t>
      </w:r>
      <w:proofErr w:type="spellEnd"/>
      <w:r>
        <w:t xml:space="preserve"> is not available in C, an array is available, but it is not generic, i.e. the </w:t>
      </w:r>
      <w:r w:rsidR="00CD2294">
        <w:t xml:space="preserve">array cannot change the data that it holds at runtime, therefore we implemented a custom </w:t>
      </w:r>
      <w:proofErr w:type="spellStart"/>
      <w:r w:rsidR="00CD2294">
        <w:t>array_list</w:t>
      </w:r>
      <w:proofErr w:type="spellEnd"/>
      <w:r w:rsidR="00CD2294">
        <w:t xml:space="preserve"> Abstract Data Type that can store any kind of data, now the memory management and the functions associated with this ADT was written manually by the programmer, which takes a lot of effort and the programmer </w:t>
      </w:r>
      <w:r w:rsidR="00CD2294">
        <w:lastRenderedPageBreak/>
        <w:t xml:space="preserve">needs to be very careful about the memory leaks that might happen if the ADT is not disposed properly. When it came to JAVA, we already have a proper implementation of </w:t>
      </w:r>
      <w:proofErr w:type="spellStart"/>
      <w:r w:rsidR="00CD2294">
        <w:t>ArrayList</w:t>
      </w:r>
      <w:proofErr w:type="spellEnd"/>
      <w:r w:rsidR="00CD2294">
        <w:t xml:space="preserve"> which can be directly imported from the library and used, all the basic functions are already defined, hence our program source code is much </w:t>
      </w:r>
      <w:proofErr w:type="gramStart"/>
      <w:r w:rsidR="00CD2294">
        <w:t>more smaller</w:t>
      </w:r>
      <w:proofErr w:type="gramEnd"/>
      <w:r w:rsidR="00CD2294">
        <w:t xml:space="preserve"> than C.</w:t>
      </w:r>
    </w:p>
    <w:p w14:paraId="22842D0F" w14:textId="5F5935A1" w:rsidR="004D0529" w:rsidRDefault="004D0529" w:rsidP="004D0529">
      <w:pPr>
        <w:pStyle w:val="Heading2"/>
      </w:pPr>
      <w:bookmarkStart w:id="10" w:name="_Toc22751773"/>
      <w:r>
        <w:t>Discussion on the amount of changes required to introduce a new tax slab 25% and removing 28% slab in both the languages</w:t>
      </w:r>
      <w:bookmarkEnd w:id="10"/>
    </w:p>
    <w:p w14:paraId="7C6B5AF2" w14:textId="7A2815CB" w:rsidR="00CD2294" w:rsidRDefault="00CD2294" w:rsidP="00CD2294">
      <w:r>
        <w:t>The slab tax is stored in form of an array in both the languages, since the slabs are already predefined and fixed. Now if we have to introduce a new tax and remove the existing one, the number can be simply changed in the array. The new lines of code that will make the necessary changes:</w:t>
      </w:r>
    </w:p>
    <w:p w14:paraId="5D54E05F" w14:textId="6ED8F591" w:rsidR="00CD2294" w:rsidRDefault="00CD2294" w:rsidP="00CD2294">
      <w:r>
        <w:t xml:space="preserve">In C </w:t>
      </w:r>
    </w:p>
    <w:p w14:paraId="1451C060" w14:textId="0D88B35C" w:rsidR="00CD2294" w:rsidRPr="00CD2294" w:rsidRDefault="00CD2294" w:rsidP="00CD2294">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C74B90">
        <w:rPr>
          <w:rFonts w:ascii="LM Mono 10" w:eastAsia="Times New Roman" w:hAnsi="LM Mono 10" w:cs="Times New Roman"/>
          <w:color w:val="BA8BAF"/>
          <w:sz w:val="20"/>
          <w:szCs w:val="21"/>
          <w14:ligatures w14:val="none"/>
        </w:rPr>
        <w:t>static</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59DF6"/>
          <w:sz w:val="20"/>
          <w:szCs w:val="21"/>
          <w14:ligatures w14:val="none"/>
        </w:rPr>
        <w:t>float</w:t>
      </w:r>
      <w:r w:rsidRPr="00C74B90">
        <w:rPr>
          <w:rFonts w:ascii="LM Mono 10" w:eastAsia="Times New Roman" w:hAnsi="LM Mono 10" w:cs="Times New Roman"/>
          <w:color w:val="97A7C8"/>
          <w:sz w:val="20"/>
          <w:szCs w:val="21"/>
          <w14:ligatures w14:val="none"/>
        </w:rPr>
        <w:t> </w:t>
      </w:r>
      <w:proofErr w:type="spellStart"/>
      <w:r w:rsidRPr="00C74B90">
        <w:rPr>
          <w:rFonts w:ascii="LM Mono 10" w:eastAsia="Times New Roman" w:hAnsi="LM Mono 10" w:cs="Times New Roman"/>
          <w:color w:val="E26674"/>
          <w:sz w:val="20"/>
          <w:szCs w:val="21"/>
          <w14:ligatures w14:val="none"/>
        </w:rPr>
        <w:t>slab_</w:t>
      </w:r>
      <w:proofErr w:type="gramStart"/>
      <w:r w:rsidRPr="00C74B90">
        <w:rPr>
          <w:rFonts w:ascii="LM Mono 10" w:eastAsia="Times New Roman" w:hAnsi="LM Mono 10" w:cs="Times New Roman"/>
          <w:color w:val="E26674"/>
          <w:sz w:val="20"/>
          <w:szCs w:val="21"/>
          <w14:ligatures w14:val="none"/>
        </w:rPr>
        <w:t>tax</w:t>
      </w:r>
      <w:proofErr w:type="spellEnd"/>
      <w:r w:rsidRPr="00C74B90">
        <w:rPr>
          <w:rFonts w:ascii="LM Mono 10" w:eastAsia="Times New Roman" w:hAnsi="LM Mono 10" w:cs="Times New Roman"/>
          <w:color w:val="97A7C8"/>
          <w:sz w:val="20"/>
          <w:szCs w:val="21"/>
          <w14:ligatures w14:val="none"/>
        </w:rPr>
        <w:t>[</w:t>
      </w:r>
      <w:proofErr w:type="gramEnd"/>
      <w:r w:rsidRPr="00C74B90">
        <w:rPr>
          <w:rFonts w:ascii="LM Mono 10" w:eastAsia="Times New Roman" w:hAnsi="LM Mono 10" w:cs="Times New Roman"/>
          <w:color w:val="DC9656"/>
          <w:sz w:val="20"/>
          <w:szCs w:val="21"/>
          <w14:ligatures w14:val="none"/>
        </w:rPr>
        <w:t>5</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4FF2F8"/>
          <w:sz w:val="20"/>
          <w:szCs w:val="21"/>
          <w14:ligatures w14:val="none"/>
        </w:rPr>
        <w:t>=</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0.0</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0.05</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0.12</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0.18</w:t>
      </w:r>
      <w:r w:rsidRPr="00C74B90">
        <w:rPr>
          <w:rFonts w:ascii="LM Mono 10" w:eastAsia="Times New Roman" w:hAnsi="LM Mono 10" w:cs="Times New Roman"/>
          <w:color w:val="97A7C8"/>
          <w:sz w:val="20"/>
          <w:szCs w:val="21"/>
          <w14:ligatures w14:val="none"/>
        </w:rPr>
        <w:t>, </w:t>
      </w:r>
      <w:r w:rsidRPr="00C74B90">
        <w:rPr>
          <w:rFonts w:ascii="LM Mono 10" w:eastAsia="Times New Roman" w:hAnsi="LM Mono 10" w:cs="Times New Roman"/>
          <w:color w:val="DC9656"/>
          <w:sz w:val="20"/>
          <w:szCs w:val="21"/>
          <w14:ligatures w14:val="none"/>
        </w:rPr>
        <w:t>0.2</w:t>
      </w:r>
      <w:r>
        <w:rPr>
          <w:rFonts w:ascii="LM Mono 10" w:eastAsia="Times New Roman" w:hAnsi="LM Mono 10" w:cs="Times New Roman"/>
          <w:color w:val="DC9656"/>
          <w:sz w:val="20"/>
          <w:szCs w:val="21"/>
          <w14:ligatures w14:val="none"/>
        </w:rPr>
        <w:t>5</w:t>
      </w:r>
      <w:r w:rsidRPr="00C74B90">
        <w:rPr>
          <w:rFonts w:ascii="LM Mono 10" w:eastAsia="Times New Roman" w:hAnsi="LM Mono 10" w:cs="Times New Roman"/>
          <w:color w:val="97A7C8"/>
          <w:sz w:val="20"/>
          <w:szCs w:val="21"/>
          <w14:ligatures w14:val="none"/>
        </w:rPr>
        <w:t>};</w:t>
      </w:r>
    </w:p>
    <w:p w14:paraId="49E04D67" w14:textId="33FA4E5F" w:rsidR="00CD2294" w:rsidRDefault="00CD2294" w:rsidP="00CD2294">
      <w:pPr>
        <w:spacing w:before="360"/>
      </w:pPr>
      <w:r>
        <w:t>In JAVA</w:t>
      </w:r>
    </w:p>
    <w:p w14:paraId="430E1000" w14:textId="4D2289D2" w:rsidR="00CD2294" w:rsidRPr="00DD6DB7" w:rsidRDefault="00CD2294" w:rsidP="00CD2294">
      <w:pPr>
        <w:shd w:val="clear" w:color="auto" w:fill="212836"/>
        <w:tabs>
          <w:tab w:val="clear" w:pos="9360"/>
        </w:tabs>
        <w:spacing w:before="0" w:after="0"/>
        <w:jc w:val="left"/>
        <w:rPr>
          <w:rFonts w:ascii="LM Mono 10" w:eastAsia="Times New Roman" w:hAnsi="LM Mono 10" w:cs="Times New Roman"/>
          <w:color w:val="97A7C8"/>
          <w:sz w:val="20"/>
          <w:szCs w:val="21"/>
          <w14:ligatures w14:val="none"/>
        </w:rPr>
      </w:pPr>
      <w:r w:rsidRPr="00DD6DB7">
        <w:rPr>
          <w:rFonts w:ascii="LM Mono 10" w:eastAsia="Times New Roman" w:hAnsi="LM Mono 10" w:cs="Times New Roman"/>
          <w:color w:val="BA8BAF"/>
          <w:sz w:val="20"/>
          <w:szCs w:val="21"/>
          <w14:ligatures w14:val="none"/>
        </w:rPr>
        <w:t>public</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BA8BAF"/>
          <w:sz w:val="20"/>
          <w:szCs w:val="21"/>
          <w14:ligatures w14:val="none"/>
        </w:rPr>
        <w:t>static</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59DF6"/>
          <w:sz w:val="20"/>
          <w:szCs w:val="21"/>
          <w14:ligatures w14:val="none"/>
        </w:rPr>
        <w:t>float</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E26674"/>
          <w:sz w:val="20"/>
          <w:szCs w:val="21"/>
          <w14:ligatures w14:val="none"/>
        </w:rPr>
        <w:t>slab_</w:t>
      </w:r>
      <w:proofErr w:type="gramStart"/>
      <w:r w:rsidRPr="00DD6DB7">
        <w:rPr>
          <w:rFonts w:ascii="LM Mono 10" w:eastAsia="Times New Roman" w:hAnsi="LM Mono 10" w:cs="Times New Roman"/>
          <w:color w:val="E26674"/>
          <w:sz w:val="20"/>
          <w:szCs w:val="21"/>
          <w14:ligatures w14:val="none"/>
        </w:rPr>
        <w:t>tax</w:t>
      </w:r>
      <w:r w:rsidRPr="00DD6DB7">
        <w:rPr>
          <w:rFonts w:ascii="LM Mono 10" w:eastAsia="Times New Roman" w:hAnsi="LM Mono 10" w:cs="Times New Roman"/>
          <w:color w:val="F8F8F8"/>
          <w:sz w:val="20"/>
          <w:szCs w:val="21"/>
          <w14:ligatures w14:val="none"/>
        </w:rPr>
        <w:t>[</w:t>
      </w:r>
      <w:proofErr w:type="gramEnd"/>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4FF2F8"/>
          <w:sz w:val="20"/>
          <w:szCs w:val="21"/>
          <w14:ligatures w14:val="none"/>
        </w:rPr>
        <w:t>=</w:t>
      </w:r>
      <w:r w:rsidRPr="00DD6DB7">
        <w:rPr>
          <w:rFonts w:ascii="LM Mono 10" w:eastAsia="Times New Roman" w:hAnsi="LM Mono 10" w:cs="Times New Roman"/>
          <w:color w:val="F8F8F8"/>
          <w:sz w:val="20"/>
          <w:szCs w:val="21"/>
          <w14:ligatures w14:val="none"/>
        </w:rPr>
        <w:t> { </w:t>
      </w:r>
      <w:r w:rsidRPr="00DD6DB7">
        <w:rPr>
          <w:rFonts w:ascii="LM Mono 10" w:eastAsia="Times New Roman" w:hAnsi="LM Mono 10" w:cs="Times New Roman"/>
          <w:color w:val="DC9656"/>
          <w:sz w:val="20"/>
          <w:szCs w:val="21"/>
          <w14:ligatures w14:val="none"/>
        </w:rPr>
        <w:t>0.0f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0.05f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0.12f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0.18f</w:t>
      </w:r>
      <w:r w:rsidRPr="00DD6DB7">
        <w:rPr>
          <w:rFonts w:ascii="LM Mono 10" w:eastAsia="Times New Roman" w:hAnsi="LM Mono 10" w:cs="Times New Roman"/>
          <w:color w:val="F8F8F8"/>
          <w:sz w:val="20"/>
          <w:szCs w:val="21"/>
          <w14:ligatures w14:val="none"/>
        </w:rPr>
        <w:t>, </w:t>
      </w:r>
      <w:r w:rsidRPr="00DD6DB7">
        <w:rPr>
          <w:rFonts w:ascii="LM Mono 10" w:eastAsia="Times New Roman" w:hAnsi="LM Mono 10" w:cs="Times New Roman"/>
          <w:color w:val="DC9656"/>
          <w:sz w:val="20"/>
          <w:szCs w:val="21"/>
          <w14:ligatures w14:val="none"/>
        </w:rPr>
        <w:t>0.2</w:t>
      </w:r>
      <w:r>
        <w:rPr>
          <w:rFonts w:ascii="LM Mono 10" w:eastAsia="Times New Roman" w:hAnsi="LM Mono 10" w:cs="Times New Roman"/>
          <w:color w:val="DC9656"/>
          <w:sz w:val="20"/>
          <w:szCs w:val="21"/>
          <w14:ligatures w14:val="none"/>
        </w:rPr>
        <w:t>5</w:t>
      </w:r>
      <w:r w:rsidRPr="00DD6DB7">
        <w:rPr>
          <w:rFonts w:ascii="LM Mono 10" w:eastAsia="Times New Roman" w:hAnsi="LM Mono 10" w:cs="Times New Roman"/>
          <w:color w:val="DC9656"/>
          <w:sz w:val="20"/>
          <w:szCs w:val="21"/>
          <w14:ligatures w14:val="none"/>
        </w:rPr>
        <w:t>f</w:t>
      </w:r>
      <w:r w:rsidRPr="00DD6DB7">
        <w:rPr>
          <w:rFonts w:ascii="LM Mono 10" w:eastAsia="Times New Roman" w:hAnsi="LM Mono 10" w:cs="Times New Roman"/>
          <w:color w:val="F8F8F8"/>
          <w:sz w:val="20"/>
          <w:szCs w:val="21"/>
          <w14:ligatures w14:val="none"/>
        </w:rPr>
        <w:t> };</w:t>
      </w:r>
    </w:p>
    <w:p w14:paraId="249D568C" w14:textId="77777777" w:rsidR="00CD2294" w:rsidRPr="00CD2294" w:rsidRDefault="00CD2294" w:rsidP="00CD2294"/>
    <w:p w14:paraId="43C16DB8" w14:textId="262373AD" w:rsidR="004D0529" w:rsidRDefault="004D0529" w:rsidP="004D0529">
      <w:pPr>
        <w:pStyle w:val="Heading2"/>
      </w:pPr>
      <w:bookmarkStart w:id="11" w:name="_Toc22751774"/>
      <w:r>
        <w:t>Discussion on the efficiency in terms of CPU and MEM usage using tools in both the languages</w:t>
      </w:r>
      <w:bookmarkEnd w:id="11"/>
    </w:p>
    <w:p w14:paraId="3919782F" w14:textId="08F31EC2" w:rsidR="008C435A" w:rsidRDefault="008C435A" w:rsidP="008C435A">
      <w:r>
        <w:t>Tests were conducted using two tools, common for both Java and C</w:t>
      </w:r>
    </w:p>
    <w:p w14:paraId="71EFACEC" w14:textId="6C971E3C" w:rsidR="008C435A" w:rsidRPr="008C435A" w:rsidRDefault="008C435A" w:rsidP="008C435A">
      <w:pPr>
        <w:spacing w:before="0" w:after="120"/>
        <w:rPr>
          <w:rFonts w:ascii="LM Mono 10" w:hAnsi="LM Mono 10"/>
        </w:rPr>
      </w:pPr>
      <w:r w:rsidRPr="008C435A">
        <w:rPr>
          <w:rFonts w:ascii="LM Mono 10" w:hAnsi="LM Mono 10"/>
        </w:rPr>
        <w:t xml:space="preserve">Memory Profiling: </w:t>
      </w:r>
      <w:proofErr w:type="spellStart"/>
      <w:r w:rsidRPr="008C435A">
        <w:rPr>
          <w:rFonts w:ascii="LM Mono 10" w:hAnsi="LM Mono 10"/>
        </w:rPr>
        <w:t>memusage</w:t>
      </w:r>
      <w:proofErr w:type="spellEnd"/>
    </w:p>
    <w:p w14:paraId="7C6FE2B9" w14:textId="43FCC0EB" w:rsidR="008C435A" w:rsidRPr="008C435A" w:rsidRDefault="008C435A" w:rsidP="00C973A4">
      <w:pPr>
        <w:spacing w:before="0" w:after="240"/>
        <w:rPr>
          <w:rFonts w:ascii="LM Mono 10" w:hAnsi="LM Mono 10"/>
        </w:rPr>
      </w:pPr>
      <w:r w:rsidRPr="008C435A">
        <w:rPr>
          <w:rFonts w:ascii="LM Mono 10" w:hAnsi="LM Mono 10"/>
        </w:rPr>
        <w:t>CPU Profiling: perf</w:t>
      </w:r>
    </w:p>
    <w:p w14:paraId="4A2144B8" w14:textId="5B81A9FD" w:rsidR="00176785" w:rsidRDefault="00176785" w:rsidP="008C435A">
      <w:r>
        <w:t>Below is the RAW statistics provided by these tools</w:t>
      </w:r>
    </w:p>
    <w:p w14:paraId="520D286D" w14:textId="0FADF129" w:rsidR="00C973A4" w:rsidRPr="001A47C3" w:rsidRDefault="00C973A4" w:rsidP="008C435A">
      <w:pPr>
        <w:rPr>
          <w:b/>
          <w:u w:val="single"/>
        </w:rPr>
      </w:pPr>
      <w:r w:rsidRPr="001A47C3">
        <w:rPr>
          <w:b/>
          <w:u w:val="single"/>
        </w:rPr>
        <w:t>Language: C</w:t>
      </w:r>
    </w:p>
    <w:p w14:paraId="225AB359" w14:textId="02C45750" w:rsidR="001A47C3" w:rsidRPr="000457F5" w:rsidRDefault="001A47C3" w:rsidP="001A47C3">
      <w:pPr>
        <w:spacing w:before="0" w:after="0"/>
        <w:rPr>
          <w:rFonts w:ascii="LM Mono 10" w:hAnsi="LM Mono 10"/>
          <w:b/>
          <w:sz w:val="20"/>
          <w:u w:val="single"/>
        </w:rPr>
      </w:pPr>
      <w:r w:rsidRPr="000457F5">
        <w:rPr>
          <w:rFonts w:ascii="LM Mono 10" w:hAnsi="LM Mono 10"/>
          <w:b/>
          <w:sz w:val="20"/>
          <w:u w:val="single"/>
        </w:rPr>
        <w:t>CPU PERFORMANCE</w:t>
      </w:r>
      <w:r w:rsidR="00DE6F22" w:rsidRPr="000457F5">
        <w:rPr>
          <w:rFonts w:ascii="LM Mono 10" w:hAnsi="LM Mono 10"/>
          <w:b/>
          <w:sz w:val="20"/>
          <w:u w:val="single"/>
        </w:rPr>
        <w:t xml:space="preserve"> (PERF)</w:t>
      </w:r>
    </w:p>
    <w:p w14:paraId="37F42F77" w14:textId="1A725716" w:rsidR="00C973A4" w:rsidRPr="000457F5" w:rsidRDefault="00C973A4" w:rsidP="001A47C3">
      <w:pPr>
        <w:spacing w:before="0" w:after="0"/>
        <w:rPr>
          <w:rFonts w:ascii="LM Mono 10" w:hAnsi="LM Mono 10"/>
          <w:sz w:val="18"/>
        </w:rPr>
      </w:pPr>
      <w:r w:rsidRPr="000457F5">
        <w:rPr>
          <w:rFonts w:ascii="LM Mono 10" w:hAnsi="LM Mono 10"/>
          <w:sz w:val="18"/>
        </w:rPr>
        <w:t>TOTAL_</w:t>
      </w:r>
      <w:proofErr w:type="gramStart"/>
      <w:r w:rsidRPr="000457F5">
        <w:rPr>
          <w:rFonts w:ascii="LM Mono 10" w:hAnsi="LM Mono 10"/>
          <w:sz w:val="18"/>
        </w:rPr>
        <w:t>ITEMS :</w:t>
      </w:r>
      <w:proofErr w:type="gramEnd"/>
      <w:r w:rsidRPr="000457F5">
        <w:rPr>
          <w:rFonts w:ascii="LM Mono 10" w:hAnsi="LM Mono 10"/>
          <w:sz w:val="18"/>
        </w:rPr>
        <w:t xml:space="preserve"> 100000</w:t>
      </w:r>
    </w:p>
    <w:p w14:paraId="2DCDB2A3"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TOTAL </w:t>
      </w:r>
      <w:proofErr w:type="gramStart"/>
      <w:r w:rsidRPr="000457F5">
        <w:rPr>
          <w:rFonts w:ascii="LM Mono 10" w:hAnsi="LM Mono 10"/>
          <w:sz w:val="18"/>
        </w:rPr>
        <w:t>AMOUNT :</w:t>
      </w:r>
      <w:proofErr w:type="gramEnd"/>
      <w:r w:rsidRPr="000457F5">
        <w:rPr>
          <w:rFonts w:ascii="LM Mono 10" w:hAnsi="LM Mono 10"/>
          <w:sz w:val="18"/>
        </w:rPr>
        <w:t xml:space="preserve"> 112656300.1282616258</w:t>
      </w:r>
    </w:p>
    <w:p w14:paraId="474AD8DA" w14:textId="77777777" w:rsidR="00C973A4" w:rsidRPr="000457F5" w:rsidRDefault="00C973A4" w:rsidP="001A47C3">
      <w:pPr>
        <w:spacing w:before="0" w:after="0"/>
        <w:rPr>
          <w:rFonts w:ascii="LM Mono 10" w:hAnsi="LM Mono 10"/>
          <w:sz w:val="18"/>
        </w:rPr>
      </w:pPr>
    </w:p>
    <w:p w14:paraId="1D6E0188"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Performance counter stats for '</w:t>
      </w:r>
      <w:proofErr w:type="spellStart"/>
      <w:r w:rsidRPr="000457F5">
        <w:rPr>
          <w:rFonts w:ascii="LM Mono 10" w:hAnsi="LM Mono 10"/>
          <w:sz w:val="18"/>
        </w:rPr>
        <w:t>gst</w:t>
      </w:r>
      <w:proofErr w:type="spellEnd"/>
      <w:r w:rsidRPr="000457F5">
        <w:rPr>
          <w:rFonts w:ascii="LM Mono 10" w:hAnsi="LM Mono 10"/>
          <w:sz w:val="18"/>
        </w:rPr>
        <w:t>-c/build/</w:t>
      </w:r>
      <w:proofErr w:type="spellStart"/>
      <w:r w:rsidRPr="000457F5">
        <w:rPr>
          <w:rFonts w:ascii="LM Mono 10" w:hAnsi="LM Mono 10"/>
          <w:sz w:val="18"/>
        </w:rPr>
        <w:t>gst</w:t>
      </w:r>
      <w:proofErr w:type="spellEnd"/>
      <w:r w:rsidRPr="000457F5">
        <w:rPr>
          <w:rFonts w:ascii="LM Mono 10" w:hAnsi="LM Mono 10"/>
          <w:sz w:val="18"/>
        </w:rPr>
        <w:t>-c':</w:t>
      </w:r>
    </w:p>
    <w:p w14:paraId="203D8C2F" w14:textId="77777777" w:rsidR="00C973A4" w:rsidRPr="000457F5" w:rsidRDefault="00C973A4" w:rsidP="001A47C3">
      <w:pPr>
        <w:spacing w:before="0" w:after="0"/>
        <w:rPr>
          <w:rFonts w:ascii="LM Mono 10" w:hAnsi="LM Mono 10"/>
          <w:sz w:val="18"/>
        </w:rPr>
      </w:pPr>
    </w:p>
    <w:p w14:paraId="7437AF61"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9.54 </w:t>
      </w:r>
      <w:proofErr w:type="spellStart"/>
      <w:r w:rsidRPr="000457F5">
        <w:rPr>
          <w:rFonts w:ascii="LM Mono 10" w:hAnsi="LM Mono 10"/>
          <w:sz w:val="18"/>
        </w:rPr>
        <w:t>msec</w:t>
      </w:r>
      <w:proofErr w:type="spellEnd"/>
      <w:r w:rsidRPr="000457F5">
        <w:rPr>
          <w:rFonts w:ascii="LM Mono 10" w:hAnsi="LM Mono 10"/>
          <w:sz w:val="18"/>
        </w:rPr>
        <w:t xml:space="preserve"> </w:t>
      </w:r>
      <w:proofErr w:type="spellStart"/>
      <w:r w:rsidRPr="000457F5">
        <w:rPr>
          <w:rFonts w:ascii="LM Mono 10" w:hAnsi="LM Mono 10"/>
          <w:sz w:val="18"/>
        </w:rPr>
        <w:t>task-</w:t>
      </w:r>
      <w:proofErr w:type="gramStart"/>
      <w:r w:rsidRPr="000457F5">
        <w:rPr>
          <w:rFonts w:ascii="LM Mono 10" w:hAnsi="LM Mono 10"/>
          <w:sz w:val="18"/>
        </w:rPr>
        <w:t>clock:u</w:t>
      </w:r>
      <w:proofErr w:type="spellEnd"/>
      <w:proofErr w:type="gramEnd"/>
      <w:r w:rsidRPr="000457F5">
        <w:rPr>
          <w:rFonts w:ascii="LM Mono 10" w:hAnsi="LM Mono 10"/>
          <w:sz w:val="18"/>
        </w:rPr>
        <w:t xml:space="preserve">              #    0.967 CPUs utilized          </w:t>
      </w:r>
    </w:p>
    <w:p w14:paraId="175000F2"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0      </w:t>
      </w:r>
      <w:proofErr w:type="spellStart"/>
      <w:r w:rsidRPr="000457F5">
        <w:rPr>
          <w:rFonts w:ascii="LM Mono 10" w:hAnsi="LM Mono 10"/>
          <w:sz w:val="18"/>
        </w:rPr>
        <w:t>context-</w:t>
      </w:r>
      <w:proofErr w:type="gramStart"/>
      <w:r w:rsidRPr="000457F5">
        <w:rPr>
          <w:rFonts w:ascii="LM Mono 10" w:hAnsi="LM Mono 10"/>
          <w:sz w:val="18"/>
        </w:rPr>
        <w:t>switches:u</w:t>
      </w:r>
      <w:proofErr w:type="spellEnd"/>
      <w:proofErr w:type="gramEnd"/>
      <w:r w:rsidRPr="000457F5">
        <w:rPr>
          <w:rFonts w:ascii="LM Mono 10" w:hAnsi="LM Mono 10"/>
          <w:sz w:val="18"/>
        </w:rPr>
        <w:t xml:space="preserve">        #    0.000 K/sec                  </w:t>
      </w:r>
    </w:p>
    <w:p w14:paraId="7340FC2F"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0      </w:t>
      </w:r>
      <w:proofErr w:type="spellStart"/>
      <w:r w:rsidRPr="000457F5">
        <w:rPr>
          <w:rFonts w:ascii="LM Mono 10" w:hAnsi="LM Mono 10"/>
          <w:sz w:val="18"/>
        </w:rPr>
        <w:t>cpu-</w:t>
      </w:r>
      <w:proofErr w:type="gramStart"/>
      <w:r w:rsidRPr="000457F5">
        <w:rPr>
          <w:rFonts w:ascii="LM Mono 10" w:hAnsi="LM Mono 10"/>
          <w:sz w:val="18"/>
        </w:rPr>
        <w:t>migrations:u</w:t>
      </w:r>
      <w:proofErr w:type="spellEnd"/>
      <w:proofErr w:type="gramEnd"/>
      <w:r w:rsidRPr="000457F5">
        <w:rPr>
          <w:rFonts w:ascii="LM Mono 10" w:hAnsi="LM Mono 10"/>
          <w:sz w:val="18"/>
        </w:rPr>
        <w:t xml:space="preserve">          #    0.000 K/sec                  </w:t>
      </w:r>
    </w:p>
    <w:p w14:paraId="1F1780BA"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1,031      </w:t>
      </w:r>
      <w:proofErr w:type="spellStart"/>
      <w:r w:rsidRPr="000457F5">
        <w:rPr>
          <w:rFonts w:ascii="LM Mono 10" w:hAnsi="LM Mono 10"/>
          <w:sz w:val="18"/>
        </w:rPr>
        <w:t>page-</w:t>
      </w:r>
      <w:proofErr w:type="gramStart"/>
      <w:r w:rsidRPr="000457F5">
        <w:rPr>
          <w:rFonts w:ascii="LM Mono 10" w:hAnsi="LM Mono 10"/>
          <w:sz w:val="18"/>
        </w:rPr>
        <w:t>faults:u</w:t>
      </w:r>
      <w:proofErr w:type="spellEnd"/>
      <w:proofErr w:type="gramEnd"/>
      <w:r w:rsidRPr="000457F5">
        <w:rPr>
          <w:rFonts w:ascii="LM Mono 10" w:hAnsi="LM Mono 10"/>
          <w:sz w:val="18"/>
        </w:rPr>
        <w:t xml:space="preserve">             #    0.108 M/sec                  </w:t>
      </w:r>
    </w:p>
    <w:p w14:paraId="63B2178A" w14:textId="77777777" w:rsidR="00C973A4" w:rsidRPr="000457F5" w:rsidRDefault="00C973A4" w:rsidP="001A47C3">
      <w:pPr>
        <w:spacing w:before="0" w:after="0"/>
        <w:rPr>
          <w:rFonts w:ascii="LM Mono 10" w:hAnsi="LM Mono 10"/>
          <w:sz w:val="18"/>
        </w:rPr>
      </w:pPr>
      <w:r w:rsidRPr="000457F5">
        <w:rPr>
          <w:rFonts w:ascii="LM Mono 10" w:hAnsi="LM Mono 10"/>
          <w:sz w:val="18"/>
        </w:rPr>
        <w:lastRenderedPageBreak/>
        <w:t xml:space="preserve">        13,126,242      </w:t>
      </w:r>
      <w:proofErr w:type="spellStart"/>
      <w:proofErr w:type="gramStart"/>
      <w:r w:rsidRPr="000457F5">
        <w:rPr>
          <w:rFonts w:ascii="LM Mono 10" w:hAnsi="LM Mono 10"/>
          <w:sz w:val="18"/>
        </w:rPr>
        <w:t>cycles:u</w:t>
      </w:r>
      <w:proofErr w:type="spellEnd"/>
      <w:proofErr w:type="gramEnd"/>
      <w:r w:rsidRPr="000457F5">
        <w:rPr>
          <w:rFonts w:ascii="LM Mono 10" w:hAnsi="LM Mono 10"/>
          <w:sz w:val="18"/>
        </w:rPr>
        <w:t xml:space="preserve">                  #    1.376 GHz                    </w:t>
      </w:r>
    </w:p>
    <w:p w14:paraId="423DFD46"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46,010,443      </w:t>
      </w:r>
      <w:proofErr w:type="spellStart"/>
      <w:proofErr w:type="gramStart"/>
      <w:r w:rsidRPr="000457F5">
        <w:rPr>
          <w:rFonts w:ascii="LM Mono 10" w:hAnsi="LM Mono 10"/>
          <w:sz w:val="18"/>
        </w:rPr>
        <w:t>instructions:u</w:t>
      </w:r>
      <w:proofErr w:type="spellEnd"/>
      <w:proofErr w:type="gramEnd"/>
      <w:r w:rsidRPr="000457F5">
        <w:rPr>
          <w:rFonts w:ascii="LM Mono 10" w:hAnsi="LM Mono 10"/>
          <w:sz w:val="18"/>
        </w:rPr>
        <w:t xml:space="preserve">            #    3.51  </w:t>
      </w:r>
      <w:proofErr w:type="spellStart"/>
      <w:r w:rsidRPr="000457F5">
        <w:rPr>
          <w:rFonts w:ascii="LM Mono 10" w:hAnsi="LM Mono 10"/>
          <w:sz w:val="18"/>
        </w:rPr>
        <w:t>insn</w:t>
      </w:r>
      <w:proofErr w:type="spellEnd"/>
      <w:r w:rsidRPr="000457F5">
        <w:rPr>
          <w:rFonts w:ascii="LM Mono 10" w:hAnsi="LM Mono 10"/>
          <w:sz w:val="18"/>
        </w:rPr>
        <w:t xml:space="preserve"> per cycle         </w:t>
      </w:r>
    </w:p>
    <w:p w14:paraId="5F2A2EBC"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9,413,655      </w:t>
      </w:r>
      <w:proofErr w:type="spellStart"/>
      <w:proofErr w:type="gramStart"/>
      <w:r w:rsidRPr="000457F5">
        <w:rPr>
          <w:rFonts w:ascii="LM Mono 10" w:hAnsi="LM Mono 10"/>
          <w:sz w:val="18"/>
        </w:rPr>
        <w:t>branches:u</w:t>
      </w:r>
      <w:proofErr w:type="spellEnd"/>
      <w:proofErr w:type="gramEnd"/>
      <w:r w:rsidRPr="000457F5">
        <w:rPr>
          <w:rFonts w:ascii="LM Mono 10" w:hAnsi="LM Mono 10"/>
          <w:sz w:val="18"/>
        </w:rPr>
        <w:t xml:space="preserve">                #  986.741 M/sec                  </w:t>
      </w:r>
    </w:p>
    <w:p w14:paraId="704FC6FF"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4,664      </w:t>
      </w:r>
      <w:proofErr w:type="spellStart"/>
      <w:r w:rsidRPr="000457F5">
        <w:rPr>
          <w:rFonts w:ascii="LM Mono 10" w:hAnsi="LM Mono 10"/>
          <w:sz w:val="18"/>
        </w:rPr>
        <w:t>branch-</w:t>
      </w:r>
      <w:proofErr w:type="gramStart"/>
      <w:r w:rsidRPr="000457F5">
        <w:rPr>
          <w:rFonts w:ascii="LM Mono 10" w:hAnsi="LM Mono 10"/>
          <w:sz w:val="18"/>
        </w:rPr>
        <w:t>misses:u</w:t>
      </w:r>
      <w:proofErr w:type="spellEnd"/>
      <w:proofErr w:type="gramEnd"/>
      <w:r w:rsidRPr="000457F5">
        <w:rPr>
          <w:rFonts w:ascii="LM Mono 10" w:hAnsi="LM Mono 10"/>
          <w:sz w:val="18"/>
        </w:rPr>
        <w:t xml:space="preserve">           #    0.05% of all branches        </w:t>
      </w:r>
    </w:p>
    <w:p w14:paraId="3F9229A3" w14:textId="77777777" w:rsidR="00C973A4" w:rsidRPr="000457F5" w:rsidRDefault="00C973A4" w:rsidP="001A47C3">
      <w:pPr>
        <w:spacing w:before="0" w:after="0"/>
        <w:rPr>
          <w:rFonts w:ascii="LM Mono 10" w:hAnsi="LM Mono 10"/>
          <w:sz w:val="18"/>
        </w:rPr>
      </w:pPr>
    </w:p>
    <w:p w14:paraId="65541593"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0.009869029 seconds time elapsed</w:t>
      </w:r>
    </w:p>
    <w:p w14:paraId="65CC8D8E" w14:textId="77777777" w:rsidR="00C973A4" w:rsidRPr="000457F5" w:rsidRDefault="00C973A4" w:rsidP="001A47C3">
      <w:pPr>
        <w:spacing w:before="0" w:after="0"/>
        <w:rPr>
          <w:rFonts w:ascii="LM Mono 10" w:hAnsi="LM Mono 10"/>
          <w:sz w:val="18"/>
        </w:rPr>
      </w:pPr>
    </w:p>
    <w:p w14:paraId="735F62AA"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0.003299000 seconds user</w:t>
      </w:r>
    </w:p>
    <w:p w14:paraId="2D590B0C"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0.006539000 seconds sys</w:t>
      </w:r>
    </w:p>
    <w:p w14:paraId="4C09856E" w14:textId="77777777" w:rsidR="00C973A4" w:rsidRPr="000457F5" w:rsidRDefault="00C973A4" w:rsidP="001A47C3">
      <w:pPr>
        <w:spacing w:before="0" w:after="0"/>
        <w:rPr>
          <w:rFonts w:ascii="LM Mono 10" w:hAnsi="LM Mono 10"/>
          <w:sz w:val="18"/>
        </w:rPr>
      </w:pPr>
    </w:p>
    <w:p w14:paraId="6DE36390"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w:t>
      </w:r>
      <w:proofErr w:type="gramStart"/>
      <w:r w:rsidRPr="000457F5">
        <w:rPr>
          <w:rFonts w:ascii="LM Mono 10" w:hAnsi="LM Mono 10"/>
          <w:sz w:val="18"/>
        </w:rPr>
        <w:t>Overhead  Command</w:t>
      </w:r>
      <w:proofErr w:type="gramEnd"/>
      <w:r w:rsidRPr="000457F5">
        <w:rPr>
          <w:rFonts w:ascii="LM Mono 10" w:hAnsi="LM Mono 10"/>
          <w:sz w:val="18"/>
        </w:rPr>
        <w:t xml:space="preserve">  Shared Object     Symbol                  </w:t>
      </w:r>
    </w:p>
    <w:p w14:paraId="6A6ED81B"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34.66</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libc-2.29.so      [.] _</w:t>
      </w:r>
      <w:proofErr w:type="spellStart"/>
      <w:r w:rsidRPr="000457F5">
        <w:rPr>
          <w:rFonts w:ascii="LM Mono 10" w:hAnsi="LM Mono 10"/>
          <w:sz w:val="18"/>
        </w:rPr>
        <w:t>int_malloc</w:t>
      </w:r>
      <w:proofErr w:type="spellEnd"/>
    </w:p>
    <w:p w14:paraId="39656E95"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12.91</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libc-2.29.so      [.] _</w:t>
      </w:r>
      <w:proofErr w:type="spellStart"/>
      <w:r w:rsidRPr="000457F5">
        <w:rPr>
          <w:rFonts w:ascii="LM Mono 10" w:hAnsi="LM Mono 10"/>
          <w:sz w:val="18"/>
        </w:rPr>
        <w:t>int_free</w:t>
      </w:r>
      <w:proofErr w:type="spellEnd"/>
    </w:p>
    <w:p w14:paraId="03501DC1"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10.70</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[unknown]         [k] 0xffffffff8a800b07</w:t>
      </w:r>
    </w:p>
    <w:p w14:paraId="33921D80"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10.13</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libc-2.29.so      [.] malloc</w:t>
      </w:r>
    </w:p>
    <w:p w14:paraId="07828DAC"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6.74</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libc-2.29.so      [.] </w:t>
      </w:r>
      <w:proofErr w:type="spellStart"/>
      <w:r w:rsidRPr="000457F5">
        <w:rPr>
          <w:rFonts w:ascii="LM Mono 10" w:hAnsi="LM Mono 10"/>
          <w:sz w:val="18"/>
        </w:rPr>
        <w:t>malloc_consolidate</w:t>
      </w:r>
      <w:proofErr w:type="spellEnd"/>
    </w:p>
    <w:p w14:paraId="3681C59E"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6.33</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libc-2.29.so      [.] cfree@GLIBC_2.2.5</w:t>
      </w:r>
    </w:p>
    <w:p w14:paraId="2B8718D7"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5.28</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w:t>
      </w:r>
      <w:proofErr w:type="spellStart"/>
      <w:r w:rsidRPr="000457F5">
        <w:rPr>
          <w:rFonts w:ascii="LM Mono 10" w:hAnsi="LM Mono 10"/>
          <w:sz w:val="18"/>
        </w:rPr>
        <w:t>gst</w:t>
      </w:r>
      <w:proofErr w:type="spellEnd"/>
      <w:r w:rsidRPr="000457F5">
        <w:rPr>
          <w:rFonts w:ascii="LM Mono 10" w:hAnsi="LM Mono 10"/>
          <w:sz w:val="18"/>
        </w:rPr>
        <w:t>-c             [.] main</w:t>
      </w:r>
    </w:p>
    <w:p w14:paraId="78D0ACCB"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4.76</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w:t>
      </w:r>
      <w:proofErr w:type="spellStart"/>
      <w:r w:rsidRPr="000457F5">
        <w:rPr>
          <w:rFonts w:ascii="LM Mono 10" w:hAnsi="LM Mono 10"/>
          <w:sz w:val="18"/>
        </w:rPr>
        <w:t>gst</w:t>
      </w:r>
      <w:proofErr w:type="spellEnd"/>
      <w:r w:rsidRPr="000457F5">
        <w:rPr>
          <w:rFonts w:ascii="LM Mono 10" w:hAnsi="LM Mono 10"/>
          <w:sz w:val="18"/>
        </w:rPr>
        <w:t xml:space="preserve">-c             [.] </w:t>
      </w:r>
      <w:proofErr w:type="spellStart"/>
      <w:r w:rsidRPr="000457F5">
        <w:rPr>
          <w:rFonts w:ascii="LM Mono 10" w:hAnsi="LM Mono 10"/>
          <w:sz w:val="18"/>
        </w:rPr>
        <w:t>get_mrp</w:t>
      </w:r>
      <w:proofErr w:type="spellEnd"/>
    </w:p>
    <w:p w14:paraId="7881ECE4"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4.14</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w:t>
      </w:r>
      <w:proofErr w:type="spellStart"/>
      <w:r w:rsidRPr="000457F5">
        <w:rPr>
          <w:rFonts w:ascii="LM Mono 10" w:hAnsi="LM Mono 10"/>
          <w:sz w:val="18"/>
        </w:rPr>
        <w:t>gst</w:t>
      </w:r>
      <w:proofErr w:type="spellEnd"/>
      <w:r w:rsidRPr="000457F5">
        <w:rPr>
          <w:rFonts w:ascii="LM Mono 10" w:hAnsi="LM Mono 10"/>
          <w:sz w:val="18"/>
        </w:rPr>
        <w:t xml:space="preserve">-c             [.] </w:t>
      </w:r>
      <w:proofErr w:type="spellStart"/>
      <w:r w:rsidRPr="000457F5">
        <w:rPr>
          <w:rFonts w:ascii="LM Mono 10" w:hAnsi="LM Mono 10"/>
          <w:sz w:val="18"/>
        </w:rPr>
        <w:t>create_gst_item</w:t>
      </w:r>
      <w:proofErr w:type="spellEnd"/>
    </w:p>
    <w:p w14:paraId="2B69DE7D"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2.87</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w:t>
      </w:r>
      <w:proofErr w:type="spellStart"/>
      <w:r w:rsidRPr="000457F5">
        <w:rPr>
          <w:rFonts w:ascii="LM Mono 10" w:hAnsi="LM Mono 10"/>
          <w:sz w:val="18"/>
        </w:rPr>
        <w:t>gst</w:t>
      </w:r>
      <w:proofErr w:type="spellEnd"/>
      <w:r w:rsidRPr="000457F5">
        <w:rPr>
          <w:rFonts w:ascii="LM Mono 10" w:hAnsi="LM Mono 10"/>
          <w:sz w:val="18"/>
        </w:rPr>
        <w:t xml:space="preserve">-c             [.] </w:t>
      </w:r>
      <w:proofErr w:type="spellStart"/>
      <w:r w:rsidRPr="000457F5">
        <w:rPr>
          <w:rFonts w:ascii="LM Mono 10" w:hAnsi="LM Mono 10"/>
          <w:sz w:val="18"/>
        </w:rPr>
        <w:t>array_list_at</w:t>
      </w:r>
      <w:proofErr w:type="spellEnd"/>
    </w:p>
    <w:p w14:paraId="17893E66" w14:textId="77777777" w:rsidR="00C973A4" w:rsidRPr="000457F5" w:rsidRDefault="00C973A4" w:rsidP="001A47C3">
      <w:pPr>
        <w:spacing w:before="0" w:after="0"/>
        <w:rPr>
          <w:rFonts w:ascii="LM Mono 10" w:hAnsi="LM Mono 10"/>
          <w:sz w:val="18"/>
        </w:rPr>
      </w:pPr>
      <w:r w:rsidRPr="000457F5">
        <w:rPr>
          <w:rFonts w:ascii="LM Mono 10" w:hAnsi="LM Mono 10"/>
          <w:sz w:val="18"/>
        </w:rPr>
        <w:t xml:space="preserve">     1.03</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 xml:space="preserve">-c    ld-2.29.so        [.] </w:t>
      </w:r>
      <w:proofErr w:type="spellStart"/>
      <w:r w:rsidRPr="000457F5">
        <w:rPr>
          <w:rFonts w:ascii="LM Mono 10" w:hAnsi="LM Mono 10"/>
          <w:sz w:val="18"/>
        </w:rPr>
        <w:t>strcmp</w:t>
      </w:r>
      <w:proofErr w:type="spellEnd"/>
    </w:p>
    <w:p w14:paraId="285E28D1" w14:textId="1289805B" w:rsidR="007C7ED4" w:rsidRPr="000457F5" w:rsidRDefault="00C973A4" w:rsidP="001A47C3">
      <w:pPr>
        <w:spacing w:before="0" w:after="0"/>
        <w:rPr>
          <w:rFonts w:ascii="LM Mono 10" w:hAnsi="LM Mono 10"/>
          <w:sz w:val="18"/>
        </w:rPr>
      </w:pPr>
      <w:r w:rsidRPr="000457F5">
        <w:rPr>
          <w:rFonts w:ascii="LM Mono 10" w:hAnsi="LM Mono 10"/>
          <w:sz w:val="18"/>
        </w:rPr>
        <w:t xml:space="preserve">     0.46</w:t>
      </w:r>
      <w:proofErr w:type="gramStart"/>
      <w:r w:rsidRPr="000457F5">
        <w:rPr>
          <w:rFonts w:ascii="LM Mono 10" w:hAnsi="LM Mono 10"/>
          <w:sz w:val="18"/>
        </w:rPr>
        <w:t xml:space="preserve">%  </w:t>
      </w:r>
      <w:proofErr w:type="spellStart"/>
      <w:r w:rsidRPr="000457F5">
        <w:rPr>
          <w:rFonts w:ascii="LM Mono 10" w:hAnsi="LM Mono 10"/>
          <w:sz w:val="18"/>
        </w:rPr>
        <w:t>gst</w:t>
      </w:r>
      <w:proofErr w:type="spellEnd"/>
      <w:proofErr w:type="gramEnd"/>
      <w:r w:rsidRPr="000457F5">
        <w:rPr>
          <w:rFonts w:ascii="LM Mono 10" w:hAnsi="LM Mono 10"/>
          <w:sz w:val="18"/>
        </w:rPr>
        <w:t>-c    ld-2.29.so        [.] __GI___</w:t>
      </w:r>
      <w:proofErr w:type="spellStart"/>
      <w:r w:rsidRPr="000457F5">
        <w:rPr>
          <w:rFonts w:ascii="LM Mono 10" w:hAnsi="LM Mono 10"/>
          <w:sz w:val="18"/>
        </w:rPr>
        <w:t>tunables_init</w:t>
      </w:r>
      <w:proofErr w:type="spellEnd"/>
    </w:p>
    <w:p w14:paraId="400DEDFD" w14:textId="716FCEF6" w:rsidR="007C7ED4" w:rsidRPr="000457F5" w:rsidRDefault="007C7ED4" w:rsidP="001A47C3">
      <w:pPr>
        <w:spacing w:before="0" w:after="0"/>
        <w:rPr>
          <w:rFonts w:ascii="LM Mono 10" w:hAnsi="LM Mono 10"/>
          <w:sz w:val="18"/>
        </w:rPr>
      </w:pPr>
    </w:p>
    <w:p w14:paraId="4DE642C6" w14:textId="14E3BCAC" w:rsidR="007C7ED4" w:rsidRPr="000457F5" w:rsidRDefault="001A47C3" w:rsidP="001A47C3">
      <w:pPr>
        <w:spacing w:before="0" w:after="0"/>
        <w:rPr>
          <w:rFonts w:ascii="LM Mono 10" w:hAnsi="LM Mono 10"/>
          <w:b/>
          <w:sz w:val="20"/>
          <w:u w:val="single"/>
        </w:rPr>
      </w:pPr>
      <w:r w:rsidRPr="000457F5">
        <w:rPr>
          <w:rFonts w:ascii="LM Mono 10" w:hAnsi="LM Mono 10"/>
          <w:b/>
          <w:sz w:val="20"/>
          <w:u w:val="single"/>
        </w:rPr>
        <w:t>MEMORY USAGE</w:t>
      </w:r>
      <w:r w:rsidR="00DE6F22" w:rsidRPr="000457F5">
        <w:rPr>
          <w:rFonts w:ascii="LM Mono 10" w:hAnsi="LM Mono 10"/>
          <w:b/>
          <w:sz w:val="20"/>
          <w:u w:val="single"/>
        </w:rPr>
        <w:t xml:space="preserve"> (MEMUSAGE)</w:t>
      </w:r>
    </w:p>
    <w:p w14:paraId="159C8E88" w14:textId="77777777" w:rsidR="007C7ED4" w:rsidRPr="000457F5" w:rsidRDefault="007C7ED4" w:rsidP="001A47C3">
      <w:pPr>
        <w:spacing w:before="0" w:after="0"/>
        <w:rPr>
          <w:rFonts w:ascii="LM Mono 10" w:hAnsi="LM Mono 10"/>
          <w:sz w:val="18"/>
        </w:rPr>
      </w:pPr>
      <w:r w:rsidRPr="000457F5">
        <w:rPr>
          <w:rFonts w:ascii="LM Mono 10" w:hAnsi="LM Mono 10"/>
          <w:sz w:val="18"/>
        </w:rPr>
        <w:t>Memory usage summary: heap total: 2404904, heap peak: 2400808, stack peak: 2112</w:t>
      </w:r>
    </w:p>
    <w:p w14:paraId="3214C0C3"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total calls   total memory   failed calls</w:t>
      </w:r>
    </w:p>
    <w:p w14:paraId="6133CC02"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malloc|     100003        1606184              0</w:t>
      </w:r>
    </w:p>
    <w:p w14:paraId="1B265A65" w14:textId="77777777" w:rsidR="007C7ED4" w:rsidRPr="000457F5" w:rsidRDefault="007C7ED4" w:rsidP="001A47C3">
      <w:pPr>
        <w:spacing w:before="0" w:after="0"/>
        <w:rPr>
          <w:rFonts w:ascii="LM Mono 10" w:hAnsi="LM Mono 10"/>
          <w:sz w:val="18"/>
        </w:rPr>
      </w:pPr>
      <w:proofErr w:type="spellStart"/>
      <w:r w:rsidRPr="000457F5">
        <w:rPr>
          <w:rFonts w:ascii="LM Mono 10" w:hAnsi="LM Mono 10"/>
          <w:sz w:val="18"/>
        </w:rPr>
        <w:t>realloc</w:t>
      </w:r>
      <w:proofErr w:type="spellEnd"/>
      <w:r w:rsidRPr="000457F5">
        <w:rPr>
          <w:rFonts w:ascii="LM Mono 10" w:hAnsi="LM Mono 10"/>
          <w:sz w:val="18"/>
        </w:rPr>
        <w:t xml:space="preserve">|        390         798720              </w:t>
      </w:r>
      <w:proofErr w:type="gramStart"/>
      <w:r w:rsidRPr="000457F5">
        <w:rPr>
          <w:rFonts w:ascii="LM Mono 10" w:hAnsi="LM Mono 10"/>
          <w:sz w:val="18"/>
        </w:rPr>
        <w:t>0  (</w:t>
      </w:r>
      <w:proofErr w:type="gramEnd"/>
      <w:r w:rsidRPr="000457F5">
        <w:rPr>
          <w:rFonts w:ascii="LM Mono 10" w:hAnsi="LM Mono 10"/>
          <w:sz w:val="18"/>
        </w:rPr>
        <w:t>nomove:342, dec:0, free:0)</w:t>
      </w:r>
    </w:p>
    <w:p w14:paraId="29669D39"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w:t>
      </w:r>
      <w:proofErr w:type="spellStart"/>
      <w:r w:rsidRPr="000457F5">
        <w:rPr>
          <w:rFonts w:ascii="LM Mono 10" w:hAnsi="LM Mono 10"/>
          <w:sz w:val="18"/>
        </w:rPr>
        <w:t>calloc</w:t>
      </w:r>
      <w:proofErr w:type="spellEnd"/>
      <w:r w:rsidRPr="000457F5">
        <w:rPr>
          <w:rFonts w:ascii="LM Mono 10" w:hAnsi="LM Mono 10"/>
          <w:sz w:val="18"/>
        </w:rPr>
        <w:t>|          0              0              0</w:t>
      </w:r>
    </w:p>
    <w:p w14:paraId="60AA66F3"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free|     100001        1600040</w:t>
      </w:r>
    </w:p>
    <w:p w14:paraId="043C70EA" w14:textId="77777777" w:rsidR="007C7ED4" w:rsidRPr="000457F5" w:rsidRDefault="007C7ED4" w:rsidP="001A47C3">
      <w:pPr>
        <w:spacing w:before="0" w:after="0"/>
        <w:rPr>
          <w:rFonts w:ascii="LM Mono 10" w:hAnsi="LM Mono 10"/>
          <w:sz w:val="18"/>
        </w:rPr>
      </w:pPr>
      <w:r w:rsidRPr="000457F5">
        <w:rPr>
          <w:rFonts w:ascii="LM Mono 10" w:hAnsi="LM Mono 10"/>
          <w:sz w:val="18"/>
        </w:rPr>
        <w:t>Histogram for block sizes:</w:t>
      </w:r>
    </w:p>
    <w:p w14:paraId="1DC4856B"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16-31         </w:t>
      </w:r>
      <w:proofErr w:type="gramStart"/>
      <w:r w:rsidRPr="000457F5">
        <w:rPr>
          <w:rFonts w:ascii="LM Mono 10" w:hAnsi="LM Mono 10"/>
          <w:sz w:val="18"/>
        </w:rPr>
        <w:t>100000  99</w:t>
      </w:r>
      <w:proofErr w:type="gramEnd"/>
      <w:r w:rsidRPr="000457F5">
        <w:rPr>
          <w:rFonts w:ascii="LM Mono 10" w:hAnsi="LM Mono 10"/>
          <w:sz w:val="18"/>
        </w:rPr>
        <w:t>% ==================================================</w:t>
      </w:r>
    </w:p>
    <w:p w14:paraId="173F2D7E"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32-47              </w:t>
      </w:r>
      <w:proofErr w:type="gramStart"/>
      <w:r w:rsidRPr="000457F5">
        <w:rPr>
          <w:rFonts w:ascii="LM Mono 10" w:hAnsi="LM Mono 10"/>
          <w:sz w:val="18"/>
        </w:rPr>
        <w:t>1  &lt;</w:t>
      </w:r>
      <w:proofErr w:type="gramEnd"/>
      <w:r w:rsidRPr="000457F5">
        <w:rPr>
          <w:rFonts w:ascii="LM Mono 10" w:hAnsi="LM Mono 10"/>
          <w:sz w:val="18"/>
        </w:rPr>
        <w:t xml:space="preserve">1% </w:t>
      </w:r>
    </w:p>
    <w:p w14:paraId="6DC10985"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2048-2063            </w:t>
      </w:r>
      <w:proofErr w:type="gramStart"/>
      <w:r w:rsidRPr="000457F5">
        <w:rPr>
          <w:rFonts w:ascii="LM Mono 10" w:hAnsi="LM Mono 10"/>
          <w:sz w:val="18"/>
        </w:rPr>
        <w:t>1  &lt;</w:t>
      </w:r>
      <w:proofErr w:type="gramEnd"/>
      <w:r w:rsidRPr="000457F5">
        <w:rPr>
          <w:rFonts w:ascii="LM Mono 10" w:hAnsi="LM Mono 10"/>
          <w:sz w:val="18"/>
        </w:rPr>
        <w:t xml:space="preserve">1% </w:t>
      </w:r>
    </w:p>
    <w:p w14:paraId="21972FD9"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4096-4111            </w:t>
      </w:r>
      <w:proofErr w:type="gramStart"/>
      <w:r w:rsidRPr="000457F5">
        <w:rPr>
          <w:rFonts w:ascii="LM Mono 10" w:hAnsi="LM Mono 10"/>
          <w:sz w:val="18"/>
        </w:rPr>
        <w:t>2  &lt;</w:t>
      </w:r>
      <w:proofErr w:type="gramEnd"/>
      <w:r w:rsidRPr="000457F5">
        <w:rPr>
          <w:rFonts w:ascii="LM Mono 10" w:hAnsi="LM Mono 10"/>
          <w:sz w:val="18"/>
        </w:rPr>
        <w:t xml:space="preserve">1% </w:t>
      </w:r>
    </w:p>
    <w:p w14:paraId="40136D7A"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6144-6159            </w:t>
      </w:r>
      <w:proofErr w:type="gramStart"/>
      <w:r w:rsidRPr="000457F5">
        <w:rPr>
          <w:rFonts w:ascii="LM Mono 10" w:hAnsi="LM Mono 10"/>
          <w:sz w:val="18"/>
        </w:rPr>
        <w:t>1  &lt;</w:t>
      </w:r>
      <w:proofErr w:type="gramEnd"/>
      <w:r w:rsidRPr="000457F5">
        <w:rPr>
          <w:rFonts w:ascii="LM Mono 10" w:hAnsi="LM Mono 10"/>
          <w:sz w:val="18"/>
        </w:rPr>
        <w:t xml:space="preserve">1% </w:t>
      </w:r>
    </w:p>
    <w:p w14:paraId="445BAC66"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 8192-8207            </w:t>
      </w:r>
      <w:proofErr w:type="gramStart"/>
      <w:r w:rsidRPr="000457F5">
        <w:rPr>
          <w:rFonts w:ascii="LM Mono 10" w:hAnsi="LM Mono 10"/>
          <w:sz w:val="18"/>
        </w:rPr>
        <w:t>1  &lt;</w:t>
      </w:r>
      <w:proofErr w:type="gramEnd"/>
      <w:r w:rsidRPr="000457F5">
        <w:rPr>
          <w:rFonts w:ascii="LM Mono 10" w:hAnsi="LM Mono 10"/>
          <w:sz w:val="18"/>
        </w:rPr>
        <w:t xml:space="preserve">1% </w:t>
      </w:r>
    </w:p>
    <w:p w14:paraId="0BF19F0C"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10240-10255           </w:t>
      </w:r>
      <w:proofErr w:type="gramStart"/>
      <w:r w:rsidRPr="000457F5">
        <w:rPr>
          <w:rFonts w:ascii="LM Mono 10" w:hAnsi="LM Mono 10"/>
          <w:sz w:val="18"/>
        </w:rPr>
        <w:t>1  &lt;</w:t>
      </w:r>
      <w:proofErr w:type="gramEnd"/>
      <w:r w:rsidRPr="000457F5">
        <w:rPr>
          <w:rFonts w:ascii="LM Mono 10" w:hAnsi="LM Mono 10"/>
          <w:sz w:val="18"/>
        </w:rPr>
        <w:t xml:space="preserve">1% </w:t>
      </w:r>
    </w:p>
    <w:p w14:paraId="4F6F489B"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12288-12303           </w:t>
      </w:r>
      <w:proofErr w:type="gramStart"/>
      <w:r w:rsidRPr="000457F5">
        <w:rPr>
          <w:rFonts w:ascii="LM Mono 10" w:hAnsi="LM Mono 10"/>
          <w:sz w:val="18"/>
        </w:rPr>
        <w:t>1  &lt;</w:t>
      </w:r>
      <w:proofErr w:type="gramEnd"/>
      <w:r w:rsidRPr="000457F5">
        <w:rPr>
          <w:rFonts w:ascii="LM Mono 10" w:hAnsi="LM Mono 10"/>
          <w:sz w:val="18"/>
        </w:rPr>
        <w:t xml:space="preserve">1% </w:t>
      </w:r>
    </w:p>
    <w:p w14:paraId="7B413374"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14336-14351           </w:t>
      </w:r>
      <w:proofErr w:type="gramStart"/>
      <w:r w:rsidRPr="000457F5">
        <w:rPr>
          <w:rFonts w:ascii="LM Mono 10" w:hAnsi="LM Mono 10"/>
          <w:sz w:val="18"/>
        </w:rPr>
        <w:t>1  &lt;</w:t>
      </w:r>
      <w:proofErr w:type="gramEnd"/>
      <w:r w:rsidRPr="000457F5">
        <w:rPr>
          <w:rFonts w:ascii="LM Mono 10" w:hAnsi="LM Mono 10"/>
          <w:sz w:val="18"/>
        </w:rPr>
        <w:t xml:space="preserve">1% </w:t>
      </w:r>
    </w:p>
    <w:p w14:paraId="0F5FDE7B"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16384-16399           </w:t>
      </w:r>
      <w:proofErr w:type="gramStart"/>
      <w:r w:rsidRPr="000457F5">
        <w:rPr>
          <w:rFonts w:ascii="LM Mono 10" w:hAnsi="LM Mono 10"/>
          <w:sz w:val="18"/>
        </w:rPr>
        <w:t>1  &lt;</w:t>
      </w:r>
      <w:proofErr w:type="gramEnd"/>
      <w:r w:rsidRPr="000457F5">
        <w:rPr>
          <w:rFonts w:ascii="LM Mono 10" w:hAnsi="LM Mono 10"/>
          <w:sz w:val="18"/>
        </w:rPr>
        <w:t xml:space="preserve">1% </w:t>
      </w:r>
    </w:p>
    <w:p w14:paraId="6BE6D98A"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18432-18447           </w:t>
      </w:r>
      <w:proofErr w:type="gramStart"/>
      <w:r w:rsidRPr="000457F5">
        <w:rPr>
          <w:rFonts w:ascii="LM Mono 10" w:hAnsi="LM Mono 10"/>
          <w:sz w:val="18"/>
        </w:rPr>
        <w:t>1  &lt;</w:t>
      </w:r>
      <w:proofErr w:type="gramEnd"/>
      <w:r w:rsidRPr="000457F5">
        <w:rPr>
          <w:rFonts w:ascii="LM Mono 10" w:hAnsi="LM Mono 10"/>
          <w:sz w:val="18"/>
        </w:rPr>
        <w:t xml:space="preserve">1% </w:t>
      </w:r>
    </w:p>
    <w:p w14:paraId="12348091"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20480-20495           </w:t>
      </w:r>
      <w:proofErr w:type="gramStart"/>
      <w:r w:rsidRPr="000457F5">
        <w:rPr>
          <w:rFonts w:ascii="LM Mono 10" w:hAnsi="LM Mono 10"/>
          <w:sz w:val="18"/>
        </w:rPr>
        <w:t>1  &lt;</w:t>
      </w:r>
      <w:proofErr w:type="gramEnd"/>
      <w:r w:rsidRPr="000457F5">
        <w:rPr>
          <w:rFonts w:ascii="LM Mono 10" w:hAnsi="LM Mono 10"/>
          <w:sz w:val="18"/>
        </w:rPr>
        <w:t xml:space="preserve">1% </w:t>
      </w:r>
    </w:p>
    <w:p w14:paraId="0334F0DA"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22528-22543           </w:t>
      </w:r>
      <w:proofErr w:type="gramStart"/>
      <w:r w:rsidRPr="000457F5">
        <w:rPr>
          <w:rFonts w:ascii="LM Mono 10" w:hAnsi="LM Mono 10"/>
          <w:sz w:val="18"/>
        </w:rPr>
        <w:t>1  &lt;</w:t>
      </w:r>
      <w:proofErr w:type="gramEnd"/>
      <w:r w:rsidRPr="000457F5">
        <w:rPr>
          <w:rFonts w:ascii="LM Mono 10" w:hAnsi="LM Mono 10"/>
          <w:sz w:val="18"/>
        </w:rPr>
        <w:t xml:space="preserve">1% </w:t>
      </w:r>
    </w:p>
    <w:p w14:paraId="21089B30"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24576-24591           </w:t>
      </w:r>
      <w:proofErr w:type="gramStart"/>
      <w:r w:rsidRPr="000457F5">
        <w:rPr>
          <w:rFonts w:ascii="LM Mono 10" w:hAnsi="LM Mono 10"/>
          <w:sz w:val="18"/>
        </w:rPr>
        <w:t>1  &lt;</w:t>
      </w:r>
      <w:proofErr w:type="gramEnd"/>
      <w:r w:rsidRPr="000457F5">
        <w:rPr>
          <w:rFonts w:ascii="LM Mono 10" w:hAnsi="LM Mono 10"/>
          <w:sz w:val="18"/>
        </w:rPr>
        <w:t xml:space="preserve">1% </w:t>
      </w:r>
    </w:p>
    <w:p w14:paraId="6236388F"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26624-26639           </w:t>
      </w:r>
      <w:proofErr w:type="gramStart"/>
      <w:r w:rsidRPr="000457F5">
        <w:rPr>
          <w:rFonts w:ascii="LM Mono 10" w:hAnsi="LM Mono 10"/>
          <w:sz w:val="18"/>
        </w:rPr>
        <w:t>1  &lt;</w:t>
      </w:r>
      <w:proofErr w:type="gramEnd"/>
      <w:r w:rsidRPr="000457F5">
        <w:rPr>
          <w:rFonts w:ascii="LM Mono 10" w:hAnsi="LM Mono 10"/>
          <w:sz w:val="18"/>
        </w:rPr>
        <w:t xml:space="preserve">1% </w:t>
      </w:r>
    </w:p>
    <w:p w14:paraId="5524B8AA"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28672-28687           </w:t>
      </w:r>
      <w:proofErr w:type="gramStart"/>
      <w:r w:rsidRPr="000457F5">
        <w:rPr>
          <w:rFonts w:ascii="LM Mono 10" w:hAnsi="LM Mono 10"/>
          <w:sz w:val="18"/>
        </w:rPr>
        <w:t>1  &lt;</w:t>
      </w:r>
      <w:proofErr w:type="gramEnd"/>
      <w:r w:rsidRPr="000457F5">
        <w:rPr>
          <w:rFonts w:ascii="LM Mono 10" w:hAnsi="LM Mono 10"/>
          <w:sz w:val="18"/>
        </w:rPr>
        <w:t xml:space="preserve">1% </w:t>
      </w:r>
    </w:p>
    <w:p w14:paraId="7CCD2F1D"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30720-30735           </w:t>
      </w:r>
      <w:proofErr w:type="gramStart"/>
      <w:r w:rsidRPr="000457F5">
        <w:rPr>
          <w:rFonts w:ascii="LM Mono 10" w:hAnsi="LM Mono 10"/>
          <w:sz w:val="18"/>
        </w:rPr>
        <w:t>1  &lt;</w:t>
      </w:r>
      <w:proofErr w:type="gramEnd"/>
      <w:r w:rsidRPr="000457F5">
        <w:rPr>
          <w:rFonts w:ascii="LM Mono 10" w:hAnsi="LM Mono 10"/>
          <w:sz w:val="18"/>
        </w:rPr>
        <w:t xml:space="preserve">1% </w:t>
      </w:r>
    </w:p>
    <w:p w14:paraId="6695782C"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32768-32783           </w:t>
      </w:r>
      <w:proofErr w:type="gramStart"/>
      <w:r w:rsidRPr="000457F5">
        <w:rPr>
          <w:rFonts w:ascii="LM Mono 10" w:hAnsi="LM Mono 10"/>
          <w:sz w:val="18"/>
        </w:rPr>
        <w:t>1  &lt;</w:t>
      </w:r>
      <w:proofErr w:type="gramEnd"/>
      <w:r w:rsidRPr="000457F5">
        <w:rPr>
          <w:rFonts w:ascii="LM Mono 10" w:hAnsi="LM Mono 10"/>
          <w:sz w:val="18"/>
        </w:rPr>
        <w:t xml:space="preserve">1% </w:t>
      </w:r>
    </w:p>
    <w:p w14:paraId="0F302DF1"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34816-34831           </w:t>
      </w:r>
      <w:proofErr w:type="gramStart"/>
      <w:r w:rsidRPr="000457F5">
        <w:rPr>
          <w:rFonts w:ascii="LM Mono 10" w:hAnsi="LM Mono 10"/>
          <w:sz w:val="18"/>
        </w:rPr>
        <w:t>1  &lt;</w:t>
      </w:r>
      <w:proofErr w:type="gramEnd"/>
      <w:r w:rsidRPr="000457F5">
        <w:rPr>
          <w:rFonts w:ascii="LM Mono 10" w:hAnsi="LM Mono 10"/>
          <w:sz w:val="18"/>
        </w:rPr>
        <w:t xml:space="preserve">1% </w:t>
      </w:r>
    </w:p>
    <w:p w14:paraId="465F36FD"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36864-36879           </w:t>
      </w:r>
      <w:proofErr w:type="gramStart"/>
      <w:r w:rsidRPr="000457F5">
        <w:rPr>
          <w:rFonts w:ascii="LM Mono 10" w:hAnsi="LM Mono 10"/>
          <w:sz w:val="18"/>
        </w:rPr>
        <w:t>1  &lt;</w:t>
      </w:r>
      <w:proofErr w:type="gramEnd"/>
      <w:r w:rsidRPr="000457F5">
        <w:rPr>
          <w:rFonts w:ascii="LM Mono 10" w:hAnsi="LM Mono 10"/>
          <w:sz w:val="18"/>
        </w:rPr>
        <w:t xml:space="preserve">1% </w:t>
      </w:r>
    </w:p>
    <w:p w14:paraId="4DCD69D7"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38912-38927           </w:t>
      </w:r>
      <w:proofErr w:type="gramStart"/>
      <w:r w:rsidRPr="000457F5">
        <w:rPr>
          <w:rFonts w:ascii="LM Mono 10" w:hAnsi="LM Mono 10"/>
          <w:sz w:val="18"/>
        </w:rPr>
        <w:t>1  &lt;</w:t>
      </w:r>
      <w:proofErr w:type="gramEnd"/>
      <w:r w:rsidRPr="000457F5">
        <w:rPr>
          <w:rFonts w:ascii="LM Mono 10" w:hAnsi="LM Mono 10"/>
          <w:sz w:val="18"/>
        </w:rPr>
        <w:t xml:space="preserve">1% </w:t>
      </w:r>
    </w:p>
    <w:p w14:paraId="5C624674"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40960-40975           </w:t>
      </w:r>
      <w:proofErr w:type="gramStart"/>
      <w:r w:rsidRPr="000457F5">
        <w:rPr>
          <w:rFonts w:ascii="LM Mono 10" w:hAnsi="LM Mono 10"/>
          <w:sz w:val="18"/>
        </w:rPr>
        <w:t>1  &lt;</w:t>
      </w:r>
      <w:proofErr w:type="gramEnd"/>
      <w:r w:rsidRPr="000457F5">
        <w:rPr>
          <w:rFonts w:ascii="LM Mono 10" w:hAnsi="LM Mono 10"/>
          <w:sz w:val="18"/>
        </w:rPr>
        <w:t xml:space="preserve">1% </w:t>
      </w:r>
    </w:p>
    <w:p w14:paraId="4135B8D1"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43008-43023           </w:t>
      </w:r>
      <w:proofErr w:type="gramStart"/>
      <w:r w:rsidRPr="000457F5">
        <w:rPr>
          <w:rFonts w:ascii="LM Mono 10" w:hAnsi="LM Mono 10"/>
          <w:sz w:val="18"/>
        </w:rPr>
        <w:t>1  &lt;</w:t>
      </w:r>
      <w:proofErr w:type="gramEnd"/>
      <w:r w:rsidRPr="000457F5">
        <w:rPr>
          <w:rFonts w:ascii="LM Mono 10" w:hAnsi="LM Mono 10"/>
          <w:sz w:val="18"/>
        </w:rPr>
        <w:t xml:space="preserve">1% </w:t>
      </w:r>
    </w:p>
    <w:p w14:paraId="44FFFA40"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45056-45071           </w:t>
      </w:r>
      <w:proofErr w:type="gramStart"/>
      <w:r w:rsidRPr="000457F5">
        <w:rPr>
          <w:rFonts w:ascii="LM Mono 10" w:hAnsi="LM Mono 10"/>
          <w:sz w:val="18"/>
        </w:rPr>
        <w:t>1  &lt;</w:t>
      </w:r>
      <w:proofErr w:type="gramEnd"/>
      <w:r w:rsidRPr="000457F5">
        <w:rPr>
          <w:rFonts w:ascii="LM Mono 10" w:hAnsi="LM Mono 10"/>
          <w:sz w:val="18"/>
        </w:rPr>
        <w:t xml:space="preserve">1% </w:t>
      </w:r>
    </w:p>
    <w:p w14:paraId="2B30384D"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47104-47119           </w:t>
      </w:r>
      <w:proofErr w:type="gramStart"/>
      <w:r w:rsidRPr="000457F5">
        <w:rPr>
          <w:rFonts w:ascii="LM Mono 10" w:hAnsi="LM Mono 10"/>
          <w:sz w:val="18"/>
        </w:rPr>
        <w:t>1  &lt;</w:t>
      </w:r>
      <w:proofErr w:type="gramEnd"/>
      <w:r w:rsidRPr="000457F5">
        <w:rPr>
          <w:rFonts w:ascii="LM Mono 10" w:hAnsi="LM Mono 10"/>
          <w:sz w:val="18"/>
        </w:rPr>
        <w:t xml:space="preserve">1% </w:t>
      </w:r>
    </w:p>
    <w:p w14:paraId="73ECADA6" w14:textId="77777777" w:rsidR="007C7ED4" w:rsidRPr="000457F5" w:rsidRDefault="007C7ED4" w:rsidP="001A47C3">
      <w:pPr>
        <w:spacing w:before="0" w:after="0"/>
        <w:rPr>
          <w:rFonts w:ascii="LM Mono 10" w:hAnsi="LM Mono 10"/>
          <w:sz w:val="18"/>
        </w:rPr>
      </w:pPr>
      <w:r w:rsidRPr="000457F5">
        <w:rPr>
          <w:rFonts w:ascii="LM Mono 10" w:hAnsi="LM Mono 10"/>
          <w:sz w:val="18"/>
        </w:rPr>
        <w:lastRenderedPageBreak/>
        <w:t xml:space="preserve">49152-49167           </w:t>
      </w:r>
      <w:proofErr w:type="gramStart"/>
      <w:r w:rsidRPr="000457F5">
        <w:rPr>
          <w:rFonts w:ascii="LM Mono 10" w:hAnsi="LM Mono 10"/>
          <w:sz w:val="18"/>
        </w:rPr>
        <w:t>1  &lt;</w:t>
      </w:r>
      <w:proofErr w:type="gramEnd"/>
      <w:r w:rsidRPr="000457F5">
        <w:rPr>
          <w:rFonts w:ascii="LM Mono 10" w:hAnsi="LM Mono 10"/>
          <w:sz w:val="18"/>
        </w:rPr>
        <w:t xml:space="preserve">1% </w:t>
      </w:r>
    </w:p>
    <w:p w14:paraId="59CEA4AD"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51200-51215           </w:t>
      </w:r>
      <w:proofErr w:type="gramStart"/>
      <w:r w:rsidRPr="000457F5">
        <w:rPr>
          <w:rFonts w:ascii="LM Mono 10" w:hAnsi="LM Mono 10"/>
          <w:sz w:val="18"/>
        </w:rPr>
        <w:t>1  &lt;</w:t>
      </w:r>
      <w:proofErr w:type="gramEnd"/>
      <w:r w:rsidRPr="000457F5">
        <w:rPr>
          <w:rFonts w:ascii="LM Mono 10" w:hAnsi="LM Mono 10"/>
          <w:sz w:val="18"/>
        </w:rPr>
        <w:t xml:space="preserve">1% </w:t>
      </w:r>
    </w:p>
    <w:p w14:paraId="679065ED"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53248-53263           </w:t>
      </w:r>
      <w:proofErr w:type="gramStart"/>
      <w:r w:rsidRPr="000457F5">
        <w:rPr>
          <w:rFonts w:ascii="LM Mono 10" w:hAnsi="LM Mono 10"/>
          <w:sz w:val="18"/>
        </w:rPr>
        <w:t>1  &lt;</w:t>
      </w:r>
      <w:proofErr w:type="gramEnd"/>
      <w:r w:rsidRPr="000457F5">
        <w:rPr>
          <w:rFonts w:ascii="LM Mono 10" w:hAnsi="LM Mono 10"/>
          <w:sz w:val="18"/>
        </w:rPr>
        <w:t xml:space="preserve">1% </w:t>
      </w:r>
    </w:p>
    <w:p w14:paraId="29A31036"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55296-55311           </w:t>
      </w:r>
      <w:proofErr w:type="gramStart"/>
      <w:r w:rsidRPr="000457F5">
        <w:rPr>
          <w:rFonts w:ascii="LM Mono 10" w:hAnsi="LM Mono 10"/>
          <w:sz w:val="18"/>
        </w:rPr>
        <w:t>1  &lt;</w:t>
      </w:r>
      <w:proofErr w:type="gramEnd"/>
      <w:r w:rsidRPr="000457F5">
        <w:rPr>
          <w:rFonts w:ascii="LM Mono 10" w:hAnsi="LM Mono 10"/>
          <w:sz w:val="18"/>
        </w:rPr>
        <w:t xml:space="preserve">1% </w:t>
      </w:r>
    </w:p>
    <w:p w14:paraId="6FB1BCA9"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57344-57359           </w:t>
      </w:r>
      <w:proofErr w:type="gramStart"/>
      <w:r w:rsidRPr="000457F5">
        <w:rPr>
          <w:rFonts w:ascii="LM Mono 10" w:hAnsi="LM Mono 10"/>
          <w:sz w:val="18"/>
        </w:rPr>
        <w:t>1  &lt;</w:t>
      </w:r>
      <w:proofErr w:type="gramEnd"/>
      <w:r w:rsidRPr="000457F5">
        <w:rPr>
          <w:rFonts w:ascii="LM Mono 10" w:hAnsi="LM Mono 10"/>
          <w:sz w:val="18"/>
        </w:rPr>
        <w:t xml:space="preserve">1% </w:t>
      </w:r>
    </w:p>
    <w:p w14:paraId="109F7F75"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59392-59407           </w:t>
      </w:r>
      <w:proofErr w:type="gramStart"/>
      <w:r w:rsidRPr="000457F5">
        <w:rPr>
          <w:rFonts w:ascii="LM Mono 10" w:hAnsi="LM Mono 10"/>
          <w:sz w:val="18"/>
        </w:rPr>
        <w:t>1  &lt;</w:t>
      </w:r>
      <w:proofErr w:type="gramEnd"/>
      <w:r w:rsidRPr="000457F5">
        <w:rPr>
          <w:rFonts w:ascii="LM Mono 10" w:hAnsi="LM Mono 10"/>
          <w:sz w:val="18"/>
        </w:rPr>
        <w:t xml:space="preserve">1% </w:t>
      </w:r>
    </w:p>
    <w:p w14:paraId="51E959E2"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61440-61455           </w:t>
      </w:r>
      <w:proofErr w:type="gramStart"/>
      <w:r w:rsidRPr="000457F5">
        <w:rPr>
          <w:rFonts w:ascii="LM Mono 10" w:hAnsi="LM Mono 10"/>
          <w:sz w:val="18"/>
        </w:rPr>
        <w:t>1  &lt;</w:t>
      </w:r>
      <w:proofErr w:type="gramEnd"/>
      <w:r w:rsidRPr="000457F5">
        <w:rPr>
          <w:rFonts w:ascii="LM Mono 10" w:hAnsi="LM Mono 10"/>
          <w:sz w:val="18"/>
        </w:rPr>
        <w:t xml:space="preserve">1% </w:t>
      </w:r>
    </w:p>
    <w:p w14:paraId="002A1DA7" w14:textId="77777777" w:rsidR="007C7ED4" w:rsidRPr="000457F5" w:rsidRDefault="007C7ED4" w:rsidP="001A47C3">
      <w:pPr>
        <w:spacing w:before="0" w:after="0"/>
        <w:rPr>
          <w:rFonts w:ascii="LM Mono 10" w:hAnsi="LM Mono 10"/>
          <w:sz w:val="18"/>
        </w:rPr>
      </w:pPr>
      <w:r w:rsidRPr="000457F5">
        <w:rPr>
          <w:rFonts w:ascii="LM Mono 10" w:hAnsi="LM Mono 10"/>
          <w:sz w:val="18"/>
        </w:rPr>
        <w:t xml:space="preserve">63488-63503           </w:t>
      </w:r>
      <w:proofErr w:type="gramStart"/>
      <w:r w:rsidRPr="000457F5">
        <w:rPr>
          <w:rFonts w:ascii="LM Mono 10" w:hAnsi="LM Mono 10"/>
          <w:sz w:val="18"/>
        </w:rPr>
        <w:t>1  &lt;</w:t>
      </w:r>
      <w:proofErr w:type="gramEnd"/>
      <w:r w:rsidRPr="000457F5">
        <w:rPr>
          <w:rFonts w:ascii="LM Mono 10" w:hAnsi="LM Mono 10"/>
          <w:sz w:val="18"/>
        </w:rPr>
        <w:t xml:space="preserve">1% </w:t>
      </w:r>
    </w:p>
    <w:p w14:paraId="0738AFEA" w14:textId="19788802" w:rsidR="007C7ED4" w:rsidRDefault="007C7ED4" w:rsidP="00951D16">
      <w:pPr>
        <w:spacing w:before="0" w:after="0"/>
        <w:rPr>
          <w:rFonts w:ascii="LM Mono 10" w:hAnsi="LM Mono 10"/>
          <w:sz w:val="18"/>
        </w:rPr>
      </w:pPr>
      <w:r w:rsidRPr="000457F5">
        <w:rPr>
          <w:rFonts w:ascii="LM Mono 10" w:hAnsi="LM Mono 10"/>
          <w:sz w:val="18"/>
        </w:rPr>
        <w:t xml:space="preserve">   large            </w:t>
      </w:r>
      <w:proofErr w:type="gramStart"/>
      <w:r w:rsidRPr="000457F5">
        <w:rPr>
          <w:rFonts w:ascii="LM Mono 10" w:hAnsi="LM Mono 10"/>
          <w:sz w:val="18"/>
        </w:rPr>
        <w:t>360  &lt;</w:t>
      </w:r>
      <w:proofErr w:type="gramEnd"/>
      <w:r w:rsidRPr="000457F5">
        <w:rPr>
          <w:rFonts w:ascii="LM Mono 10" w:hAnsi="LM Mono 10"/>
          <w:sz w:val="18"/>
        </w:rPr>
        <w:t>1%</w:t>
      </w:r>
    </w:p>
    <w:p w14:paraId="03A53EC9" w14:textId="77777777" w:rsidR="00B56CE5" w:rsidRPr="00951D16" w:rsidRDefault="00B56CE5" w:rsidP="00951D16">
      <w:pPr>
        <w:spacing w:before="0" w:after="0"/>
        <w:rPr>
          <w:rFonts w:ascii="LM Mono 10" w:hAnsi="LM Mono 10"/>
          <w:sz w:val="18"/>
        </w:rPr>
      </w:pPr>
      <w:bookmarkStart w:id="12" w:name="_GoBack"/>
      <w:bookmarkEnd w:id="12"/>
    </w:p>
    <w:p w14:paraId="72AD8856" w14:textId="6EFA13CF" w:rsidR="004D0529" w:rsidRPr="00DE6F22" w:rsidRDefault="00C973A4" w:rsidP="004D0529">
      <w:pPr>
        <w:rPr>
          <w:b/>
          <w:u w:val="single"/>
        </w:rPr>
      </w:pPr>
      <w:r w:rsidRPr="00DE6F22">
        <w:rPr>
          <w:b/>
          <w:u w:val="single"/>
        </w:rPr>
        <w:t>Language: JAVA</w:t>
      </w:r>
    </w:p>
    <w:p w14:paraId="4948BB6F" w14:textId="2D99FE2E" w:rsidR="00DE6F22" w:rsidRPr="000457F5" w:rsidRDefault="00DE6F22" w:rsidP="00DE6F22">
      <w:pPr>
        <w:spacing w:before="0" w:after="0"/>
        <w:rPr>
          <w:rFonts w:ascii="LM Mono 10" w:hAnsi="LM Mono 10"/>
          <w:b/>
          <w:sz w:val="20"/>
          <w:u w:val="single"/>
        </w:rPr>
      </w:pPr>
      <w:r w:rsidRPr="000457F5">
        <w:rPr>
          <w:rFonts w:ascii="LM Mono 10" w:hAnsi="LM Mono 10"/>
          <w:b/>
          <w:sz w:val="20"/>
          <w:u w:val="single"/>
        </w:rPr>
        <w:t>CPU PERFORMANCE (PERF)</w:t>
      </w:r>
    </w:p>
    <w:p w14:paraId="4134A05B" w14:textId="583D789B" w:rsidR="002C439C" w:rsidRPr="000457F5" w:rsidRDefault="002C439C" w:rsidP="00DE6F22">
      <w:pPr>
        <w:spacing w:before="0" w:after="0"/>
        <w:rPr>
          <w:rFonts w:ascii="LM Mono 10" w:hAnsi="LM Mono 10"/>
          <w:sz w:val="18"/>
        </w:rPr>
      </w:pPr>
      <w:r w:rsidRPr="000457F5">
        <w:rPr>
          <w:rFonts w:ascii="LM Mono 10" w:hAnsi="LM Mono 10"/>
          <w:sz w:val="18"/>
        </w:rPr>
        <w:t>TOTAL_</w:t>
      </w:r>
      <w:proofErr w:type="gramStart"/>
      <w:r w:rsidRPr="000457F5">
        <w:rPr>
          <w:rFonts w:ascii="LM Mono 10" w:hAnsi="LM Mono 10"/>
          <w:sz w:val="18"/>
        </w:rPr>
        <w:t>ITEMS :</w:t>
      </w:r>
      <w:proofErr w:type="gramEnd"/>
      <w:r w:rsidRPr="000457F5">
        <w:rPr>
          <w:rFonts w:ascii="LM Mono 10" w:hAnsi="LM Mono 10"/>
          <w:sz w:val="18"/>
        </w:rPr>
        <w:t xml:space="preserve"> 100000</w:t>
      </w:r>
    </w:p>
    <w:p w14:paraId="1AF897BB" w14:textId="77777777" w:rsidR="002C439C" w:rsidRPr="000457F5" w:rsidRDefault="002C439C" w:rsidP="00DE6F22">
      <w:pPr>
        <w:spacing w:before="0" w:after="0"/>
        <w:rPr>
          <w:rFonts w:ascii="LM Mono 10" w:hAnsi="LM Mono 10"/>
          <w:sz w:val="18"/>
        </w:rPr>
      </w:pPr>
      <w:r w:rsidRPr="000457F5">
        <w:rPr>
          <w:rFonts w:ascii="LM Mono 10" w:hAnsi="LM Mono 10"/>
          <w:sz w:val="18"/>
        </w:rPr>
        <w:t>TOTAL_</w:t>
      </w:r>
      <w:proofErr w:type="gramStart"/>
      <w:r w:rsidRPr="000457F5">
        <w:rPr>
          <w:rFonts w:ascii="LM Mono 10" w:hAnsi="LM Mono 10"/>
          <w:sz w:val="18"/>
        </w:rPr>
        <w:t>AMOUNT :</w:t>
      </w:r>
      <w:proofErr w:type="gramEnd"/>
      <w:r w:rsidRPr="000457F5">
        <w:rPr>
          <w:rFonts w:ascii="LM Mono 10" w:hAnsi="LM Mono 10"/>
          <w:sz w:val="18"/>
        </w:rPr>
        <w:t xml:space="preserve"> 112656300.1282616300</w:t>
      </w:r>
    </w:p>
    <w:p w14:paraId="4DE19E26" w14:textId="77777777" w:rsidR="002C439C" w:rsidRPr="000457F5" w:rsidRDefault="002C439C" w:rsidP="00DE6F22">
      <w:pPr>
        <w:spacing w:before="0" w:after="0"/>
        <w:rPr>
          <w:rFonts w:ascii="LM Mono 10" w:hAnsi="LM Mono 10"/>
          <w:sz w:val="18"/>
        </w:rPr>
      </w:pPr>
    </w:p>
    <w:p w14:paraId="637D0101"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Performance counter stats for 'java -cp </w:t>
      </w:r>
      <w:proofErr w:type="spellStart"/>
      <w:r w:rsidRPr="000457F5">
        <w:rPr>
          <w:rFonts w:ascii="LM Mono 10" w:hAnsi="LM Mono 10"/>
          <w:sz w:val="18"/>
        </w:rPr>
        <w:t>GSTJava</w:t>
      </w:r>
      <w:proofErr w:type="spellEnd"/>
      <w:r w:rsidRPr="000457F5">
        <w:rPr>
          <w:rFonts w:ascii="LM Mono 10" w:hAnsi="LM Mono 10"/>
          <w:sz w:val="18"/>
        </w:rPr>
        <w:t xml:space="preserve">/bin </w:t>
      </w:r>
      <w:proofErr w:type="spellStart"/>
      <w:proofErr w:type="gramStart"/>
      <w:r w:rsidRPr="000457F5">
        <w:rPr>
          <w:rFonts w:ascii="LM Mono 10" w:hAnsi="LM Mono 10"/>
          <w:sz w:val="18"/>
        </w:rPr>
        <w:t>app.App</w:t>
      </w:r>
      <w:proofErr w:type="spellEnd"/>
      <w:proofErr w:type="gramEnd"/>
      <w:r w:rsidRPr="000457F5">
        <w:rPr>
          <w:rFonts w:ascii="LM Mono 10" w:hAnsi="LM Mono 10"/>
          <w:sz w:val="18"/>
        </w:rPr>
        <w:t>':</w:t>
      </w:r>
    </w:p>
    <w:p w14:paraId="4D9C5E1A" w14:textId="77777777" w:rsidR="002C439C" w:rsidRPr="000457F5" w:rsidRDefault="002C439C" w:rsidP="00DE6F22">
      <w:pPr>
        <w:spacing w:before="0" w:after="0"/>
        <w:rPr>
          <w:rFonts w:ascii="LM Mono 10" w:hAnsi="LM Mono 10"/>
          <w:sz w:val="18"/>
        </w:rPr>
      </w:pPr>
    </w:p>
    <w:p w14:paraId="02D2E404"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212.06 </w:t>
      </w:r>
      <w:proofErr w:type="spellStart"/>
      <w:r w:rsidRPr="000457F5">
        <w:rPr>
          <w:rFonts w:ascii="LM Mono 10" w:hAnsi="LM Mono 10"/>
          <w:sz w:val="18"/>
        </w:rPr>
        <w:t>msec</w:t>
      </w:r>
      <w:proofErr w:type="spellEnd"/>
      <w:r w:rsidRPr="000457F5">
        <w:rPr>
          <w:rFonts w:ascii="LM Mono 10" w:hAnsi="LM Mono 10"/>
          <w:sz w:val="18"/>
        </w:rPr>
        <w:t xml:space="preserve"> </w:t>
      </w:r>
      <w:proofErr w:type="spellStart"/>
      <w:r w:rsidRPr="000457F5">
        <w:rPr>
          <w:rFonts w:ascii="LM Mono 10" w:hAnsi="LM Mono 10"/>
          <w:sz w:val="18"/>
        </w:rPr>
        <w:t>task-</w:t>
      </w:r>
      <w:proofErr w:type="gramStart"/>
      <w:r w:rsidRPr="000457F5">
        <w:rPr>
          <w:rFonts w:ascii="LM Mono 10" w:hAnsi="LM Mono 10"/>
          <w:sz w:val="18"/>
        </w:rPr>
        <w:t>clock:u</w:t>
      </w:r>
      <w:proofErr w:type="spellEnd"/>
      <w:proofErr w:type="gramEnd"/>
      <w:r w:rsidRPr="000457F5">
        <w:rPr>
          <w:rFonts w:ascii="LM Mono 10" w:hAnsi="LM Mono 10"/>
          <w:sz w:val="18"/>
        </w:rPr>
        <w:t xml:space="preserve">              #    1.459 CPUs utilized          </w:t>
      </w:r>
    </w:p>
    <w:p w14:paraId="6F82156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      </w:t>
      </w:r>
      <w:proofErr w:type="spellStart"/>
      <w:r w:rsidRPr="000457F5">
        <w:rPr>
          <w:rFonts w:ascii="LM Mono 10" w:hAnsi="LM Mono 10"/>
          <w:sz w:val="18"/>
        </w:rPr>
        <w:t>context-</w:t>
      </w:r>
      <w:proofErr w:type="gramStart"/>
      <w:r w:rsidRPr="000457F5">
        <w:rPr>
          <w:rFonts w:ascii="LM Mono 10" w:hAnsi="LM Mono 10"/>
          <w:sz w:val="18"/>
        </w:rPr>
        <w:t>switches:u</w:t>
      </w:r>
      <w:proofErr w:type="spellEnd"/>
      <w:proofErr w:type="gramEnd"/>
      <w:r w:rsidRPr="000457F5">
        <w:rPr>
          <w:rFonts w:ascii="LM Mono 10" w:hAnsi="LM Mono 10"/>
          <w:sz w:val="18"/>
        </w:rPr>
        <w:t xml:space="preserve">        #    0.000 K/sec                  </w:t>
      </w:r>
    </w:p>
    <w:p w14:paraId="6C7B700D"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      </w:t>
      </w:r>
      <w:proofErr w:type="spellStart"/>
      <w:r w:rsidRPr="000457F5">
        <w:rPr>
          <w:rFonts w:ascii="LM Mono 10" w:hAnsi="LM Mono 10"/>
          <w:sz w:val="18"/>
        </w:rPr>
        <w:t>cpu-</w:t>
      </w:r>
      <w:proofErr w:type="gramStart"/>
      <w:r w:rsidRPr="000457F5">
        <w:rPr>
          <w:rFonts w:ascii="LM Mono 10" w:hAnsi="LM Mono 10"/>
          <w:sz w:val="18"/>
        </w:rPr>
        <w:t>migrations:u</w:t>
      </w:r>
      <w:proofErr w:type="spellEnd"/>
      <w:proofErr w:type="gramEnd"/>
      <w:r w:rsidRPr="000457F5">
        <w:rPr>
          <w:rFonts w:ascii="LM Mono 10" w:hAnsi="LM Mono 10"/>
          <w:sz w:val="18"/>
        </w:rPr>
        <w:t xml:space="preserve">          #    0.000 K/sec                  </w:t>
      </w:r>
    </w:p>
    <w:p w14:paraId="568681A8"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4,752      </w:t>
      </w:r>
      <w:proofErr w:type="spellStart"/>
      <w:r w:rsidRPr="000457F5">
        <w:rPr>
          <w:rFonts w:ascii="LM Mono 10" w:hAnsi="LM Mono 10"/>
          <w:sz w:val="18"/>
        </w:rPr>
        <w:t>page-</w:t>
      </w:r>
      <w:proofErr w:type="gramStart"/>
      <w:r w:rsidRPr="000457F5">
        <w:rPr>
          <w:rFonts w:ascii="LM Mono 10" w:hAnsi="LM Mono 10"/>
          <w:sz w:val="18"/>
        </w:rPr>
        <w:t>faults:u</w:t>
      </w:r>
      <w:proofErr w:type="spellEnd"/>
      <w:proofErr w:type="gramEnd"/>
      <w:r w:rsidRPr="000457F5">
        <w:rPr>
          <w:rFonts w:ascii="LM Mono 10" w:hAnsi="LM Mono 10"/>
          <w:sz w:val="18"/>
        </w:rPr>
        <w:t xml:space="preserve">             #    0.022 M/sec                  </w:t>
      </w:r>
    </w:p>
    <w:p w14:paraId="0128E945"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359,432,031      </w:t>
      </w:r>
      <w:proofErr w:type="spellStart"/>
      <w:proofErr w:type="gramStart"/>
      <w:r w:rsidRPr="000457F5">
        <w:rPr>
          <w:rFonts w:ascii="LM Mono 10" w:hAnsi="LM Mono 10"/>
          <w:sz w:val="18"/>
        </w:rPr>
        <w:t>cycles:u</w:t>
      </w:r>
      <w:proofErr w:type="spellEnd"/>
      <w:proofErr w:type="gramEnd"/>
      <w:r w:rsidRPr="000457F5">
        <w:rPr>
          <w:rFonts w:ascii="LM Mono 10" w:hAnsi="LM Mono 10"/>
          <w:sz w:val="18"/>
        </w:rPr>
        <w:t xml:space="preserve">                  #    1.695 GHz                    </w:t>
      </w:r>
    </w:p>
    <w:p w14:paraId="1989AA60"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411,960,222      </w:t>
      </w:r>
      <w:proofErr w:type="spellStart"/>
      <w:proofErr w:type="gramStart"/>
      <w:r w:rsidRPr="000457F5">
        <w:rPr>
          <w:rFonts w:ascii="LM Mono 10" w:hAnsi="LM Mono 10"/>
          <w:sz w:val="18"/>
        </w:rPr>
        <w:t>instructions:u</w:t>
      </w:r>
      <w:proofErr w:type="spellEnd"/>
      <w:proofErr w:type="gramEnd"/>
      <w:r w:rsidRPr="000457F5">
        <w:rPr>
          <w:rFonts w:ascii="LM Mono 10" w:hAnsi="LM Mono 10"/>
          <w:sz w:val="18"/>
        </w:rPr>
        <w:t xml:space="preserve">            #    1.15  </w:t>
      </w:r>
      <w:proofErr w:type="spellStart"/>
      <w:r w:rsidRPr="000457F5">
        <w:rPr>
          <w:rFonts w:ascii="LM Mono 10" w:hAnsi="LM Mono 10"/>
          <w:sz w:val="18"/>
        </w:rPr>
        <w:t>insn</w:t>
      </w:r>
      <w:proofErr w:type="spellEnd"/>
      <w:r w:rsidRPr="000457F5">
        <w:rPr>
          <w:rFonts w:ascii="LM Mono 10" w:hAnsi="LM Mono 10"/>
          <w:sz w:val="18"/>
        </w:rPr>
        <w:t xml:space="preserve"> per cycle         </w:t>
      </w:r>
    </w:p>
    <w:p w14:paraId="5159E218"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78,327,254      </w:t>
      </w:r>
      <w:proofErr w:type="spellStart"/>
      <w:proofErr w:type="gramStart"/>
      <w:r w:rsidRPr="000457F5">
        <w:rPr>
          <w:rFonts w:ascii="LM Mono 10" w:hAnsi="LM Mono 10"/>
          <w:sz w:val="18"/>
        </w:rPr>
        <w:t>branches:u</w:t>
      </w:r>
      <w:proofErr w:type="spellEnd"/>
      <w:proofErr w:type="gramEnd"/>
      <w:r w:rsidRPr="000457F5">
        <w:rPr>
          <w:rFonts w:ascii="LM Mono 10" w:hAnsi="LM Mono 10"/>
          <w:sz w:val="18"/>
        </w:rPr>
        <w:t xml:space="preserve">                #  369.371 M/sec                  </w:t>
      </w:r>
    </w:p>
    <w:p w14:paraId="0043810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2,874,409      </w:t>
      </w:r>
      <w:proofErr w:type="spellStart"/>
      <w:r w:rsidRPr="000457F5">
        <w:rPr>
          <w:rFonts w:ascii="LM Mono 10" w:hAnsi="LM Mono 10"/>
          <w:sz w:val="18"/>
        </w:rPr>
        <w:t>branch-</w:t>
      </w:r>
      <w:proofErr w:type="gramStart"/>
      <w:r w:rsidRPr="000457F5">
        <w:rPr>
          <w:rFonts w:ascii="LM Mono 10" w:hAnsi="LM Mono 10"/>
          <w:sz w:val="18"/>
        </w:rPr>
        <w:t>misses:u</w:t>
      </w:r>
      <w:proofErr w:type="spellEnd"/>
      <w:proofErr w:type="gramEnd"/>
      <w:r w:rsidRPr="000457F5">
        <w:rPr>
          <w:rFonts w:ascii="LM Mono 10" w:hAnsi="LM Mono 10"/>
          <w:sz w:val="18"/>
        </w:rPr>
        <w:t xml:space="preserve">           #    3.67% of all branches        </w:t>
      </w:r>
    </w:p>
    <w:p w14:paraId="38BADF70" w14:textId="77777777" w:rsidR="002C439C" w:rsidRPr="000457F5" w:rsidRDefault="002C439C" w:rsidP="00DE6F22">
      <w:pPr>
        <w:spacing w:before="0" w:after="0"/>
        <w:rPr>
          <w:rFonts w:ascii="LM Mono 10" w:hAnsi="LM Mono 10"/>
          <w:sz w:val="18"/>
        </w:rPr>
      </w:pPr>
    </w:p>
    <w:p w14:paraId="741A8DF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0.145300220 seconds time elapsed</w:t>
      </w:r>
    </w:p>
    <w:p w14:paraId="39C674B6" w14:textId="77777777" w:rsidR="002C439C" w:rsidRPr="000457F5" w:rsidRDefault="002C439C" w:rsidP="00DE6F22">
      <w:pPr>
        <w:spacing w:before="0" w:after="0"/>
        <w:rPr>
          <w:rFonts w:ascii="LM Mono 10" w:hAnsi="LM Mono 10"/>
          <w:sz w:val="18"/>
        </w:rPr>
      </w:pPr>
    </w:p>
    <w:p w14:paraId="0D783460"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0.189254000 seconds user</w:t>
      </w:r>
    </w:p>
    <w:p w14:paraId="0AD6DAF2" w14:textId="1702BFFB" w:rsidR="002C439C" w:rsidRPr="000457F5" w:rsidRDefault="002C439C" w:rsidP="00DE6F22">
      <w:pPr>
        <w:spacing w:before="0" w:after="0"/>
        <w:rPr>
          <w:rFonts w:ascii="LM Mono 10" w:hAnsi="LM Mono 10"/>
          <w:sz w:val="18"/>
        </w:rPr>
      </w:pPr>
      <w:r w:rsidRPr="000457F5">
        <w:rPr>
          <w:rFonts w:ascii="LM Mono 10" w:hAnsi="LM Mono 10"/>
          <w:sz w:val="18"/>
        </w:rPr>
        <w:t xml:space="preserve">       0.026494000 seconds sys</w:t>
      </w:r>
    </w:p>
    <w:p w14:paraId="5F8BCD35" w14:textId="114C5FF8" w:rsidR="002C439C" w:rsidRPr="000457F5" w:rsidRDefault="002C439C" w:rsidP="00DE6F22">
      <w:pPr>
        <w:spacing w:before="0" w:after="0"/>
        <w:rPr>
          <w:rFonts w:ascii="LM Mono 10" w:hAnsi="LM Mono 10"/>
          <w:sz w:val="18"/>
        </w:rPr>
      </w:pPr>
    </w:p>
    <w:p w14:paraId="30B8222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w:t>
      </w:r>
      <w:proofErr w:type="gramStart"/>
      <w:r w:rsidRPr="000457F5">
        <w:rPr>
          <w:rFonts w:ascii="LM Mono 10" w:hAnsi="LM Mono 10"/>
          <w:sz w:val="18"/>
        </w:rPr>
        <w:t>Overhead  Command</w:t>
      </w:r>
      <w:proofErr w:type="gramEnd"/>
      <w:r w:rsidRPr="000457F5">
        <w:rPr>
          <w:rFonts w:ascii="LM Mono 10" w:hAnsi="LM Mono 10"/>
          <w:sz w:val="18"/>
        </w:rPr>
        <w:t xml:space="preserve">          Shared Object       Symbol                                 </w:t>
      </w:r>
    </w:p>
    <w:p w14:paraId="2A18920A"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2.14</w:t>
      </w:r>
      <w:proofErr w:type="gramStart"/>
      <w:r w:rsidRPr="000457F5">
        <w:rPr>
          <w:rFonts w:ascii="LM Mono 10" w:hAnsi="LM Mono 10"/>
          <w:sz w:val="18"/>
        </w:rPr>
        <w:t>%  java</w:t>
      </w:r>
      <w:proofErr w:type="gramEnd"/>
      <w:r w:rsidRPr="000457F5">
        <w:rPr>
          <w:rFonts w:ascii="LM Mono 10" w:hAnsi="LM Mono 10"/>
          <w:sz w:val="18"/>
        </w:rPr>
        <w:t xml:space="preserve">             libjvm.so           [.] 0x0000000000d14785</w:t>
      </w:r>
    </w:p>
    <w:p w14:paraId="0BA758FC"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1.14</w:t>
      </w:r>
      <w:proofErr w:type="gramStart"/>
      <w:r w:rsidRPr="000457F5">
        <w:rPr>
          <w:rFonts w:ascii="LM Mono 10" w:hAnsi="LM Mono 10"/>
          <w:sz w:val="18"/>
        </w:rPr>
        <w:t>%  java</w:t>
      </w:r>
      <w:proofErr w:type="gramEnd"/>
      <w:r w:rsidRPr="000457F5">
        <w:rPr>
          <w:rFonts w:ascii="LM Mono 10" w:hAnsi="LM Mono 10"/>
          <w:sz w:val="18"/>
        </w:rPr>
        <w:t xml:space="preserve">             libjvm.so           [.] 0x0000000000d147b1</w:t>
      </w:r>
    </w:p>
    <w:p w14:paraId="2E0D7CBC"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0.82</w:t>
      </w:r>
      <w:proofErr w:type="gramStart"/>
      <w:r w:rsidRPr="000457F5">
        <w:rPr>
          <w:rFonts w:ascii="LM Mono 10" w:hAnsi="LM Mono 10"/>
          <w:sz w:val="18"/>
        </w:rPr>
        <w:t>%  java</w:t>
      </w:r>
      <w:proofErr w:type="gramEnd"/>
      <w:r w:rsidRPr="000457F5">
        <w:rPr>
          <w:rFonts w:ascii="LM Mono 10" w:hAnsi="LM Mono 10"/>
          <w:sz w:val="18"/>
        </w:rPr>
        <w:t xml:space="preserve">             [unknown]           [k] 0xffffffff8a800b07</w:t>
      </w:r>
    </w:p>
    <w:p w14:paraId="5677132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0.78</w:t>
      </w:r>
      <w:proofErr w:type="gramStart"/>
      <w:r w:rsidRPr="000457F5">
        <w:rPr>
          <w:rFonts w:ascii="LM Mono 10" w:hAnsi="LM Mono 10"/>
          <w:sz w:val="18"/>
        </w:rPr>
        <w:t>%  java</w:t>
      </w:r>
      <w:proofErr w:type="gramEnd"/>
      <w:r w:rsidRPr="000457F5">
        <w:rPr>
          <w:rFonts w:ascii="LM Mono 10" w:hAnsi="LM Mono 10"/>
          <w:sz w:val="18"/>
        </w:rPr>
        <w:t xml:space="preserve">             libjvm.so           [.] 0x0000000000b7a168</w:t>
      </w:r>
    </w:p>
    <w:p w14:paraId="3127D894"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0.63</w:t>
      </w:r>
      <w:proofErr w:type="gramStart"/>
      <w:r w:rsidRPr="000457F5">
        <w:rPr>
          <w:rFonts w:ascii="LM Mono 10" w:hAnsi="LM Mono 10"/>
          <w:sz w:val="18"/>
        </w:rPr>
        <w:t>%  java</w:t>
      </w:r>
      <w:proofErr w:type="gramEnd"/>
      <w:r w:rsidRPr="000457F5">
        <w:rPr>
          <w:rFonts w:ascii="LM Mono 10" w:hAnsi="LM Mono 10"/>
          <w:sz w:val="18"/>
        </w:rPr>
        <w:t xml:space="preserve">             libjvm.so           [.] 0x0000000000b7a5fb</w:t>
      </w:r>
    </w:p>
    <w:p w14:paraId="60AC6BD2"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0.63</w:t>
      </w:r>
      <w:proofErr w:type="gramStart"/>
      <w:r w:rsidRPr="000457F5">
        <w:rPr>
          <w:rFonts w:ascii="LM Mono 10" w:hAnsi="LM Mono 10"/>
          <w:sz w:val="18"/>
        </w:rPr>
        <w:t>%  java</w:t>
      </w:r>
      <w:proofErr w:type="gramEnd"/>
      <w:r w:rsidRPr="000457F5">
        <w:rPr>
          <w:rFonts w:ascii="LM Mono 10" w:hAnsi="LM Mono 10"/>
          <w:sz w:val="18"/>
        </w:rPr>
        <w:t xml:space="preserve">             libjvm.so           [.] 0x0000000000d147ae</w:t>
      </w:r>
    </w:p>
    <w:p w14:paraId="51B1511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0.54</w:t>
      </w:r>
      <w:proofErr w:type="gramStart"/>
      <w:r w:rsidRPr="000457F5">
        <w:rPr>
          <w:rFonts w:ascii="LM Mono 10" w:hAnsi="LM Mono 10"/>
          <w:sz w:val="18"/>
        </w:rPr>
        <w:t>%  C</w:t>
      </w:r>
      <w:proofErr w:type="gramEnd"/>
      <w:r w:rsidRPr="000457F5">
        <w:rPr>
          <w:rFonts w:ascii="LM Mono 10" w:hAnsi="LM Mono 10"/>
          <w:sz w:val="18"/>
        </w:rPr>
        <w:t xml:space="preserve">1 </w:t>
      </w:r>
      <w:proofErr w:type="spellStart"/>
      <w:r w:rsidRPr="000457F5">
        <w:rPr>
          <w:rFonts w:ascii="LM Mono 10" w:hAnsi="LM Mono 10"/>
          <w:sz w:val="18"/>
        </w:rPr>
        <w:t>CompilerThre</w:t>
      </w:r>
      <w:proofErr w:type="spellEnd"/>
      <w:r w:rsidRPr="000457F5">
        <w:rPr>
          <w:rFonts w:ascii="LM Mono 10" w:hAnsi="LM Mono 10"/>
          <w:sz w:val="18"/>
        </w:rPr>
        <w:t xml:space="preserve">  ld-2.29.so          [.] __</w:t>
      </w:r>
      <w:proofErr w:type="spellStart"/>
      <w:r w:rsidRPr="000457F5">
        <w:rPr>
          <w:rFonts w:ascii="LM Mono 10" w:hAnsi="LM Mono 10"/>
          <w:sz w:val="18"/>
        </w:rPr>
        <w:t>tls_get_addr</w:t>
      </w:r>
      <w:proofErr w:type="spellEnd"/>
    </w:p>
    <w:p w14:paraId="1A81F971"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0.52</w:t>
      </w:r>
      <w:proofErr w:type="gramStart"/>
      <w:r w:rsidRPr="000457F5">
        <w:rPr>
          <w:rFonts w:ascii="LM Mono 10" w:hAnsi="LM Mono 10"/>
          <w:sz w:val="18"/>
        </w:rPr>
        <w:t>%  java</w:t>
      </w:r>
      <w:proofErr w:type="gramEnd"/>
      <w:r w:rsidRPr="000457F5">
        <w:rPr>
          <w:rFonts w:ascii="LM Mono 10" w:hAnsi="LM Mono 10"/>
          <w:sz w:val="18"/>
        </w:rPr>
        <w:t xml:space="preserve">             libjvm.so           [.] 0x0000000000d147b7</w:t>
      </w:r>
    </w:p>
    <w:p w14:paraId="074B1C1A"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0.52</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0x00007f9ab89654c4</w:t>
      </w:r>
    </w:p>
    <w:p w14:paraId="6781BFD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0.47</w:t>
      </w:r>
      <w:proofErr w:type="gramStart"/>
      <w:r w:rsidRPr="000457F5">
        <w:rPr>
          <w:rFonts w:ascii="LM Mono 10" w:hAnsi="LM Mono 10"/>
          <w:sz w:val="18"/>
        </w:rPr>
        <w:t>%  java</w:t>
      </w:r>
      <w:proofErr w:type="gramEnd"/>
      <w:r w:rsidRPr="000457F5">
        <w:rPr>
          <w:rFonts w:ascii="LM Mono 10" w:hAnsi="LM Mono 10"/>
          <w:sz w:val="18"/>
        </w:rPr>
        <w:t xml:space="preserve">             libjvm.so           [.] 0x0000000000d14b69</w:t>
      </w:r>
    </w:p>
    <w:p w14:paraId="77A8EC3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0.44</w:t>
      </w:r>
      <w:proofErr w:type="gramStart"/>
      <w:r w:rsidRPr="000457F5">
        <w:rPr>
          <w:rFonts w:ascii="LM Mono 10" w:hAnsi="LM Mono 10"/>
          <w:sz w:val="18"/>
        </w:rPr>
        <w:t>%  java</w:t>
      </w:r>
      <w:proofErr w:type="gramEnd"/>
      <w:r w:rsidRPr="000457F5">
        <w:rPr>
          <w:rFonts w:ascii="LM Mono 10" w:hAnsi="LM Mono 10"/>
          <w:sz w:val="18"/>
        </w:rPr>
        <w:t xml:space="preserve">             libc-2.29.so        [.] __</w:t>
      </w:r>
      <w:proofErr w:type="spellStart"/>
      <w:r w:rsidRPr="000457F5">
        <w:rPr>
          <w:rFonts w:ascii="LM Mono 10" w:hAnsi="LM Mono 10"/>
          <w:sz w:val="18"/>
        </w:rPr>
        <w:t>vfprintf_internal</w:t>
      </w:r>
      <w:proofErr w:type="spellEnd"/>
    </w:p>
    <w:p w14:paraId="267A459C"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0.43</w:t>
      </w:r>
      <w:proofErr w:type="gramStart"/>
      <w:r w:rsidRPr="000457F5">
        <w:rPr>
          <w:rFonts w:ascii="LM Mono 10" w:hAnsi="LM Mono 10"/>
          <w:sz w:val="18"/>
        </w:rPr>
        <w:t>%  java</w:t>
      </w:r>
      <w:proofErr w:type="gramEnd"/>
      <w:r w:rsidRPr="000457F5">
        <w:rPr>
          <w:rFonts w:ascii="LM Mono 10" w:hAnsi="LM Mono 10"/>
          <w:sz w:val="18"/>
        </w:rPr>
        <w:t xml:space="preserve">             ld-2.29.so          [.] </w:t>
      </w:r>
      <w:proofErr w:type="spellStart"/>
      <w:r w:rsidRPr="000457F5">
        <w:rPr>
          <w:rFonts w:ascii="LM Mono 10" w:hAnsi="LM Mono 10"/>
          <w:sz w:val="18"/>
        </w:rPr>
        <w:t>do_lookup_x</w:t>
      </w:r>
      <w:proofErr w:type="spellEnd"/>
    </w:p>
    <w:p w14:paraId="3BCD267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0.43</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0x00007f9ab8957096</w:t>
      </w:r>
    </w:p>
    <w:p w14:paraId="484AB226"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0.39</w:t>
      </w:r>
      <w:proofErr w:type="gramStart"/>
      <w:r w:rsidRPr="000457F5">
        <w:rPr>
          <w:rFonts w:ascii="LM Mono 10" w:hAnsi="LM Mono 10"/>
          <w:sz w:val="18"/>
        </w:rPr>
        <w:t>%  java</w:t>
      </w:r>
      <w:proofErr w:type="gramEnd"/>
      <w:r w:rsidRPr="000457F5">
        <w:rPr>
          <w:rFonts w:ascii="LM Mono 10" w:hAnsi="LM Mono 10"/>
          <w:sz w:val="18"/>
        </w:rPr>
        <w:t xml:space="preserve">             libjimage.so        [.] 0x0000000000002d15</w:t>
      </w:r>
    </w:p>
    <w:p w14:paraId="74A137BD"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0.39</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0x00007f9ab89780fb</w:t>
      </w:r>
    </w:p>
    <w:p w14:paraId="67E448FD"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0.39</w:t>
      </w:r>
      <w:proofErr w:type="gramStart"/>
      <w:r w:rsidRPr="000457F5">
        <w:rPr>
          <w:rFonts w:ascii="LM Mono 10" w:hAnsi="LM Mono 10"/>
          <w:sz w:val="18"/>
        </w:rPr>
        <w:t>%  java</w:t>
      </w:r>
      <w:proofErr w:type="gramEnd"/>
      <w:r w:rsidRPr="000457F5">
        <w:rPr>
          <w:rFonts w:ascii="LM Mono 10" w:hAnsi="LM Mono 10"/>
          <w:sz w:val="18"/>
        </w:rPr>
        <w:t xml:space="preserve">             libjvm.so           [.] 0x0000000000c6a4e0</w:t>
      </w:r>
    </w:p>
    <w:p w14:paraId="3BD1118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0.38</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0x00007f9ab89654c0</w:t>
      </w:r>
    </w:p>
    <w:p w14:paraId="5E99B53D"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0.38</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0x00007f9ab8974702</w:t>
      </w:r>
    </w:p>
    <w:p w14:paraId="49CADF85"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0.38</w:t>
      </w:r>
      <w:proofErr w:type="gramStart"/>
      <w:r w:rsidRPr="000457F5">
        <w:rPr>
          <w:rFonts w:ascii="LM Mono 10" w:hAnsi="LM Mono 10"/>
          <w:sz w:val="18"/>
        </w:rPr>
        <w:t>%  java</w:t>
      </w:r>
      <w:proofErr w:type="gramEnd"/>
      <w:r w:rsidRPr="000457F5">
        <w:rPr>
          <w:rFonts w:ascii="LM Mono 10" w:hAnsi="LM Mono 10"/>
          <w:sz w:val="18"/>
        </w:rPr>
        <w:t xml:space="preserve">             libjvm.so           [.] 0x0000000000bb074a</w:t>
      </w:r>
    </w:p>
    <w:p w14:paraId="06EDBC8C"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0.38</w:t>
      </w:r>
      <w:proofErr w:type="gramStart"/>
      <w:r w:rsidRPr="000457F5">
        <w:rPr>
          <w:rFonts w:ascii="LM Mono 10" w:hAnsi="LM Mono 10"/>
          <w:sz w:val="18"/>
        </w:rPr>
        <w:t>%  java</w:t>
      </w:r>
      <w:proofErr w:type="gramEnd"/>
      <w:r w:rsidRPr="000457F5">
        <w:rPr>
          <w:rFonts w:ascii="LM Mono 10" w:hAnsi="LM Mono 10"/>
          <w:sz w:val="18"/>
        </w:rPr>
        <w:t xml:space="preserve">             libjvm.so           [.] 0x00000000008246cc</w:t>
      </w:r>
    </w:p>
    <w:p w14:paraId="6967086B"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0.38</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0x00007f9ab8965516</w:t>
      </w:r>
    </w:p>
    <w:p w14:paraId="30BAEE9A"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0.37</w:t>
      </w:r>
      <w:proofErr w:type="gramStart"/>
      <w:r w:rsidRPr="000457F5">
        <w:rPr>
          <w:rFonts w:ascii="LM Mono 10" w:hAnsi="LM Mono 10"/>
          <w:sz w:val="18"/>
        </w:rPr>
        <w:t>%  java</w:t>
      </w:r>
      <w:proofErr w:type="gramEnd"/>
      <w:r w:rsidRPr="000457F5">
        <w:rPr>
          <w:rFonts w:ascii="LM Mono 10" w:hAnsi="LM Mono 10"/>
          <w:sz w:val="18"/>
        </w:rPr>
        <w:t xml:space="preserve">             libjimage.so        [.] 0x0000000000003a1f</w:t>
      </w:r>
    </w:p>
    <w:p w14:paraId="0E605BD8"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0.37</w:t>
      </w:r>
      <w:proofErr w:type="gramStart"/>
      <w:r w:rsidRPr="000457F5">
        <w:rPr>
          <w:rFonts w:ascii="LM Mono 10" w:hAnsi="LM Mono 10"/>
          <w:sz w:val="18"/>
        </w:rPr>
        <w:t>%  java</w:t>
      </w:r>
      <w:proofErr w:type="gramEnd"/>
      <w:r w:rsidRPr="000457F5">
        <w:rPr>
          <w:rFonts w:ascii="LM Mono 10" w:hAnsi="LM Mono 10"/>
          <w:sz w:val="18"/>
        </w:rPr>
        <w:t xml:space="preserve">             ld-2.29.so          [.] _</w:t>
      </w:r>
      <w:proofErr w:type="spellStart"/>
      <w:r w:rsidRPr="000457F5">
        <w:rPr>
          <w:rFonts w:ascii="LM Mono 10" w:hAnsi="LM Mono 10"/>
          <w:sz w:val="18"/>
        </w:rPr>
        <w:t>dl_relocate_object</w:t>
      </w:r>
      <w:proofErr w:type="spellEnd"/>
    </w:p>
    <w:p w14:paraId="21B03567" w14:textId="77777777" w:rsidR="002C439C" w:rsidRPr="000457F5" w:rsidRDefault="002C439C" w:rsidP="00DE6F22">
      <w:pPr>
        <w:spacing w:before="0" w:after="0"/>
        <w:rPr>
          <w:rFonts w:ascii="LM Mono 10" w:hAnsi="LM Mono 10"/>
          <w:sz w:val="18"/>
        </w:rPr>
      </w:pPr>
      <w:r w:rsidRPr="000457F5">
        <w:rPr>
          <w:rFonts w:ascii="LM Mono 10" w:hAnsi="LM Mono 10"/>
          <w:sz w:val="18"/>
        </w:rPr>
        <w:lastRenderedPageBreak/>
        <w:t xml:space="preserve">     0.37</w:t>
      </w:r>
      <w:proofErr w:type="gramStart"/>
      <w:r w:rsidRPr="000457F5">
        <w:rPr>
          <w:rFonts w:ascii="LM Mono 10" w:hAnsi="LM Mono 10"/>
          <w:sz w:val="18"/>
        </w:rPr>
        <w:t>%  java</w:t>
      </w:r>
      <w:proofErr w:type="gramEnd"/>
      <w:r w:rsidRPr="000457F5">
        <w:rPr>
          <w:rFonts w:ascii="LM Mono 10" w:hAnsi="LM Mono 10"/>
          <w:sz w:val="18"/>
        </w:rPr>
        <w:t xml:space="preserve">             libjvm.so           [.] 0x00000000008246c7</w:t>
      </w:r>
    </w:p>
    <w:p w14:paraId="7FFD7247"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0.36</w:t>
      </w:r>
      <w:proofErr w:type="gramStart"/>
      <w:r w:rsidRPr="000457F5">
        <w:rPr>
          <w:rFonts w:ascii="LM Mono 10" w:hAnsi="LM Mono 10"/>
          <w:sz w:val="18"/>
        </w:rPr>
        <w:t>%  C</w:t>
      </w:r>
      <w:proofErr w:type="gramEnd"/>
      <w:r w:rsidRPr="000457F5">
        <w:rPr>
          <w:rFonts w:ascii="LM Mono 10" w:hAnsi="LM Mono 10"/>
          <w:sz w:val="18"/>
        </w:rPr>
        <w:t xml:space="preserve">1 </w:t>
      </w:r>
      <w:proofErr w:type="spellStart"/>
      <w:r w:rsidRPr="000457F5">
        <w:rPr>
          <w:rFonts w:ascii="LM Mono 10" w:hAnsi="LM Mono 10"/>
          <w:sz w:val="18"/>
        </w:rPr>
        <w:t>CompilerThre</w:t>
      </w:r>
      <w:proofErr w:type="spellEnd"/>
      <w:r w:rsidRPr="000457F5">
        <w:rPr>
          <w:rFonts w:ascii="LM Mono 10" w:hAnsi="LM Mono 10"/>
          <w:sz w:val="18"/>
        </w:rPr>
        <w:t xml:space="preserve">  libc-2.29.so        [.] __</w:t>
      </w:r>
      <w:proofErr w:type="spellStart"/>
      <w:r w:rsidRPr="000457F5">
        <w:rPr>
          <w:rFonts w:ascii="LM Mono 10" w:hAnsi="LM Mono 10"/>
          <w:sz w:val="18"/>
        </w:rPr>
        <w:t>vfscanf_internal</w:t>
      </w:r>
      <w:proofErr w:type="spellEnd"/>
    </w:p>
    <w:p w14:paraId="39160109"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0.36</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0x00007f9ab896bd88</w:t>
      </w:r>
    </w:p>
    <w:p w14:paraId="1C3277D6"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0.35</w:t>
      </w:r>
      <w:proofErr w:type="gramStart"/>
      <w:r w:rsidRPr="000457F5">
        <w:rPr>
          <w:rFonts w:ascii="LM Mono 10" w:hAnsi="LM Mono 10"/>
          <w:sz w:val="18"/>
        </w:rPr>
        <w:t>%  java</w:t>
      </w:r>
      <w:proofErr w:type="gramEnd"/>
      <w:r w:rsidRPr="000457F5">
        <w:rPr>
          <w:rFonts w:ascii="LM Mono 10" w:hAnsi="LM Mono 10"/>
          <w:sz w:val="18"/>
        </w:rPr>
        <w:t xml:space="preserve">             libc-2.29.so        [.] _</w:t>
      </w:r>
      <w:proofErr w:type="spellStart"/>
      <w:r w:rsidRPr="000457F5">
        <w:rPr>
          <w:rFonts w:ascii="LM Mono 10" w:hAnsi="LM Mono 10"/>
          <w:sz w:val="18"/>
        </w:rPr>
        <w:t>int_malloc</w:t>
      </w:r>
      <w:proofErr w:type="spellEnd"/>
    </w:p>
    <w:p w14:paraId="572BFDBF"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0.30</w:t>
      </w:r>
      <w:proofErr w:type="gramStart"/>
      <w:r w:rsidRPr="000457F5">
        <w:rPr>
          <w:rFonts w:ascii="LM Mono 10" w:hAnsi="LM Mono 10"/>
          <w:sz w:val="18"/>
        </w:rPr>
        <w:t>%  C</w:t>
      </w:r>
      <w:proofErr w:type="gramEnd"/>
      <w:r w:rsidRPr="000457F5">
        <w:rPr>
          <w:rFonts w:ascii="LM Mono 10" w:hAnsi="LM Mono 10"/>
          <w:sz w:val="18"/>
        </w:rPr>
        <w:t xml:space="preserve">1 </w:t>
      </w:r>
      <w:proofErr w:type="spellStart"/>
      <w:r w:rsidRPr="000457F5">
        <w:rPr>
          <w:rFonts w:ascii="LM Mono 10" w:hAnsi="LM Mono 10"/>
          <w:sz w:val="18"/>
        </w:rPr>
        <w:t>CompilerThre</w:t>
      </w:r>
      <w:proofErr w:type="spellEnd"/>
      <w:r w:rsidRPr="000457F5">
        <w:rPr>
          <w:rFonts w:ascii="LM Mono 10" w:hAnsi="LM Mono 10"/>
          <w:sz w:val="18"/>
        </w:rPr>
        <w:t xml:space="preserve">  libc-2.29.so        [.] __</w:t>
      </w:r>
      <w:proofErr w:type="spellStart"/>
      <w:r w:rsidRPr="000457F5">
        <w:rPr>
          <w:rFonts w:ascii="LM Mono 10" w:hAnsi="LM Mono 10"/>
          <w:sz w:val="18"/>
        </w:rPr>
        <w:t>memmove_avx_unaligned_erms</w:t>
      </w:r>
      <w:proofErr w:type="spellEnd"/>
    </w:p>
    <w:p w14:paraId="4DB25A48"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0.29</w:t>
      </w:r>
      <w:proofErr w:type="gramStart"/>
      <w:r w:rsidRPr="000457F5">
        <w:rPr>
          <w:rFonts w:ascii="LM Mono 10" w:hAnsi="LM Mono 10"/>
          <w:sz w:val="18"/>
        </w:rPr>
        <w:t>%  java</w:t>
      </w:r>
      <w:proofErr w:type="gramEnd"/>
      <w:r w:rsidRPr="000457F5">
        <w:rPr>
          <w:rFonts w:ascii="LM Mono 10" w:hAnsi="LM Mono 10"/>
          <w:sz w:val="18"/>
        </w:rPr>
        <w:t xml:space="preserve">             ld-2.29.so          [.] </w:t>
      </w:r>
      <w:proofErr w:type="spellStart"/>
      <w:r w:rsidRPr="000457F5">
        <w:rPr>
          <w:rFonts w:ascii="LM Mono 10" w:hAnsi="LM Mono 10"/>
          <w:sz w:val="18"/>
        </w:rPr>
        <w:t>strcmp</w:t>
      </w:r>
      <w:proofErr w:type="spellEnd"/>
    </w:p>
    <w:p w14:paraId="4E3E6A73"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0.27</w:t>
      </w:r>
      <w:proofErr w:type="gramStart"/>
      <w:r w:rsidRPr="000457F5">
        <w:rPr>
          <w:rFonts w:ascii="LM Mono 10" w:hAnsi="LM Mono 10"/>
          <w:sz w:val="18"/>
        </w:rPr>
        <w:t>%  C</w:t>
      </w:r>
      <w:proofErr w:type="gramEnd"/>
      <w:r w:rsidRPr="000457F5">
        <w:rPr>
          <w:rFonts w:ascii="LM Mono 10" w:hAnsi="LM Mono 10"/>
          <w:sz w:val="18"/>
        </w:rPr>
        <w:t xml:space="preserve">1 </w:t>
      </w:r>
      <w:proofErr w:type="spellStart"/>
      <w:r w:rsidRPr="000457F5">
        <w:rPr>
          <w:rFonts w:ascii="LM Mono 10" w:hAnsi="LM Mono 10"/>
          <w:sz w:val="18"/>
        </w:rPr>
        <w:t>CompilerThre</w:t>
      </w:r>
      <w:proofErr w:type="spell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0x00007f9ab8957096</w:t>
      </w:r>
    </w:p>
    <w:p w14:paraId="4B86A601" w14:textId="77777777" w:rsidR="002C439C" w:rsidRPr="000457F5" w:rsidRDefault="002C439C" w:rsidP="00DE6F22">
      <w:pPr>
        <w:spacing w:before="0" w:after="0"/>
        <w:rPr>
          <w:rFonts w:ascii="LM Mono 10" w:hAnsi="LM Mono 10"/>
          <w:sz w:val="18"/>
        </w:rPr>
      </w:pPr>
      <w:r w:rsidRPr="000457F5">
        <w:rPr>
          <w:rFonts w:ascii="LM Mono 10" w:hAnsi="LM Mono 10"/>
          <w:sz w:val="18"/>
        </w:rPr>
        <w:t xml:space="preserve">     0.27</w:t>
      </w:r>
      <w:proofErr w:type="gramStart"/>
      <w:r w:rsidRPr="000457F5">
        <w:rPr>
          <w:rFonts w:ascii="LM Mono 10" w:hAnsi="LM Mono 10"/>
          <w:sz w:val="18"/>
        </w:rPr>
        <w:t>%  java</w:t>
      </w:r>
      <w:proofErr w:type="gramEnd"/>
      <w:r w:rsidRPr="000457F5">
        <w:rPr>
          <w:rFonts w:ascii="LM Mono 10" w:hAnsi="LM Mono 10"/>
          <w:sz w:val="18"/>
        </w:rPr>
        <w:t xml:space="preserve">             [JIT] </w:t>
      </w:r>
      <w:proofErr w:type="spellStart"/>
      <w:r w:rsidRPr="000457F5">
        <w:rPr>
          <w:rFonts w:ascii="LM Mono 10" w:hAnsi="LM Mono 10"/>
          <w:sz w:val="18"/>
        </w:rPr>
        <w:t>tid</w:t>
      </w:r>
      <w:proofErr w:type="spellEnd"/>
      <w:r w:rsidRPr="000457F5">
        <w:rPr>
          <w:rFonts w:ascii="LM Mono 10" w:hAnsi="LM Mono 10"/>
          <w:sz w:val="18"/>
        </w:rPr>
        <w:t xml:space="preserve"> 1347      [.] 0x00007f9ab8969568</w:t>
      </w:r>
    </w:p>
    <w:p w14:paraId="3A0A6E48" w14:textId="493E71A9" w:rsidR="002C439C" w:rsidRPr="000457F5" w:rsidRDefault="002C439C" w:rsidP="00DE6F22">
      <w:pPr>
        <w:spacing w:before="0" w:after="0"/>
        <w:rPr>
          <w:rFonts w:ascii="LM Mono 10" w:hAnsi="LM Mono 10"/>
          <w:sz w:val="18"/>
        </w:rPr>
      </w:pPr>
      <w:r w:rsidRPr="000457F5">
        <w:rPr>
          <w:rFonts w:ascii="LM Mono 10" w:hAnsi="LM Mono 10"/>
          <w:sz w:val="18"/>
        </w:rPr>
        <w:t xml:space="preserve">     0.26</w:t>
      </w:r>
      <w:proofErr w:type="gramStart"/>
      <w:r w:rsidRPr="000457F5">
        <w:rPr>
          <w:rFonts w:ascii="LM Mono 10" w:hAnsi="LM Mono 10"/>
          <w:sz w:val="18"/>
        </w:rPr>
        <w:t>%  C</w:t>
      </w:r>
      <w:proofErr w:type="gramEnd"/>
      <w:r w:rsidRPr="000457F5">
        <w:rPr>
          <w:rFonts w:ascii="LM Mono 10" w:hAnsi="LM Mono 10"/>
          <w:sz w:val="18"/>
        </w:rPr>
        <w:t xml:space="preserve">1 </w:t>
      </w:r>
      <w:proofErr w:type="spellStart"/>
      <w:r w:rsidRPr="000457F5">
        <w:rPr>
          <w:rFonts w:ascii="LM Mono 10" w:hAnsi="LM Mono 10"/>
          <w:sz w:val="18"/>
        </w:rPr>
        <w:t>CompilerThre</w:t>
      </w:r>
      <w:proofErr w:type="spellEnd"/>
      <w:r w:rsidRPr="000457F5">
        <w:rPr>
          <w:rFonts w:ascii="LM Mono 10" w:hAnsi="LM Mono 10"/>
          <w:sz w:val="18"/>
        </w:rPr>
        <w:t xml:space="preserve">  libc-2.29.so        [.] </w:t>
      </w:r>
      <w:hyperlink r:id="rId9" w:history="1">
        <w:r w:rsidR="00D7107F" w:rsidRPr="000457F5">
          <w:rPr>
            <w:rStyle w:val="Hyperlink"/>
            <w:rFonts w:ascii="LM Mono 10" w:hAnsi="LM Mono 10"/>
            <w:sz w:val="18"/>
          </w:rPr>
          <w:t>cfree@GLIBC_2.2.5</w:t>
        </w:r>
      </w:hyperlink>
    </w:p>
    <w:p w14:paraId="42B92DD2" w14:textId="07B8F1AC" w:rsidR="00D7107F" w:rsidRPr="000457F5" w:rsidRDefault="00D7107F" w:rsidP="00DE6F22">
      <w:pPr>
        <w:spacing w:before="0" w:after="0"/>
        <w:rPr>
          <w:rFonts w:ascii="LM Mono 10" w:hAnsi="LM Mono 10"/>
          <w:b/>
          <w:sz w:val="20"/>
          <w:u w:val="single"/>
        </w:rPr>
      </w:pPr>
    </w:p>
    <w:p w14:paraId="5D1C077C" w14:textId="6969E0F1" w:rsidR="00DE6F22" w:rsidRPr="000457F5" w:rsidRDefault="00DE6F22" w:rsidP="00DE6F22">
      <w:pPr>
        <w:spacing w:before="0" w:after="0"/>
        <w:rPr>
          <w:rFonts w:ascii="LM Mono 10" w:hAnsi="LM Mono 10"/>
          <w:b/>
          <w:sz w:val="20"/>
          <w:u w:val="single"/>
        </w:rPr>
      </w:pPr>
      <w:r w:rsidRPr="000457F5">
        <w:rPr>
          <w:rFonts w:ascii="LM Mono 10" w:hAnsi="LM Mono 10"/>
          <w:b/>
          <w:sz w:val="20"/>
          <w:u w:val="single"/>
        </w:rPr>
        <w:t>MEMORY USAGE (MEMUSAGE)</w:t>
      </w:r>
    </w:p>
    <w:p w14:paraId="551F9759" w14:textId="77777777" w:rsidR="00D7107F" w:rsidRPr="000457F5" w:rsidRDefault="00D7107F" w:rsidP="00DE6F22">
      <w:pPr>
        <w:spacing w:before="0" w:after="0"/>
        <w:rPr>
          <w:rFonts w:ascii="LM Mono 10" w:hAnsi="LM Mono 10"/>
          <w:sz w:val="18"/>
        </w:rPr>
      </w:pPr>
      <w:r w:rsidRPr="000457F5">
        <w:rPr>
          <w:rFonts w:ascii="LM Mono 10" w:hAnsi="LM Mono 10"/>
          <w:sz w:val="18"/>
        </w:rPr>
        <w:t>Memory usage summary: heap total: 14905189, heap peak: 12809891, stack peak: 30688</w:t>
      </w:r>
    </w:p>
    <w:p w14:paraId="37FE04CE"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total calls   total memory   failed calls</w:t>
      </w:r>
    </w:p>
    <w:p w14:paraId="270B13A7"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malloc|      11386       14668887              0</w:t>
      </w:r>
    </w:p>
    <w:p w14:paraId="6EFDA5B6" w14:textId="77777777" w:rsidR="00D7107F" w:rsidRPr="000457F5" w:rsidRDefault="00D7107F" w:rsidP="00DE6F22">
      <w:pPr>
        <w:spacing w:before="0" w:after="0"/>
        <w:rPr>
          <w:rFonts w:ascii="LM Mono 10" w:hAnsi="LM Mono 10"/>
          <w:sz w:val="18"/>
        </w:rPr>
      </w:pPr>
      <w:proofErr w:type="spellStart"/>
      <w:r w:rsidRPr="000457F5">
        <w:rPr>
          <w:rFonts w:ascii="LM Mono 10" w:hAnsi="LM Mono 10"/>
          <w:sz w:val="18"/>
        </w:rPr>
        <w:t>realloc</w:t>
      </w:r>
      <w:proofErr w:type="spellEnd"/>
      <w:r w:rsidRPr="000457F5">
        <w:rPr>
          <w:rFonts w:ascii="LM Mono 10" w:hAnsi="LM Mono 10"/>
          <w:sz w:val="18"/>
        </w:rPr>
        <w:t xml:space="preserve">|         38           1120              </w:t>
      </w:r>
      <w:proofErr w:type="gramStart"/>
      <w:r w:rsidRPr="000457F5">
        <w:rPr>
          <w:rFonts w:ascii="LM Mono 10" w:hAnsi="LM Mono 10"/>
          <w:sz w:val="18"/>
        </w:rPr>
        <w:t>0  (</w:t>
      </w:r>
      <w:proofErr w:type="gramEnd"/>
      <w:r w:rsidRPr="000457F5">
        <w:rPr>
          <w:rFonts w:ascii="LM Mono 10" w:hAnsi="LM Mono 10"/>
          <w:sz w:val="18"/>
        </w:rPr>
        <w:t>nomove:0, dec:0, free:0)</w:t>
      </w:r>
    </w:p>
    <w:p w14:paraId="13CB323A"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w:t>
      </w:r>
      <w:proofErr w:type="spellStart"/>
      <w:r w:rsidRPr="000457F5">
        <w:rPr>
          <w:rFonts w:ascii="LM Mono 10" w:hAnsi="LM Mono 10"/>
          <w:sz w:val="18"/>
        </w:rPr>
        <w:t>calloc</w:t>
      </w:r>
      <w:proofErr w:type="spellEnd"/>
      <w:r w:rsidRPr="000457F5">
        <w:rPr>
          <w:rFonts w:ascii="LM Mono 10" w:hAnsi="LM Mono 10"/>
          <w:sz w:val="18"/>
        </w:rPr>
        <w:t>|        110         235182              0</w:t>
      </w:r>
    </w:p>
    <w:p w14:paraId="75529F54"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free|       4545        2169338</w:t>
      </w:r>
    </w:p>
    <w:p w14:paraId="7DB7458F" w14:textId="77777777" w:rsidR="00D7107F" w:rsidRPr="000457F5" w:rsidRDefault="00D7107F" w:rsidP="00DE6F22">
      <w:pPr>
        <w:spacing w:before="0" w:after="0"/>
        <w:rPr>
          <w:rFonts w:ascii="LM Mono 10" w:hAnsi="LM Mono 10"/>
          <w:sz w:val="18"/>
        </w:rPr>
      </w:pPr>
      <w:r w:rsidRPr="000457F5">
        <w:rPr>
          <w:rFonts w:ascii="LM Mono 10" w:hAnsi="LM Mono 10"/>
          <w:sz w:val="18"/>
        </w:rPr>
        <w:t>Histogram for block sizes:</w:t>
      </w:r>
    </w:p>
    <w:p w14:paraId="7AF47C73"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0-15            383   3% ===</w:t>
      </w:r>
    </w:p>
    <w:p w14:paraId="10575193"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16-31           </w:t>
      </w:r>
      <w:proofErr w:type="gramStart"/>
      <w:r w:rsidRPr="000457F5">
        <w:rPr>
          <w:rFonts w:ascii="LM Mono 10" w:hAnsi="LM Mono 10"/>
          <w:sz w:val="18"/>
        </w:rPr>
        <w:t>5356  46</w:t>
      </w:r>
      <w:proofErr w:type="gramEnd"/>
      <w:r w:rsidRPr="000457F5">
        <w:rPr>
          <w:rFonts w:ascii="LM Mono 10" w:hAnsi="LM Mono 10"/>
          <w:sz w:val="18"/>
        </w:rPr>
        <w:t>% ==================================================</w:t>
      </w:r>
    </w:p>
    <w:p w14:paraId="00E12961"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32-47           </w:t>
      </w:r>
      <w:proofErr w:type="gramStart"/>
      <w:r w:rsidRPr="000457F5">
        <w:rPr>
          <w:rFonts w:ascii="LM Mono 10" w:hAnsi="LM Mono 10"/>
          <w:sz w:val="18"/>
        </w:rPr>
        <w:t>2258  19</w:t>
      </w:r>
      <w:proofErr w:type="gramEnd"/>
      <w:r w:rsidRPr="000457F5">
        <w:rPr>
          <w:rFonts w:ascii="LM Mono 10" w:hAnsi="LM Mono 10"/>
          <w:sz w:val="18"/>
        </w:rPr>
        <w:t>% =====================</w:t>
      </w:r>
    </w:p>
    <w:p w14:paraId="58FD31D3"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48-63           </w:t>
      </w:r>
      <w:proofErr w:type="gramStart"/>
      <w:r w:rsidRPr="000457F5">
        <w:rPr>
          <w:rFonts w:ascii="LM Mono 10" w:hAnsi="LM Mono 10"/>
          <w:sz w:val="18"/>
        </w:rPr>
        <w:t>1224  10</w:t>
      </w:r>
      <w:proofErr w:type="gramEnd"/>
      <w:r w:rsidRPr="000457F5">
        <w:rPr>
          <w:rFonts w:ascii="LM Mono 10" w:hAnsi="LM Mono 10"/>
          <w:sz w:val="18"/>
        </w:rPr>
        <w:t>% ===========</w:t>
      </w:r>
    </w:p>
    <w:p w14:paraId="046D3F5A"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64-79            375   3% ===</w:t>
      </w:r>
    </w:p>
    <w:p w14:paraId="6E241A83"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80-95            153   1% =</w:t>
      </w:r>
    </w:p>
    <w:p w14:paraId="7A1A03FB"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96-111            </w:t>
      </w:r>
      <w:proofErr w:type="gramStart"/>
      <w:r w:rsidRPr="000457F5">
        <w:rPr>
          <w:rFonts w:ascii="LM Mono 10" w:hAnsi="LM Mono 10"/>
          <w:sz w:val="18"/>
        </w:rPr>
        <w:t>56  &lt;</w:t>
      </w:r>
      <w:proofErr w:type="gramEnd"/>
      <w:r w:rsidRPr="000457F5">
        <w:rPr>
          <w:rFonts w:ascii="LM Mono 10" w:hAnsi="LM Mono 10"/>
          <w:sz w:val="18"/>
        </w:rPr>
        <w:t xml:space="preserve">1% </w:t>
      </w:r>
    </w:p>
    <w:p w14:paraId="53179FB4"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112-127           167   1% =</w:t>
      </w:r>
    </w:p>
    <w:p w14:paraId="4C56AF68"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128-143           </w:t>
      </w:r>
      <w:proofErr w:type="gramStart"/>
      <w:r w:rsidRPr="000457F5">
        <w:rPr>
          <w:rFonts w:ascii="LM Mono 10" w:hAnsi="LM Mono 10"/>
          <w:sz w:val="18"/>
        </w:rPr>
        <w:t>111  &lt;</w:t>
      </w:r>
      <w:proofErr w:type="gramEnd"/>
      <w:r w:rsidRPr="000457F5">
        <w:rPr>
          <w:rFonts w:ascii="LM Mono 10" w:hAnsi="LM Mono 10"/>
          <w:sz w:val="18"/>
        </w:rPr>
        <w:t>1% =</w:t>
      </w:r>
    </w:p>
    <w:p w14:paraId="3493FBA7"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144-159            </w:t>
      </w:r>
      <w:proofErr w:type="gramStart"/>
      <w:r w:rsidRPr="000457F5">
        <w:rPr>
          <w:rFonts w:ascii="LM Mono 10" w:hAnsi="LM Mono 10"/>
          <w:sz w:val="18"/>
        </w:rPr>
        <w:t>22  &lt;</w:t>
      </w:r>
      <w:proofErr w:type="gramEnd"/>
      <w:r w:rsidRPr="000457F5">
        <w:rPr>
          <w:rFonts w:ascii="LM Mono 10" w:hAnsi="LM Mono 10"/>
          <w:sz w:val="18"/>
        </w:rPr>
        <w:t xml:space="preserve">1% </w:t>
      </w:r>
    </w:p>
    <w:p w14:paraId="2C2A0B76"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160-175            </w:t>
      </w:r>
      <w:proofErr w:type="gramStart"/>
      <w:r w:rsidRPr="000457F5">
        <w:rPr>
          <w:rFonts w:ascii="LM Mono 10" w:hAnsi="LM Mono 10"/>
          <w:sz w:val="18"/>
        </w:rPr>
        <w:t>27  &lt;</w:t>
      </w:r>
      <w:proofErr w:type="gramEnd"/>
      <w:r w:rsidRPr="000457F5">
        <w:rPr>
          <w:rFonts w:ascii="LM Mono 10" w:hAnsi="LM Mono 10"/>
          <w:sz w:val="18"/>
        </w:rPr>
        <w:t xml:space="preserve">1% </w:t>
      </w:r>
    </w:p>
    <w:p w14:paraId="640686E1"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176-191            </w:t>
      </w:r>
      <w:proofErr w:type="gramStart"/>
      <w:r w:rsidRPr="000457F5">
        <w:rPr>
          <w:rFonts w:ascii="LM Mono 10" w:hAnsi="LM Mono 10"/>
          <w:sz w:val="18"/>
        </w:rPr>
        <w:t>64  &lt;</w:t>
      </w:r>
      <w:proofErr w:type="gramEnd"/>
      <w:r w:rsidRPr="000457F5">
        <w:rPr>
          <w:rFonts w:ascii="LM Mono 10" w:hAnsi="LM Mono 10"/>
          <w:sz w:val="18"/>
        </w:rPr>
        <w:t xml:space="preserve">1% </w:t>
      </w:r>
    </w:p>
    <w:p w14:paraId="69715DD9"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192-207            </w:t>
      </w:r>
      <w:proofErr w:type="gramStart"/>
      <w:r w:rsidRPr="000457F5">
        <w:rPr>
          <w:rFonts w:ascii="LM Mono 10" w:hAnsi="LM Mono 10"/>
          <w:sz w:val="18"/>
        </w:rPr>
        <w:t>18  &lt;</w:t>
      </w:r>
      <w:proofErr w:type="gramEnd"/>
      <w:r w:rsidRPr="000457F5">
        <w:rPr>
          <w:rFonts w:ascii="LM Mono 10" w:hAnsi="LM Mono 10"/>
          <w:sz w:val="18"/>
        </w:rPr>
        <w:t xml:space="preserve">1% </w:t>
      </w:r>
    </w:p>
    <w:p w14:paraId="3D2A2E31"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208-223            </w:t>
      </w:r>
      <w:proofErr w:type="gramStart"/>
      <w:r w:rsidRPr="000457F5">
        <w:rPr>
          <w:rFonts w:ascii="LM Mono 10" w:hAnsi="LM Mono 10"/>
          <w:sz w:val="18"/>
        </w:rPr>
        <w:t>10  &lt;</w:t>
      </w:r>
      <w:proofErr w:type="gramEnd"/>
      <w:r w:rsidRPr="000457F5">
        <w:rPr>
          <w:rFonts w:ascii="LM Mono 10" w:hAnsi="LM Mono 10"/>
          <w:sz w:val="18"/>
        </w:rPr>
        <w:t xml:space="preserve">1% </w:t>
      </w:r>
    </w:p>
    <w:p w14:paraId="163AD7E8"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224-239            </w:t>
      </w:r>
      <w:proofErr w:type="gramStart"/>
      <w:r w:rsidRPr="000457F5">
        <w:rPr>
          <w:rFonts w:ascii="LM Mono 10" w:hAnsi="LM Mono 10"/>
          <w:sz w:val="18"/>
        </w:rPr>
        <w:t>37  &lt;</w:t>
      </w:r>
      <w:proofErr w:type="gramEnd"/>
      <w:r w:rsidRPr="000457F5">
        <w:rPr>
          <w:rFonts w:ascii="LM Mono 10" w:hAnsi="LM Mono 10"/>
          <w:sz w:val="18"/>
        </w:rPr>
        <w:t xml:space="preserve">1% </w:t>
      </w:r>
    </w:p>
    <w:p w14:paraId="6A79AB68"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240-255            </w:t>
      </w:r>
      <w:proofErr w:type="gramStart"/>
      <w:r w:rsidRPr="000457F5">
        <w:rPr>
          <w:rFonts w:ascii="LM Mono 10" w:hAnsi="LM Mono 10"/>
          <w:sz w:val="18"/>
        </w:rPr>
        <w:t>54  &lt;</w:t>
      </w:r>
      <w:proofErr w:type="gramEnd"/>
      <w:r w:rsidRPr="000457F5">
        <w:rPr>
          <w:rFonts w:ascii="LM Mono 10" w:hAnsi="LM Mono 10"/>
          <w:sz w:val="18"/>
        </w:rPr>
        <w:t xml:space="preserve">1% </w:t>
      </w:r>
    </w:p>
    <w:p w14:paraId="58B1A399"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256-271            </w:t>
      </w:r>
      <w:proofErr w:type="gramStart"/>
      <w:r w:rsidRPr="000457F5">
        <w:rPr>
          <w:rFonts w:ascii="LM Mono 10" w:hAnsi="LM Mono 10"/>
          <w:sz w:val="18"/>
        </w:rPr>
        <w:t>25  &lt;</w:t>
      </w:r>
      <w:proofErr w:type="gramEnd"/>
      <w:r w:rsidRPr="000457F5">
        <w:rPr>
          <w:rFonts w:ascii="LM Mono 10" w:hAnsi="LM Mono 10"/>
          <w:sz w:val="18"/>
        </w:rPr>
        <w:t xml:space="preserve">1% </w:t>
      </w:r>
    </w:p>
    <w:p w14:paraId="31DE1739"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272-287            </w:t>
      </w:r>
      <w:proofErr w:type="gramStart"/>
      <w:r w:rsidRPr="000457F5">
        <w:rPr>
          <w:rFonts w:ascii="LM Mono 10" w:hAnsi="LM Mono 10"/>
          <w:sz w:val="18"/>
        </w:rPr>
        <w:t>53  &lt;</w:t>
      </w:r>
      <w:proofErr w:type="gramEnd"/>
      <w:r w:rsidRPr="000457F5">
        <w:rPr>
          <w:rFonts w:ascii="LM Mono 10" w:hAnsi="LM Mono 10"/>
          <w:sz w:val="18"/>
        </w:rPr>
        <w:t xml:space="preserve">1% </w:t>
      </w:r>
    </w:p>
    <w:p w14:paraId="302DBC1A"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288-303            </w:t>
      </w:r>
      <w:proofErr w:type="gramStart"/>
      <w:r w:rsidRPr="000457F5">
        <w:rPr>
          <w:rFonts w:ascii="LM Mono 10" w:hAnsi="LM Mono 10"/>
          <w:sz w:val="18"/>
        </w:rPr>
        <w:t>68  &lt;</w:t>
      </w:r>
      <w:proofErr w:type="gramEnd"/>
      <w:r w:rsidRPr="000457F5">
        <w:rPr>
          <w:rFonts w:ascii="LM Mono 10" w:hAnsi="LM Mono 10"/>
          <w:sz w:val="18"/>
        </w:rPr>
        <w:t xml:space="preserve">1% </w:t>
      </w:r>
    </w:p>
    <w:p w14:paraId="6595F57A"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304-319            </w:t>
      </w:r>
      <w:proofErr w:type="gramStart"/>
      <w:r w:rsidRPr="000457F5">
        <w:rPr>
          <w:rFonts w:ascii="LM Mono 10" w:hAnsi="LM Mono 10"/>
          <w:sz w:val="18"/>
        </w:rPr>
        <w:t>28  &lt;</w:t>
      </w:r>
      <w:proofErr w:type="gramEnd"/>
      <w:r w:rsidRPr="000457F5">
        <w:rPr>
          <w:rFonts w:ascii="LM Mono 10" w:hAnsi="LM Mono 10"/>
          <w:sz w:val="18"/>
        </w:rPr>
        <w:t xml:space="preserve">1% </w:t>
      </w:r>
    </w:p>
    <w:p w14:paraId="44F746D3"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320-335            </w:t>
      </w:r>
      <w:proofErr w:type="gramStart"/>
      <w:r w:rsidRPr="000457F5">
        <w:rPr>
          <w:rFonts w:ascii="LM Mono 10" w:hAnsi="LM Mono 10"/>
          <w:sz w:val="18"/>
        </w:rPr>
        <w:t>18  &lt;</w:t>
      </w:r>
      <w:proofErr w:type="gramEnd"/>
      <w:r w:rsidRPr="000457F5">
        <w:rPr>
          <w:rFonts w:ascii="LM Mono 10" w:hAnsi="LM Mono 10"/>
          <w:sz w:val="18"/>
        </w:rPr>
        <w:t xml:space="preserve">1% </w:t>
      </w:r>
    </w:p>
    <w:p w14:paraId="5D64F001"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336-351           128   1% =</w:t>
      </w:r>
    </w:p>
    <w:p w14:paraId="04585106"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352-367             </w:t>
      </w:r>
      <w:proofErr w:type="gramStart"/>
      <w:r w:rsidRPr="000457F5">
        <w:rPr>
          <w:rFonts w:ascii="LM Mono 10" w:hAnsi="LM Mono 10"/>
          <w:sz w:val="18"/>
        </w:rPr>
        <w:t>2  &lt;</w:t>
      </w:r>
      <w:proofErr w:type="gramEnd"/>
      <w:r w:rsidRPr="000457F5">
        <w:rPr>
          <w:rFonts w:ascii="LM Mono 10" w:hAnsi="LM Mono 10"/>
          <w:sz w:val="18"/>
        </w:rPr>
        <w:t xml:space="preserve">1% </w:t>
      </w:r>
    </w:p>
    <w:p w14:paraId="4B2913EB"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368-383            </w:t>
      </w:r>
      <w:proofErr w:type="gramStart"/>
      <w:r w:rsidRPr="000457F5">
        <w:rPr>
          <w:rFonts w:ascii="LM Mono 10" w:hAnsi="LM Mono 10"/>
          <w:sz w:val="18"/>
        </w:rPr>
        <w:t>62  &lt;</w:t>
      </w:r>
      <w:proofErr w:type="gramEnd"/>
      <w:r w:rsidRPr="000457F5">
        <w:rPr>
          <w:rFonts w:ascii="LM Mono 10" w:hAnsi="LM Mono 10"/>
          <w:sz w:val="18"/>
        </w:rPr>
        <w:t xml:space="preserve">1% </w:t>
      </w:r>
    </w:p>
    <w:p w14:paraId="01EDF5D1"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384-399             </w:t>
      </w:r>
      <w:proofErr w:type="gramStart"/>
      <w:r w:rsidRPr="000457F5">
        <w:rPr>
          <w:rFonts w:ascii="LM Mono 10" w:hAnsi="LM Mono 10"/>
          <w:sz w:val="18"/>
        </w:rPr>
        <w:t>9  &lt;</w:t>
      </w:r>
      <w:proofErr w:type="gramEnd"/>
      <w:r w:rsidRPr="000457F5">
        <w:rPr>
          <w:rFonts w:ascii="LM Mono 10" w:hAnsi="LM Mono 10"/>
          <w:sz w:val="18"/>
        </w:rPr>
        <w:t xml:space="preserve">1% </w:t>
      </w:r>
    </w:p>
    <w:p w14:paraId="20FC056E"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400-415             </w:t>
      </w:r>
      <w:proofErr w:type="gramStart"/>
      <w:r w:rsidRPr="000457F5">
        <w:rPr>
          <w:rFonts w:ascii="LM Mono 10" w:hAnsi="LM Mono 10"/>
          <w:sz w:val="18"/>
        </w:rPr>
        <w:t>2  &lt;</w:t>
      </w:r>
      <w:proofErr w:type="gramEnd"/>
      <w:r w:rsidRPr="000457F5">
        <w:rPr>
          <w:rFonts w:ascii="LM Mono 10" w:hAnsi="LM Mono 10"/>
          <w:sz w:val="18"/>
        </w:rPr>
        <w:t xml:space="preserve">1% </w:t>
      </w:r>
    </w:p>
    <w:p w14:paraId="7F6910C5"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432-447            </w:t>
      </w:r>
      <w:proofErr w:type="gramStart"/>
      <w:r w:rsidRPr="000457F5">
        <w:rPr>
          <w:rFonts w:ascii="LM Mono 10" w:hAnsi="LM Mono 10"/>
          <w:sz w:val="18"/>
        </w:rPr>
        <w:t>65  &lt;</w:t>
      </w:r>
      <w:proofErr w:type="gramEnd"/>
      <w:r w:rsidRPr="000457F5">
        <w:rPr>
          <w:rFonts w:ascii="LM Mono 10" w:hAnsi="LM Mono 10"/>
          <w:sz w:val="18"/>
        </w:rPr>
        <w:t xml:space="preserve">1% </w:t>
      </w:r>
    </w:p>
    <w:p w14:paraId="7CB5552A"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464-479             </w:t>
      </w:r>
      <w:proofErr w:type="gramStart"/>
      <w:r w:rsidRPr="000457F5">
        <w:rPr>
          <w:rFonts w:ascii="LM Mono 10" w:hAnsi="LM Mono 10"/>
          <w:sz w:val="18"/>
        </w:rPr>
        <w:t>2  &lt;</w:t>
      </w:r>
      <w:proofErr w:type="gramEnd"/>
      <w:r w:rsidRPr="000457F5">
        <w:rPr>
          <w:rFonts w:ascii="LM Mono 10" w:hAnsi="LM Mono 10"/>
          <w:sz w:val="18"/>
        </w:rPr>
        <w:t xml:space="preserve">1% </w:t>
      </w:r>
    </w:p>
    <w:p w14:paraId="53913959"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480-495             </w:t>
      </w:r>
      <w:proofErr w:type="gramStart"/>
      <w:r w:rsidRPr="000457F5">
        <w:rPr>
          <w:rFonts w:ascii="LM Mono 10" w:hAnsi="LM Mono 10"/>
          <w:sz w:val="18"/>
        </w:rPr>
        <w:t>2  &lt;</w:t>
      </w:r>
      <w:proofErr w:type="gramEnd"/>
      <w:r w:rsidRPr="000457F5">
        <w:rPr>
          <w:rFonts w:ascii="LM Mono 10" w:hAnsi="LM Mono 10"/>
          <w:sz w:val="18"/>
        </w:rPr>
        <w:t xml:space="preserve">1% </w:t>
      </w:r>
    </w:p>
    <w:p w14:paraId="0551E660"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496-511             </w:t>
      </w:r>
      <w:proofErr w:type="gramStart"/>
      <w:r w:rsidRPr="000457F5">
        <w:rPr>
          <w:rFonts w:ascii="LM Mono 10" w:hAnsi="LM Mono 10"/>
          <w:sz w:val="18"/>
        </w:rPr>
        <w:t>2  &lt;</w:t>
      </w:r>
      <w:proofErr w:type="gramEnd"/>
      <w:r w:rsidRPr="000457F5">
        <w:rPr>
          <w:rFonts w:ascii="LM Mono 10" w:hAnsi="LM Mono 10"/>
          <w:sz w:val="18"/>
        </w:rPr>
        <w:t xml:space="preserve">1% </w:t>
      </w:r>
    </w:p>
    <w:p w14:paraId="31FF9897"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512-527             </w:t>
      </w:r>
      <w:proofErr w:type="gramStart"/>
      <w:r w:rsidRPr="000457F5">
        <w:rPr>
          <w:rFonts w:ascii="LM Mono 10" w:hAnsi="LM Mono 10"/>
          <w:sz w:val="18"/>
        </w:rPr>
        <w:t>3  &lt;</w:t>
      </w:r>
      <w:proofErr w:type="gramEnd"/>
      <w:r w:rsidRPr="000457F5">
        <w:rPr>
          <w:rFonts w:ascii="LM Mono 10" w:hAnsi="LM Mono 10"/>
          <w:sz w:val="18"/>
        </w:rPr>
        <w:t xml:space="preserve">1% </w:t>
      </w:r>
    </w:p>
    <w:p w14:paraId="358D96AC" w14:textId="77777777" w:rsidR="00D7107F" w:rsidRPr="000457F5" w:rsidRDefault="00D7107F" w:rsidP="00DE6F22">
      <w:pPr>
        <w:spacing w:before="0" w:after="0"/>
        <w:rPr>
          <w:rFonts w:ascii="LM Mono 10" w:hAnsi="LM Mono 10"/>
          <w:sz w:val="18"/>
        </w:rPr>
      </w:pPr>
      <w:r w:rsidRPr="000457F5">
        <w:rPr>
          <w:rFonts w:ascii="LM Mono 10" w:hAnsi="LM Mono 10"/>
          <w:sz w:val="18"/>
        </w:rPr>
        <w:t xml:space="preserve">  528-543             </w:t>
      </w:r>
      <w:proofErr w:type="gramStart"/>
      <w:r w:rsidRPr="000457F5">
        <w:rPr>
          <w:rFonts w:ascii="LM Mono 10" w:hAnsi="LM Mono 10"/>
          <w:sz w:val="18"/>
        </w:rPr>
        <w:t>2  &lt;</w:t>
      </w:r>
      <w:proofErr w:type="gramEnd"/>
      <w:r w:rsidRPr="000457F5">
        <w:rPr>
          <w:rFonts w:ascii="LM Mono 10" w:hAnsi="LM Mono 10"/>
          <w:sz w:val="18"/>
        </w:rPr>
        <w:t xml:space="preserve">1% </w:t>
      </w:r>
    </w:p>
    <w:p w14:paraId="0CE7E38B" w14:textId="1AF53743" w:rsidR="00D7107F" w:rsidRDefault="00D7107F" w:rsidP="00DE6F22">
      <w:pPr>
        <w:spacing w:before="0" w:after="0"/>
        <w:rPr>
          <w:rFonts w:ascii="LM Mono 10" w:hAnsi="LM Mono 10"/>
        </w:rPr>
      </w:pPr>
      <w:r w:rsidRPr="000457F5">
        <w:rPr>
          <w:rFonts w:ascii="LM Mono 10" w:hAnsi="LM Mono 10"/>
          <w:sz w:val="18"/>
        </w:rPr>
        <w:t xml:space="preserve">  544-559           147   1% =</w:t>
      </w:r>
    </w:p>
    <w:p w14:paraId="4C55BC1D" w14:textId="7D9DE89A" w:rsidR="0074731C" w:rsidRDefault="0074731C" w:rsidP="00DE6F22">
      <w:pPr>
        <w:spacing w:before="0" w:after="0"/>
        <w:rPr>
          <w:rFonts w:ascii="LM Mono 10" w:hAnsi="LM Mono 10"/>
        </w:rPr>
      </w:pPr>
    </w:p>
    <w:p w14:paraId="2DF14C90" w14:textId="31AD16CF" w:rsidR="0074731C" w:rsidRDefault="0074731C" w:rsidP="0074731C">
      <w:pPr>
        <w:pStyle w:val="Heading3"/>
      </w:pPr>
      <w:bookmarkStart w:id="13" w:name="_Toc22751775"/>
      <w:r>
        <w:lastRenderedPageBreak/>
        <w:t>Performance results analysis</w:t>
      </w:r>
      <w:bookmarkEnd w:id="13"/>
    </w:p>
    <w:p w14:paraId="5850CC54" w14:textId="622D1E43" w:rsidR="0074731C" w:rsidRDefault="00A412B1" w:rsidP="0074731C">
      <w:r>
        <w:t>Both the programs were run for the exact same data for the exact same number of iterations, i.e. 100000 items with varying types of GST Tax slabs and the MRP for each of these commodities is calculated by the program.</w:t>
      </w:r>
    </w:p>
    <w:p w14:paraId="77EED544" w14:textId="4C82B866" w:rsidR="00A412B1" w:rsidRDefault="00A412B1" w:rsidP="0074731C">
      <w:r>
        <w:t>Here is a table that describes the summary of the performance parameters</w:t>
      </w:r>
    </w:p>
    <w:p w14:paraId="7FEFB41D" w14:textId="01F52EBB" w:rsidR="001B3409" w:rsidRDefault="001B3409" w:rsidP="001B3409">
      <w:pPr>
        <w:pStyle w:val="Caption"/>
        <w:keepNext/>
      </w:pPr>
      <w:bookmarkStart w:id="14" w:name="_Toc21744065"/>
      <w:r>
        <w:t xml:space="preserve">Table </w:t>
      </w:r>
      <w:r w:rsidR="00834027">
        <w:fldChar w:fldCharType="begin"/>
      </w:r>
      <w:r w:rsidR="00834027">
        <w:instrText xml:space="preserve"> SEQ Table \* ARABIC </w:instrText>
      </w:r>
      <w:r w:rsidR="00834027">
        <w:fldChar w:fldCharType="separate"/>
      </w:r>
      <w:r w:rsidR="00276FDE">
        <w:rPr>
          <w:noProof/>
        </w:rPr>
        <w:t>1</w:t>
      </w:r>
      <w:r w:rsidR="00834027">
        <w:rPr>
          <w:noProof/>
        </w:rPr>
        <w:fldChar w:fldCharType="end"/>
      </w:r>
      <w:r>
        <w:t xml:space="preserve"> Performance Comparison</w:t>
      </w:r>
      <w:bookmarkEnd w:id="14"/>
    </w:p>
    <w:tbl>
      <w:tblPr>
        <w:tblStyle w:val="TableGrid"/>
        <w:tblW w:w="0" w:type="auto"/>
        <w:tblLook w:val="04A0" w:firstRow="1" w:lastRow="0" w:firstColumn="1" w:lastColumn="0" w:noHBand="0" w:noVBand="1"/>
      </w:tblPr>
      <w:tblGrid>
        <w:gridCol w:w="3005"/>
        <w:gridCol w:w="3005"/>
        <w:gridCol w:w="3006"/>
      </w:tblGrid>
      <w:tr w:rsidR="00A412B1" w:rsidRPr="008359C2" w14:paraId="42400FE9" w14:textId="77777777" w:rsidTr="008359C2">
        <w:tc>
          <w:tcPr>
            <w:tcW w:w="3005" w:type="dxa"/>
            <w:vAlign w:val="center"/>
          </w:tcPr>
          <w:p w14:paraId="6D2CACB8" w14:textId="771C165E" w:rsidR="00A412B1" w:rsidRPr="008359C2" w:rsidRDefault="00A412B1" w:rsidP="008359C2">
            <w:pPr>
              <w:spacing w:after="120"/>
              <w:jc w:val="left"/>
              <w:rPr>
                <w:rFonts w:ascii="LM Mono 10" w:hAnsi="LM Mono 10"/>
                <w:b/>
              </w:rPr>
            </w:pPr>
            <w:r w:rsidRPr="008359C2">
              <w:rPr>
                <w:rFonts w:ascii="LM Mono 10" w:hAnsi="LM Mono 10"/>
                <w:b/>
              </w:rPr>
              <w:t>Parameter</w:t>
            </w:r>
          </w:p>
        </w:tc>
        <w:tc>
          <w:tcPr>
            <w:tcW w:w="3005" w:type="dxa"/>
            <w:vAlign w:val="center"/>
          </w:tcPr>
          <w:p w14:paraId="65EAFF76" w14:textId="0B930884" w:rsidR="00A412B1" w:rsidRPr="008359C2" w:rsidRDefault="00A412B1" w:rsidP="008359C2">
            <w:pPr>
              <w:spacing w:after="120"/>
              <w:jc w:val="left"/>
              <w:rPr>
                <w:rFonts w:ascii="LM Mono 10" w:hAnsi="LM Mono 10"/>
                <w:b/>
              </w:rPr>
            </w:pPr>
            <w:r w:rsidRPr="008359C2">
              <w:rPr>
                <w:rFonts w:ascii="LM Mono 10" w:hAnsi="LM Mono 10"/>
                <w:b/>
              </w:rPr>
              <w:t>C</w:t>
            </w:r>
          </w:p>
        </w:tc>
        <w:tc>
          <w:tcPr>
            <w:tcW w:w="3006" w:type="dxa"/>
            <w:vAlign w:val="center"/>
          </w:tcPr>
          <w:p w14:paraId="03572C03" w14:textId="54DF8613" w:rsidR="00A412B1" w:rsidRPr="008359C2" w:rsidRDefault="00A412B1" w:rsidP="008359C2">
            <w:pPr>
              <w:spacing w:after="120"/>
              <w:jc w:val="left"/>
              <w:rPr>
                <w:rFonts w:ascii="LM Mono 10" w:hAnsi="LM Mono 10"/>
                <w:b/>
              </w:rPr>
            </w:pPr>
            <w:r w:rsidRPr="008359C2">
              <w:rPr>
                <w:rFonts w:ascii="LM Mono 10" w:hAnsi="LM Mono 10"/>
                <w:b/>
              </w:rPr>
              <w:t>JAVA</w:t>
            </w:r>
          </w:p>
        </w:tc>
      </w:tr>
      <w:tr w:rsidR="00A412B1" w:rsidRPr="008359C2" w14:paraId="44C76332" w14:textId="77777777" w:rsidTr="008359C2">
        <w:tc>
          <w:tcPr>
            <w:tcW w:w="3005" w:type="dxa"/>
            <w:vAlign w:val="center"/>
          </w:tcPr>
          <w:p w14:paraId="2EAF268D" w14:textId="23569CA6" w:rsidR="00A412B1" w:rsidRPr="008359C2" w:rsidRDefault="00A412B1" w:rsidP="008359C2">
            <w:pPr>
              <w:spacing w:after="120"/>
              <w:jc w:val="left"/>
              <w:rPr>
                <w:rFonts w:ascii="LM Mono 10" w:hAnsi="LM Mono 10"/>
              </w:rPr>
            </w:pPr>
            <w:r w:rsidRPr="008359C2">
              <w:rPr>
                <w:rFonts w:ascii="LM Mono 10" w:hAnsi="LM Mono 10"/>
              </w:rPr>
              <w:t>Execution Time</w:t>
            </w:r>
          </w:p>
        </w:tc>
        <w:tc>
          <w:tcPr>
            <w:tcW w:w="3005" w:type="dxa"/>
            <w:vAlign w:val="center"/>
          </w:tcPr>
          <w:p w14:paraId="1066BEF3" w14:textId="499258B6" w:rsidR="00A412B1" w:rsidRPr="008359C2" w:rsidRDefault="00A412B1" w:rsidP="008359C2">
            <w:pPr>
              <w:spacing w:after="120"/>
              <w:jc w:val="left"/>
              <w:rPr>
                <w:rFonts w:ascii="LM Mono 10" w:hAnsi="LM Mono 10"/>
              </w:rPr>
            </w:pPr>
            <w:r w:rsidRPr="008359C2">
              <w:rPr>
                <w:rFonts w:ascii="LM Mono 10" w:hAnsi="LM Mono 10"/>
              </w:rPr>
              <w:t>0.009869</w:t>
            </w:r>
            <w:r w:rsidR="003D3EAA">
              <w:rPr>
                <w:rFonts w:ascii="LM Mono 10" w:hAnsi="LM Mono 10"/>
              </w:rPr>
              <w:t>s</w:t>
            </w:r>
          </w:p>
        </w:tc>
        <w:tc>
          <w:tcPr>
            <w:tcW w:w="3006" w:type="dxa"/>
            <w:vAlign w:val="center"/>
          </w:tcPr>
          <w:p w14:paraId="50B82DF1" w14:textId="0E621FFA" w:rsidR="00A412B1" w:rsidRPr="008359C2" w:rsidRDefault="00A412B1" w:rsidP="008359C2">
            <w:pPr>
              <w:spacing w:after="120"/>
              <w:jc w:val="left"/>
              <w:rPr>
                <w:rFonts w:ascii="LM Mono 10" w:hAnsi="LM Mono 10"/>
              </w:rPr>
            </w:pPr>
            <w:r w:rsidRPr="008359C2">
              <w:rPr>
                <w:rFonts w:ascii="LM Mono 10" w:hAnsi="LM Mono 10"/>
              </w:rPr>
              <w:t>0.145300</w:t>
            </w:r>
            <w:r w:rsidR="003D3EAA">
              <w:rPr>
                <w:rFonts w:ascii="LM Mono 10" w:hAnsi="LM Mono 10"/>
              </w:rPr>
              <w:t>s</w:t>
            </w:r>
          </w:p>
        </w:tc>
      </w:tr>
      <w:tr w:rsidR="00A412B1" w:rsidRPr="008359C2" w14:paraId="169855F6" w14:textId="77777777" w:rsidTr="008359C2">
        <w:tc>
          <w:tcPr>
            <w:tcW w:w="3005" w:type="dxa"/>
            <w:vAlign w:val="center"/>
          </w:tcPr>
          <w:p w14:paraId="30355D8A" w14:textId="6FDE589F" w:rsidR="00A412B1" w:rsidRPr="008359C2" w:rsidRDefault="00A412B1" w:rsidP="008359C2">
            <w:pPr>
              <w:spacing w:after="120"/>
              <w:jc w:val="left"/>
              <w:rPr>
                <w:rFonts w:ascii="LM Mono 10" w:hAnsi="LM Mono 10"/>
              </w:rPr>
            </w:pPr>
            <w:r w:rsidRPr="008359C2">
              <w:rPr>
                <w:rFonts w:ascii="LM Mono 10" w:hAnsi="LM Mono 10"/>
              </w:rPr>
              <w:t>IPC</w:t>
            </w:r>
          </w:p>
        </w:tc>
        <w:tc>
          <w:tcPr>
            <w:tcW w:w="3005" w:type="dxa"/>
            <w:vAlign w:val="center"/>
          </w:tcPr>
          <w:p w14:paraId="0A5251F3" w14:textId="011B1197" w:rsidR="00A412B1" w:rsidRPr="008359C2" w:rsidRDefault="00A412B1" w:rsidP="008359C2">
            <w:pPr>
              <w:spacing w:after="120"/>
              <w:jc w:val="left"/>
              <w:rPr>
                <w:rFonts w:ascii="LM Mono 10" w:hAnsi="LM Mono 10"/>
              </w:rPr>
            </w:pPr>
            <w:r w:rsidRPr="008359C2">
              <w:rPr>
                <w:rFonts w:ascii="LM Mono 10" w:hAnsi="LM Mono 10"/>
              </w:rPr>
              <w:t>3.51</w:t>
            </w:r>
            <w:r w:rsidR="003D3EAA">
              <w:rPr>
                <w:rFonts w:ascii="LM Mono 10" w:hAnsi="LM Mono 10"/>
              </w:rPr>
              <w:t xml:space="preserve"> ins/cycle</w:t>
            </w:r>
          </w:p>
        </w:tc>
        <w:tc>
          <w:tcPr>
            <w:tcW w:w="3006" w:type="dxa"/>
            <w:vAlign w:val="center"/>
          </w:tcPr>
          <w:p w14:paraId="131E9073" w14:textId="472992DF" w:rsidR="00A412B1" w:rsidRPr="008359C2" w:rsidRDefault="00A412B1" w:rsidP="008359C2">
            <w:pPr>
              <w:spacing w:after="120"/>
              <w:jc w:val="left"/>
              <w:rPr>
                <w:rFonts w:ascii="LM Mono 10" w:hAnsi="LM Mono 10"/>
              </w:rPr>
            </w:pPr>
            <w:r w:rsidRPr="008359C2">
              <w:rPr>
                <w:rFonts w:ascii="LM Mono 10" w:hAnsi="LM Mono 10"/>
              </w:rPr>
              <w:t>1.15</w:t>
            </w:r>
            <w:r w:rsidR="003D3EAA">
              <w:rPr>
                <w:rFonts w:ascii="LM Mono 10" w:hAnsi="LM Mono 10"/>
              </w:rPr>
              <w:t xml:space="preserve"> ins/cycle</w:t>
            </w:r>
          </w:p>
        </w:tc>
      </w:tr>
      <w:tr w:rsidR="00A412B1" w:rsidRPr="008359C2" w14:paraId="3EA41601" w14:textId="77777777" w:rsidTr="008359C2">
        <w:tc>
          <w:tcPr>
            <w:tcW w:w="3005" w:type="dxa"/>
            <w:vAlign w:val="center"/>
          </w:tcPr>
          <w:p w14:paraId="231C2FFC" w14:textId="1E679059" w:rsidR="00A412B1" w:rsidRPr="008359C2" w:rsidRDefault="00A412B1" w:rsidP="008359C2">
            <w:pPr>
              <w:spacing w:after="120"/>
              <w:jc w:val="left"/>
              <w:rPr>
                <w:rFonts w:ascii="LM Mono 10" w:hAnsi="LM Mono 10"/>
              </w:rPr>
            </w:pPr>
            <w:r w:rsidRPr="008359C2">
              <w:rPr>
                <w:rFonts w:ascii="LM Mono 10" w:hAnsi="LM Mono 10"/>
              </w:rPr>
              <w:t>Instructions</w:t>
            </w:r>
          </w:p>
        </w:tc>
        <w:tc>
          <w:tcPr>
            <w:tcW w:w="3005" w:type="dxa"/>
            <w:vAlign w:val="center"/>
          </w:tcPr>
          <w:p w14:paraId="0B69A526" w14:textId="5D37620F" w:rsidR="00A412B1" w:rsidRPr="008359C2" w:rsidRDefault="00A412B1" w:rsidP="008359C2">
            <w:pPr>
              <w:spacing w:after="120"/>
              <w:jc w:val="left"/>
              <w:rPr>
                <w:rFonts w:ascii="LM Mono 10" w:hAnsi="LM Mono 10"/>
              </w:rPr>
            </w:pPr>
            <w:r w:rsidRPr="008359C2">
              <w:rPr>
                <w:rFonts w:ascii="LM Mono 10" w:hAnsi="LM Mono 10"/>
              </w:rPr>
              <w:t>46,010,443</w:t>
            </w:r>
            <w:r w:rsidR="003D3EAA">
              <w:rPr>
                <w:rFonts w:ascii="LM Mono 10" w:hAnsi="LM Mono 10"/>
              </w:rPr>
              <w:t xml:space="preserve"> ins</w:t>
            </w:r>
          </w:p>
        </w:tc>
        <w:tc>
          <w:tcPr>
            <w:tcW w:w="3006" w:type="dxa"/>
            <w:vAlign w:val="center"/>
          </w:tcPr>
          <w:p w14:paraId="6EF16B08" w14:textId="34A92C87" w:rsidR="00A412B1" w:rsidRPr="008359C2" w:rsidRDefault="00A412B1" w:rsidP="008359C2">
            <w:pPr>
              <w:spacing w:after="120"/>
              <w:jc w:val="left"/>
              <w:rPr>
                <w:rFonts w:ascii="LM Mono 10" w:hAnsi="LM Mono 10"/>
              </w:rPr>
            </w:pPr>
            <w:r w:rsidRPr="008359C2">
              <w:rPr>
                <w:rFonts w:ascii="LM Mono 10" w:hAnsi="LM Mono 10"/>
              </w:rPr>
              <w:t>411,960,222</w:t>
            </w:r>
            <w:r w:rsidR="003D3EAA">
              <w:rPr>
                <w:rFonts w:ascii="LM Mono 10" w:hAnsi="LM Mono 10"/>
              </w:rPr>
              <w:t xml:space="preserve"> ins</w:t>
            </w:r>
          </w:p>
        </w:tc>
      </w:tr>
    </w:tbl>
    <w:p w14:paraId="4DE8F9FE" w14:textId="225E0F3C" w:rsidR="00A412B1" w:rsidRDefault="00A412B1" w:rsidP="008359C2">
      <w:pPr>
        <w:spacing w:before="360"/>
      </w:pPr>
      <w:r>
        <w:t xml:space="preserve">We can clearly observe in this scenario C is approximately 15 times faster than Java, this is without the optimizations done in C, which will make it even faster. Since Java is </w:t>
      </w:r>
      <w:proofErr w:type="gramStart"/>
      <w:r>
        <w:t>a</w:t>
      </w:r>
      <w:proofErr w:type="gramEnd"/>
      <w:r>
        <w:t xml:space="preserve"> interpreted language it is bound to be slower, the byte code generated is run on a JVM that uses the JIT Compiler to compile and run the code.</w:t>
      </w:r>
    </w:p>
    <w:p w14:paraId="0D7B2C25" w14:textId="26F31830" w:rsidR="008359C2" w:rsidRDefault="008359C2" w:rsidP="0074731C">
      <w:r>
        <w:t>Here is a table that compares the memory usage of the two languages</w:t>
      </w:r>
    </w:p>
    <w:p w14:paraId="17F38BC2" w14:textId="62BA8204" w:rsidR="001B3409" w:rsidRDefault="001B3409" w:rsidP="001B3409">
      <w:pPr>
        <w:pStyle w:val="Caption"/>
        <w:keepNext/>
      </w:pPr>
      <w:bookmarkStart w:id="15" w:name="_Toc21744066"/>
      <w:r>
        <w:t xml:space="preserve">Table </w:t>
      </w:r>
      <w:r w:rsidR="00834027">
        <w:fldChar w:fldCharType="begin"/>
      </w:r>
      <w:r w:rsidR="00834027">
        <w:instrText xml:space="preserve"> SEQ Table \* ARABIC </w:instrText>
      </w:r>
      <w:r w:rsidR="00834027">
        <w:fldChar w:fldCharType="separate"/>
      </w:r>
      <w:r w:rsidR="00276FDE">
        <w:rPr>
          <w:noProof/>
        </w:rPr>
        <w:t>2</w:t>
      </w:r>
      <w:r w:rsidR="00834027">
        <w:rPr>
          <w:noProof/>
        </w:rPr>
        <w:fldChar w:fldCharType="end"/>
      </w:r>
      <w:r>
        <w:t xml:space="preserve"> Memory Comparison</w:t>
      </w:r>
      <w:bookmarkEnd w:id="15"/>
    </w:p>
    <w:tbl>
      <w:tblPr>
        <w:tblStyle w:val="TableGrid"/>
        <w:tblW w:w="0" w:type="auto"/>
        <w:tblLook w:val="04A0" w:firstRow="1" w:lastRow="0" w:firstColumn="1" w:lastColumn="0" w:noHBand="0" w:noVBand="1"/>
      </w:tblPr>
      <w:tblGrid>
        <w:gridCol w:w="3005"/>
        <w:gridCol w:w="3005"/>
        <w:gridCol w:w="3006"/>
      </w:tblGrid>
      <w:tr w:rsidR="008359C2" w:rsidRPr="00C86F27" w14:paraId="3AB63CAF" w14:textId="77777777" w:rsidTr="008359C2">
        <w:tc>
          <w:tcPr>
            <w:tcW w:w="3005" w:type="dxa"/>
          </w:tcPr>
          <w:p w14:paraId="350F3CC1" w14:textId="51678DBD" w:rsidR="008359C2" w:rsidRPr="00C86F27" w:rsidRDefault="008359C2" w:rsidP="00C86F27">
            <w:pPr>
              <w:spacing w:after="120"/>
              <w:rPr>
                <w:rFonts w:ascii="LM Mono 10" w:hAnsi="LM Mono 10"/>
                <w:b/>
              </w:rPr>
            </w:pPr>
            <w:r w:rsidRPr="00C86F27">
              <w:rPr>
                <w:rFonts w:ascii="LM Mono 10" w:hAnsi="LM Mono 10"/>
                <w:b/>
              </w:rPr>
              <w:t>Parameter</w:t>
            </w:r>
          </w:p>
        </w:tc>
        <w:tc>
          <w:tcPr>
            <w:tcW w:w="3005" w:type="dxa"/>
          </w:tcPr>
          <w:p w14:paraId="249A88E3" w14:textId="591DFB74" w:rsidR="008359C2" w:rsidRPr="00C86F27" w:rsidRDefault="003D3EAA" w:rsidP="00C86F27">
            <w:pPr>
              <w:spacing w:after="120"/>
              <w:rPr>
                <w:rFonts w:ascii="LM Mono 10" w:hAnsi="LM Mono 10"/>
                <w:b/>
              </w:rPr>
            </w:pPr>
            <w:r w:rsidRPr="00C86F27">
              <w:rPr>
                <w:rFonts w:ascii="LM Mono 10" w:hAnsi="LM Mono 10"/>
                <w:b/>
              </w:rPr>
              <w:t>C</w:t>
            </w:r>
          </w:p>
        </w:tc>
        <w:tc>
          <w:tcPr>
            <w:tcW w:w="3006" w:type="dxa"/>
          </w:tcPr>
          <w:p w14:paraId="57823EF6" w14:textId="292AE9C6" w:rsidR="008359C2" w:rsidRPr="00C86F27" w:rsidRDefault="003D3EAA" w:rsidP="00C86F27">
            <w:pPr>
              <w:spacing w:after="120"/>
              <w:rPr>
                <w:rFonts w:ascii="LM Mono 10" w:hAnsi="LM Mono 10"/>
                <w:b/>
              </w:rPr>
            </w:pPr>
            <w:r w:rsidRPr="00C86F27">
              <w:rPr>
                <w:rFonts w:ascii="LM Mono 10" w:hAnsi="LM Mono 10"/>
                <w:b/>
              </w:rPr>
              <w:t>JAVA</w:t>
            </w:r>
          </w:p>
        </w:tc>
      </w:tr>
      <w:tr w:rsidR="008359C2" w:rsidRPr="00C86F27" w14:paraId="6C7C7620" w14:textId="77777777" w:rsidTr="008359C2">
        <w:tc>
          <w:tcPr>
            <w:tcW w:w="3005" w:type="dxa"/>
          </w:tcPr>
          <w:p w14:paraId="7C42CCD4" w14:textId="5F8B32BC" w:rsidR="008359C2" w:rsidRPr="00C86F27" w:rsidRDefault="003D3EAA" w:rsidP="00C86F27">
            <w:pPr>
              <w:spacing w:after="120"/>
              <w:rPr>
                <w:rFonts w:ascii="LM Mono 10" w:hAnsi="LM Mono 10"/>
              </w:rPr>
            </w:pPr>
            <w:r w:rsidRPr="00C86F27">
              <w:rPr>
                <w:rFonts w:ascii="LM Mono 10" w:hAnsi="LM Mono 10"/>
              </w:rPr>
              <w:t>malloc</w:t>
            </w:r>
          </w:p>
        </w:tc>
        <w:tc>
          <w:tcPr>
            <w:tcW w:w="3005" w:type="dxa"/>
          </w:tcPr>
          <w:p w14:paraId="29B8D741" w14:textId="610C8E2B" w:rsidR="008359C2" w:rsidRPr="00C86F27" w:rsidRDefault="003D3EAA" w:rsidP="00C86F27">
            <w:pPr>
              <w:spacing w:after="120"/>
              <w:rPr>
                <w:rFonts w:ascii="LM Mono 10" w:hAnsi="LM Mono 10"/>
              </w:rPr>
            </w:pPr>
            <w:r w:rsidRPr="00C86F27">
              <w:rPr>
                <w:rFonts w:ascii="LM Mono 10" w:hAnsi="LM Mono 10"/>
              </w:rPr>
              <w:t>1568.53 kB</w:t>
            </w:r>
          </w:p>
        </w:tc>
        <w:tc>
          <w:tcPr>
            <w:tcW w:w="3006" w:type="dxa"/>
          </w:tcPr>
          <w:p w14:paraId="3326A45E" w14:textId="4F06D193" w:rsidR="008359C2" w:rsidRPr="00C86F27" w:rsidRDefault="003D3EAA" w:rsidP="00C86F27">
            <w:pPr>
              <w:spacing w:after="120"/>
              <w:rPr>
                <w:rFonts w:ascii="LM Mono 10" w:hAnsi="LM Mono 10"/>
              </w:rPr>
            </w:pPr>
            <w:r w:rsidRPr="00C86F27">
              <w:rPr>
                <w:rFonts w:ascii="LM Mono 10" w:hAnsi="LM Mono 10"/>
              </w:rPr>
              <w:t>14325.08 kB</w:t>
            </w:r>
          </w:p>
        </w:tc>
      </w:tr>
      <w:tr w:rsidR="008359C2" w:rsidRPr="00C86F27" w14:paraId="254481BF" w14:textId="77777777" w:rsidTr="008359C2">
        <w:tc>
          <w:tcPr>
            <w:tcW w:w="3005" w:type="dxa"/>
          </w:tcPr>
          <w:p w14:paraId="7DCC8A81" w14:textId="456C6579" w:rsidR="008359C2" w:rsidRPr="00C86F27" w:rsidRDefault="003D3EAA" w:rsidP="00C86F27">
            <w:pPr>
              <w:spacing w:after="120"/>
              <w:rPr>
                <w:rFonts w:ascii="LM Mono 10" w:hAnsi="LM Mono 10"/>
              </w:rPr>
            </w:pPr>
            <w:proofErr w:type="spellStart"/>
            <w:r w:rsidRPr="00C86F27">
              <w:rPr>
                <w:rFonts w:ascii="LM Mono 10" w:hAnsi="LM Mono 10"/>
              </w:rPr>
              <w:t>realloc</w:t>
            </w:r>
            <w:proofErr w:type="spellEnd"/>
          </w:p>
        </w:tc>
        <w:tc>
          <w:tcPr>
            <w:tcW w:w="3005" w:type="dxa"/>
          </w:tcPr>
          <w:p w14:paraId="2AEA71D2" w14:textId="7E90AF53" w:rsidR="008359C2" w:rsidRPr="00C86F27" w:rsidRDefault="003D3EAA" w:rsidP="00C86F27">
            <w:pPr>
              <w:spacing w:after="120"/>
              <w:rPr>
                <w:rFonts w:ascii="LM Mono 10" w:hAnsi="LM Mono 10"/>
              </w:rPr>
            </w:pPr>
            <w:r w:rsidRPr="00C86F27">
              <w:rPr>
                <w:rFonts w:ascii="LM Mono 10" w:hAnsi="LM Mono 10"/>
              </w:rPr>
              <w:t>780 kB</w:t>
            </w:r>
          </w:p>
        </w:tc>
        <w:tc>
          <w:tcPr>
            <w:tcW w:w="3006" w:type="dxa"/>
          </w:tcPr>
          <w:p w14:paraId="7F1D61F9" w14:textId="6A578DC4" w:rsidR="008359C2" w:rsidRPr="00C86F27" w:rsidRDefault="003D3EAA" w:rsidP="00C86F27">
            <w:pPr>
              <w:spacing w:after="120"/>
              <w:rPr>
                <w:rFonts w:ascii="LM Mono 10" w:hAnsi="LM Mono 10"/>
              </w:rPr>
            </w:pPr>
            <w:r w:rsidRPr="00C86F27">
              <w:rPr>
                <w:rFonts w:ascii="LM Mono 10" w:hAnsi="LM Mono 10"/>
              </w:rPr>
              <w:t>1.09 kB</w:t>
            </w:r>
          </w:p>
        </w:tc>
      </w:tr>
      <w:tr w:rsidR="003D3EAA" w:rsidRPr="00C86F27" w14:paraId="72D8C5AE" w14:textId="77777777" w:rsidTr="008359C2">
        <w:tc>
          <w:tcPr>
            <w:tcW w:w="3005" w:type="dxa"/>
          </w:tcPr>
          <w:p w14:paraId="64CBAFA0" w14:textId="0DEFB3EC" w:rsidR="003D3EAA" w:rsidRPr="00C86F27" w:rsidRDefault="003D3EAA" w:rsidP="00C86F27">
            <w:pPr>
              <w:spacing w:after="120"/>
              <w:rPr>
                <w:rFonts w:ascii="LM Mono 10" w:hAnsi="LM Mono 10"/>
              </w:rPr>
            </w:pPr>
            <w:proofErr w:type="spellStart"/>
            <w:r w:rsidRPr="00C86F27">
              <w:rPr>
                <w:rFonts w:ascii="LM Mono 10" w:hAnsi="LM Mono 10"/>
              </w:rPr>
              <w:t>calloc</w:t>
            </w:r>
            <w:proofErr w:type="spellEnd"/>
          </w:p>
        </w:tc>
        <w:tc>
          <w:tcPr>
            <w:tcW w:w="3005" w:type="dxa"/>
          </w:tcPr>
          <w:p w14:paraId="751D6C95" w14:textId="348CFA08" w:rsidR="003D3EAA" w:rsidRPr="00C86F27" w:rsidRDefault="003D3EAA" w:rsidP="00C86F27">
            <w:pPr>
              <w:spacing w:after="120"/>
              <w:rPr>
                <w:rFonts w:ascii="LM Mono 10" w:hAnsi="LM Mono 10"/>
              </w:rPr>
            </w:pPr>
            <w:r w:rsidRPr="00C86F27">
              <w:rPr>
                <w:rFonts w:ascii="LM Mono 10" w:hAnsi="LM Mono 10"/>
              </w:rPr>
              <w:t>0 kB</w:t>
            </w:r>
          </w:p>
        </w:tc>
        <w:tc>
          <w:tcPr>
            <w:tcW w:w="3006" w:type="dxa"/>
          </w:tcPr>
          <w:p w14:paraId="04DB79B5" w14:textId="2DCFF641" w:rsidR="003D3EAA" w:rsidRPr="00C86F27" w:rsidRDefault="003D3EAA" w:rsidP="00C86F27">
            <w:pPr>
              <w:spacing w:after="120"/>
              <w:rPr>
                <w:rFonts w:ascii="LM Mono 10" w:hAnsi="LM Mono 10"/>
              </w:rPr>
            </w:pPr>
            <w:r w:rsidRPr="00C86F27">
              <w:rPr>
                <w:rFonts w:ascii="LM Mono 10" w:hAnsi="LM Mono 10"/>
              </w:rPr>
              <w:t>229.67 kB</w:t>
            </w:r>
          </w:p>
        </w:tc>
      </w:tr>
      <w:tr w:rsidR="003D3EAA" w:rsidRPr="00C86F27" w14:paraId="413E0334" w14:textId="77777777" w:rsidTr="008359C2">
        <w:tc>
          <w:tcPr>
            <w:tcW w:w="3005" w:type="dxa"/>
          </w:tcPr>
          <w:p w14:paraId="234F319E" w14:textId="558D17B9" w:rsidR="003D3EAA" w:rsidRPr="00C86F27" w:rsidRDefault="003D3EAA" w:rsidP="00C86F27">
            <w:pPr>
              <w:spacing w:after="120"/>
              <w:rPr>
                <w:rFonts w:ascii="LM Mono 10" w:hAnsi="LM Mono 10"/>
              </w:rPr>
            </w:pPr>
            <w:r w:rsidRPr="00C86F27">
              <w:rPr>
                <w:rFonts w:ascii="LM Mono 10" w:hAnsi="LM Mono 10"/>
              </w:rPr>
              <w:t>free</w:t>
            </w:r>
          </w:p>
        </w:tc>
        <w:tc>
          <w:tcPr>
            <w:tcW w:w="3005" w:type="dxa"/>
          </w:tcPr>
          <w:p w14:paraId="302F2E40" w14:textId="083B5CC7" w:rsidR="003D3EAA" w:rsidRPr="00C86F27" w:rsidRDefault="003D3EAA" w:rsidP="00C86F27">
            <w:pPr>
              <w:tabs>
                <w:tab w:val="clear" w:pos="9360"/>
                <w:tab w:val="left" w:pos="927"/>
              </w:tabs>
              <w:spacing w:after="120"/>
              <w:rPr>
                <w:rFonts w:ascii="LM Mono 10" w:hAnsi="LM Mono 10"/>
              </w:rPr>
            </w:pPr>
            <w:r w:rsidRPr="00C86F27">
              <w:rPr>
                <w:rFonts w:ascii="LM Mono 10" w:hAnsi="LM Mono 10"/>
              </w:rPr>
              <w:t>1562.53 kB</w:t>
            </w:r>
            <w:r w:rsidRPr="00C86F27">
              <w:rPr>
                <w:rFonts w:ascii="LM Mono 10" w:hAnsi="LM Mono 10"/>
              </w:rPr>
              <w:tab/>
            </w:r>
          </w:p>
        </w:tc>
        <w:tc>
          <w:tcPr>
            <w:tcW w:w="3006" w:type="dxa"/>
          </w:tcPr>
          <w:p w14:paraId="1D0E1B67" w14:textId="7DF38500" w:rsidR="003D3EAA" w:rsidRPr="00C86F27" w:rsidRDefault="003D3EAA" w:rsidP="00C86F27">
            <w:pPr>
              <w:spacing w:after="120"/>
              <w:rPr>
                <w:rFonts w:ascii="LM Mono 10" w:hAnsi="LM Mono 10"/>
              </w:rPr>
            </w:pPr>
            <w:r w:rsidRPr="00C86F27">
              <w:rPr>
                <w:rFonts w:ascii="LM Mono 10" w:hAnsi="LM Mono 10"/>
              </w:rPr>
              <w:t>2118.49 kB</w:t>
            </w:r>
          </w:p>
        </w:tc>
      </w:tr>
      <w:tr w:rsidR="003D3EAA" w:rsidRPr="00C86F27" w14:paraId="70473A49" w14:textId="77777777" w:rsidTr="008359C2">
        <w:tc>
          <w:tcPr>
            <w:tcW w:w="3005" w:type="dxa"/>
          </w:tcPr>
          <w:p w14:paraId="37D7A09A" w14:textId="2FBC66E6" w:rsidR="003D3EAA" w:rsidRPr="00C86F27" w:rsidRDefault="003D3EAA" w:rsidP="00C86F27">
            <w:pPr>
              <w:spacing w:after="120"/>
              <w:rPr>
                <w:rFonts w:ascii="LM Mono 10" w:hAnsi="LM Mono 10"/>
              </w:rPr>
            </w:pPr>
            <w:r w:rsidRPr="00C86F27">
              <w:rPr>
                <w:rFonts w:ascii="LM Mono 10" w:hAnsi="LM Mono 10"/>
              </w:rPr>
              <w:t>heap total</w:t>
            </w:r>
          </w:p>
        </w:tc>
        <w:tc>
          <w:tcPr>
            <w:tcW w:w="3005" w:type="dxa"/>
          </w:tcPr>
          <w:p w14:paraId="6638F821" w14:textId="7370BBF9" w:rsidR="003D3EAA" w:rsidRPr="00C86F27" w:rsidRDefault="003D3EAA" w:rsidP="00C86F27">
            <w:pPr>
              <w:spacing w:after="120"/>
              <w:rPr>
                <w:rFonts w:ascii="LM Mono 10" w:hAnsi="LM Mono 10"/>
              </w:rPr>
            </w:pPr>
            <w:r w:rsidRPr="00C86F27">
              <w:rPr>
                <w:rFonts w:ascii="LM Mono 10" w:hAnsi="LM Mono 10"/>
              </w:rPr>
              <w:t>2348.53 kB</w:t>
            </w:r>
          </w:p>
        </w:tc>
        <w:tc>
          <w:tcPr>
            <w:tcW w:w="3006" w:type="dxa"/>
          </w:tcPr>
          <w:p w14:paraId="3293EF11" w14:textId="3C085AB9" w:rsidR="003D3EAA" w:rsidRPr="00C86F27" w:rsidRDefault="003D3EAA" w:rsidP="00C86F27">
            <w:pPr>
              <w:spacing w:after="120"/>
              <w:rPr>
                <w:rFonts w:ascii="LM Mono 10" w:hAnsi="LM Mono 10"/>
              </w:rPr>
            </w:pPr>
            <w:r w:rsidRPr="00C86F27">
              <w:rPr>
                <w:rFonts w:ascii="LM Mono 10" w:hAnsi="LM Mono 10"/>
              </w:rPr>
              <w:t>14555.84 kB</w:t>
            </w:r>
          </w:p>
        </w:tc>
      </w:tr>
      <w:tr w:rsidR="00284FB8" w:rsidRPr="00C86F27" w14:paraId="7F8CE2D6" w14:textId="77777777" w:rsidTr="00284FB8">
        <w:tc>
          <w:tcPr>
            <w:tcW w:w="3005" w:type="dxa"/>
          </w:tcPr>
          <w:p w14:paraId="1F1C561A" w14:textId="1A7FDD47" w:rsidR="00284FB8" w:rsidRPr="00C86F27" w:rsidRDefault="00284FB8" w:rsidP="00C86F27">
            <w:pPr>
              <w:spacing w:after="120"/>
              <w:rPr>
                <w:rFonts w:ascii="LM Mono 10" w:hAnsi="LM Mono 10"/>
              </w:rPr>
            </w:pPr>
            <w:r>
              <w:rPr>
                <w:rFonts w:ascii="LM Mono 10" w:hAnsi="LM Mono 10"/>
              </w:rPr>
              <w:t>stack peak</w:t>
            </w:r>
          </w:p>
        </w:tc>
        <w:tc>
          <w:tcPr>
            <w:tcW w:w="3005" w:type="dxa"/>
            <w:vAlign w:val="center"/>
          </w:tcPr>
          <w:p w14:paraId="1D1FF33F" w14:textId="02FB8E1A" w:rsidR="00284FB8" w:rsidRPr="00C86F27" w:rsidRDefault="00284FB8" w:rsidP="00284FB8">
            <w:pPr>
              <w:spacing w:after="120"/>
              <w:jc w:val="left"/>
              <w:rPr>
                <w:rFonts w:ascii="LM Mono 10" w:hAnsi="LM Mono 10"/>
              </w:rPr>
            </w:pPr>
            <w:r>
              <w:rPr>
                <w:rFonts w:ascii="LM Mono 10" w:hAnsi="LM Mono 10"/>
              </w:rPr>
              <w:t>2.06 kB</w:t>
            </w:r>
          </w:p>
        </w:tc>
        <w:tc>
          <w:tcPr>
            <w:tcW w:w="3006" w:type="dxa"/>
          </w:tcPr>
          <w:p w14:paraId="6DC37C85" w14:textId="69A0E925" w:rsidR="00284FB8" w:rsidRPr="00C86F27" w:rsidRDefault="00284FB8" w:rsidP="00C86F27">
            <w:pPr>
              <w:spacing w:after="120"/>
              <w:rPr>
                <w:rFonts w:ascii="LM Mono 10" w:hAnsi="LM Mono 10"/>
              </w:rPr>
            </w:pPr>
            <w:r>
              <w:rPr>
                <w:rFonts w:ascii="LM Mono 10" w:hAnsi="LM Mono 10"/>
              </w:rPr>
              <w:t>29.96 kB</w:t>
            </w:r>
          </w:p>
        </w:tc>
      </w:tr>
    </w:tbl>
    <w:p w14:paraId="5361352A" w14:textId="3E19CDAD" w:rsidR="00591DBE" w:rsidRDefault="00591DBE" w:rsidP="0074731C"/>
    <w:p w14:paraId="7EF42BE7" w14:textId="2A220D9B" w:rsidR="00E72095" w:rsidRDefault="00905318" w:rsidP="0074731C">
      <w:r>
        <w:lastRenderedPageBreak/>
        <w:t>Similarly,</w:t>
      </w:r>
      <w:r w:rsidR="00284FB8">
        <w:t xml:space="preserve"> as observed previously</w:t>
      </w:r>
      <w:r>
        <w:t xml:space="preserve">, C is approximately </w:t>
      </w:r>
      <w:r w:rsidR="00937A19">
        <w:t xml:space="preserve">7 </w:t>
      </w:r>
      <w:r>
        <w:t xml:space="preserve">times less memory consuming, comparing the malloc and stack peak. </w:t>
      </w:r>
      <w:r w:rsidR="00A97262" w:rsidRPr="00A97262">
        <w:rPr>
          <w:rFonts w:ascii="LM Mono 10" w:hAnsi="LM Mono 10"/>
        </w:rPr>
        <w:t>m</w:t>
      </w:r>
      <w:r w:rsidRPr="00A97262">
        <w:rPr>
          <w:rFonts w:ascii="LM Mono 10" w:hAnsi="LM Mono 10"/>
        </w:rPr>
        <w:t>alloc</w:t>
      </w:r>
      <w:r>
        <w:t xml:space="preserve"> is the main routine in Linux </w:t>
      </w:r>
      <w:proofErr w:type="spellStart"/>
      <w:r w:rsidRPr="00A51C33">
        <w:rPr>
          <w:rFonts w:ascii="LM Mono 10" w:hAnsi="LM Mono 10"/>
        </w:rPr>
        <w:t>libc</w:t>
      </w:r>
      <w:proofErr w:type="spellEnd"/>
      <w:r>
        <w:t xml:space="preserve"> that allocates memory for the program at runtime, both our programs make runtime memory allocation to make this comparison fair. Another thing to note is that the amount of memory allocated by malloc and then freed is important, since this shows the memory leaks that can happen in the program.</w:t>
      </w:r>
    </w:p>
    <w:p w14:paraId="7770BED5" w14:textId="226D574D" w:rsidR="004B04CF" w:rsidRDefault="004B04CF" w:rsidP="0074731C">
      <w:r>
        <w:t xml:space="preserve">Another interesting thing to note in the </w:t>
      </w:r>
      <w:proofErr w:type="spellStart"/>
      <w:r>
        <w:t>memusage</w:t>
      </w:r>
      <w:proofErr w:type="spellEnd"/>
      <w:r>
        <w:t xml:space="preserve"> dump is that C allocated 99% of its memory chunks of the size 15-31 bytes, i.e. most of the memory that is used by the program was only for the </w:t>
      </w:r>
      <w:proofErr w:type="spellStart"/>
      <w:r>
        <w:t>gst</w:t>
      </w:r>
      <w:proofErr w:type="spellEnd"/>
      <w:r>
        <w:t xml:space="preserve"> item objects that we allocated at runtime. While in Java the allocation is distributed </w:t>
      </w:r>
      <w:r w:rsidR="00E667F8">
        <w:t xml:space="preserve">only about 46% of its memory was </w:t>
      </w:r>
      <w:proofErr w:type="gramStart"/>
      <w:r w:rsidR="00E667F8">
        <w:t>15-31 byte</w:t>
      </w:r>
      <w:proofErr w:type="gramEnd"/>
      <w:r w:rsidR="00E667F8">
        <w:t xml:space="preserve"> chunks, this is because of the other objects that are associated with the </w:t>
      </w:r>
      <w:proofErr w:type="spellStart"/>
      <w:r w:rsidR="00E667F8">
        <w:t>gst</w:t>
      </w:r>
      <w:proofErr w:type="spellEnd"/>
      <w:r w:rsidR="00E667F8">
        <w:t xml:space="preserve"> item that also need to be allocated along with it.</w:t>
      </w:r>
    </w:p>
    <w:p w14:paraId="760B02E2" w14:textId="52C10D9F" w:rsidR="00905318" w:rsidRDefault="00905318" w:rsidP="0074731C">
      <w:r>
        <w:t>In C the difference of malloc and free is 6kB while in JAVA it is 12206kB, which means that this memory wasn’t freed at runtime, it must have been freed either by the JVM or by the OS when the program terminated.</w:t>
      </w:r>
    </w:p>
    <w:p w14:paraId="1BA671D7" w14:textId="79825714" w:rsidR="00905318" w:rsidRPr="0074731C" w:rsidRDefault="00905318" w:rsidP="0074731C">
      <w:r>
        <w:t>The conclusion from this analysis is that JAVA has much more overhead than C since it is interpreted and has many inbuilt complex data structures that require a lot of runtime overhead, this contributes to the slower runtime and the higher memory usage.</w:t>
      </w:r>
      <w:r w:rsidR="00962734">
        <w:t xml:space="preserve">  This can be seen in the Overhead displayed in perf analysis, Java several calls to </w:t>
      </w:r>
      <w:r w:rsidR="00962734" w:rsidRPr="00962734">
        <w:rPr>
          <w:rFonts w:ascii="LM Mono 10" w:hAnsi="LM Mono 10"/>
        </w:rPr>
        <w:t xml:space="preserve">[JIT] </w:t>
      </w:r>
      <w:proofErr w:type="spellStart"/>
      <w:r w:rsidR="00962734" w:rsidRPr="00962734">
        <w:rPr>
          <w:rFonts w:ascii="LM Mono 10" w:hAnsi="LM Mono 10"/>
        </w:rPr>
        <w:t>tid</w:t>
      </w:r>
      <w:proofErr w:type="spellEnd"/>
      <w:r w:rsidR="00962734" w:rsidRPr="00962734">
        <w:rPr>
          <w:rFonts w:ascii="LM Mono 10" w:hAnsi="LM Mono 10"/>
        </w:rPr>
        <w:t xml:space="preserve"> &lt;</w:t>
      </w:r>
      <w:proofErr w:type="spellStart"/>
      <w:r w:rsidR="00962734" w:rsidRPr="00962734">
        <w:rPr>
          <w:rFonts w:ascii="LM Mono 10" w:hAnsi="LM Mono 10"/>
        </w:rPr>
        <w:t>tid</w:t>
      </w:r>
      <w:proofErr w:type="spellEnd"/>
      <w:r w:rsidR="00962734" w:rsidRPr="00962734">
        <w:rPr>
          <w:rFonts w:ascii="LM Mono 10" w:hAnsi="LM Mono 10"/>
        </w:rPr>
        <w:t>&gt;</w:t>
      </w:r>
      <w:r w:rsidR="00962734">
        <w:t>.</w:t>
      </w:r>
    </w:p>
    <w:p w14:paraId="6165A889" w14:textId="77777777" w:rsidR="00176785" w:rsidRPr="00DE6F22" w:rsidRDefault="00176785" w:rsidP="00DE6F22">
      <w:pPr>
        <w:spacing w:before="0" w:after="0"/>
        <w:rPr>
          <w:rFonts w:ascii="LM Mono 10" w:hAnsi="LM Mono 10"/>
        </w:rPr>
      </w:pPr>
    </w:p>
    <w:p w14:paraId="3D2B6756" w14:textId="3830DD79" w:rsidR="00446920" w:rsidRDefault="00446920" w:rsidP="004D0529">
      <w:pPr>
        <w:pStyle w:val="Heading1"/>
      </w:pPr>
      <w:r>
        <w:br w:type="page"/>
      </w:r>
    </w:p>
    <w:p w14:paraId="66AC1E6F" w14:textId="77777777" w:rsidR="00446920" w:rsidRDefault="00E61DC3" w:rsidP="00E61DC3">
      <w:pPr>
        <w:pStyle w:val="Heading1"/>
        <w:numPr>
          <w:ilvl w:val="0"/>
          <w:numId w:val="0"/>
        </w:numPr>
      </w:pPr>
      <w:bookmarkStart w:id="16" w:name="_Toc22751776"/>
      <w:r>
        <w:lastRenderedPageBreak/>
        <w:t>Bibliography</w:t>
      </w:r>
      <w:bookmarkEnd w:id="16"/>
    </w:p>
    <w:p w14:paraId="74186CF3" w14:textId="77777777" w:rsidR="00E61DC3" w:rsidRDefault="00834027" w:rsidP="00446920">
      <w:r>
        <w:pict w14:anchorId="190151E8">
          <v:rect id="_x0000_i1025" style="width:0;height:1.5pt" o:hralign="center" o:hrstd="t" o:hr="t" fillcolor="#a0a0a0" stroked="f"/>
        </w:pict>
      </w:r>
    </w:p>
    <w:p w14:paraId="6818A44E" w14:textId="77777777" w:rsidR="00E61DC3" w:rsidRPr="00446920" w:rsidRDefault="00E61DC3" w:rsidP="00446920"/>
    <w:sectPr w:rsidR="00E61DC3" w:rsidRPr="00446920" w:rsidSect="009C66EA">
      <w:footerReference w:type="default" r:id="rId10"/>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1F727" w14:textId="77777777" w:rsidR="00834027" w:rsidRDefault="00834027" w:rsidP="00F95255">
      <w:r>
        <w:separator/>
      </w:r>
    </w:p>
  </w:endnote>
  <w:endnote w:type="continuationSeparator" w:id="0">
    <w:p w14:paraId="01566775" w14:textId="77777777" w:rsidR="00834027" w:rsidRDefault="00834027"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8D255" w14:textId="77777777" w:rsidR="00906ED2" w:rsidRDefault="00834027" w:rsidP="00F95255">
    <w:pPr>
      <w:pStyle w:val="Footer"/>
      <w:jc w:val="center"/>
    </w:pPr>
    <w:r>
      <w:pict w14:anchorId="61399F53">
        <v:rect id="_x0000_i1026" style="width:0;height:1.5pt" o:hralign="center" o:hrstd="t" o:hr="t" fillcolor="#a0a0a0" stroked="f"/>
      </w:pict>
    </w:r>
  </w:p>
  <w:p w14:paraId="6679DACC" w14:textId="19B74F1F" w:rsidR="00906ED2" w:rsidRDefault="00882A69" w:rsidP="00F95255">
    <w:pPr>
      <w:pStyle w:val="Footer"/>
      <w:jc w:val="center"/>
    </w:pPr>
    <w:r>
      <w:t>CSC305A</w:t>
    </w:r>
    <w:r w:rsidR="00906ED2">
      <w:t>-</w:t>
    </w:r>
    <w:r>
      <w:t>Programming Language Principles</w:t>
    </w:r>
    <w:r w:rsidR="00906ED2">
      <w:ptab w:relativeTo="margin" w:alignment="center" w:leader="none"/>
    </w:r>
    <w:r w:rsidR="00906ED2">
      <w:ptab w:relativeTo="margin" w:alignment="right" w:leader="none"/>
    </w:r>
    <w:r w:rsidR="00906ED2">
      <w:fldChar w:fldCharType="begin"/>
    </w:r>
    <w:r w:rsidR="00906ED2">
      <w:instrText xml:space="preserve"> PAGE   \* MERGEFORMAT </w:instrText>
    </w:r>
    <w:r w:rsidR="00906ED2">
      <w:fldChar w:fldCharType="separate"/>
    </w:r>
    <w:r w:rsidR="00906ED2">
      <w:rPr>
        <w:noProof/>
      </w:rPr>
      <w:t>1</w:t>
    </w:r>
    <w:r w:rsidR="00906ED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08D1A" w14:textId="77777777" w:rsidR="00834027" w:rsidRPr="00266D36" w:rsidRDefault="00834027" w:rsidP="00266D36">
      <w:pPr>
        <w:spacing w:after="0"/>
        <w:rPr>
          <w:sz w:val="18"/>
        </w:rPr>
      </w:pPr>
      <w:r w:rsidRPr="00266D36">
        <w:rPr>
          <w:sz w:val="18"/>
        </w:rPr>
        <w:separator/>
      </w:r>
    </w:p>
  </w:footnote>
  <w:footnote w:type="continuationSeparator" w:id="0">
    <w:p w14:paraId="4998B2E0" w14:textId="77777777" w:rsidR="00834027" w:rsidRDefault="00834027" w:rsidP="00F95255">
      <w:r>
        <w:continuationSeparator/>
      </w:r>
    </w:p>
  </w:footnote>
  <w:footnote w:type="continuationNotice" w:id="1">
    <w:p w14:paraId="330A5AAB" w14:textId="77777777" w:rsidR="00834027" w:rsidRDefault="00834027">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DA326C"/>
    <w:multiLevelType w:val="multilevel"/>
    <w:tmpl w:val="8DE61AAA"/>
    <w:numStyleLink w:val="Enumerate"/>
  </w:abstractNum>
  <w:abstractNum w:abstractNumId="26"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7" w15:restartNumberingAfterBreak="0">
    <w:nsid w:val="685A0B31"/>
    <w:multiLevelType w:val="multilevel"/>
    <w:tmpl w:val="8DE61AAA"/>
    <w:numStyleLink w:val="Enumerate"/>
  </w:abstractNum>
  <w:abstractNum w:abstractNumId="28"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4"/>
  </w:num>
  <w:num w:numId="13">
    <w:abstractNumId w:val="28"/>
  </w:num>
  <w:num w:numId="14">
    <w:abstractNumId w:val="18"/>
  </w:num>
  <w:num w:numId="15">
    <w:abstractNumId w:val="19"/>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7"/>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5"/>
  </w:num>
  <w:num w:numId="33">
    <w:abstractNumId w:val="13"/>
  </w:num>
  <w:num w:numId="34">
    <w:abstractNumId w:val="22"/>
  </w:num>
  <w:num w:numId="3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38"/>
    <w:rsid w:val="00003BCD"/>
    <w:rsid w:val="00011C8B"/>
    <w:rsid w:val="000158C5"/>
    <w:rsid w:val="000209D9"/>
    <w:rsid w:val="0003303E"/>
    <w:rsid w:val="000400AC"/>
    <w:rsid w:val="000457F5"/>
    <w:rsid w:val="00060D8F"/>
    <w:rsid w:val="0006225D"/>
    <w:rsid w:val="000700CD"/>
    <w:rsid w:val="0007014F"/>
    <w:rsid w:val="00074843"/>
    <w:rsid w:val="00093E6B"/>
    <w:rsid w:val="00095578"/>
    <w:rsid w:val="000D4A65"/>
    <w:rsid w:val="000E1125"/>
    <w:rsid w:val="000E3162"/>
    <w:rsid w:val="000F1988"/>
    <w:rsid w:val="000F39FA"/>
    <w:rsid w:val="001104BB"/>
    <w:rsid w:val="00134007"/>
    <w:rsid w:val="00146E32"/>
    <w:rsid w:val="001508E1"/>
    <w:rsid w:val="00154D1E"/>
    <w:rsid w:val="001765C9"/>
    <w:rsid w:val="00176785"/>
    <w:rsid w:val="00181923"/>
    <w:rsid w:val="00193D99"/>
    <w:rsid w:val="00195655"/>
    <w:rsid w:val="001A0D54"/>
    <w:rsid w:val="001A47C3"/>
    <w:rsid w:val="001A50E8"/>
    <w:rsid w:val="001B3409"/>
    <w:rsid w:val="001C002A"/>
    <w:rsid w:val="001C5AC3"/>
    <w:rsid w:val="001E0697"/>
    <w:rsid w:val="001E449B"/>
    <w:rsid w:val="0021065C"/>
    <w:rsid w:val="002232C2"/>
    <w:rsid w:val="002345B1"/>
    <w:rsid w:val="0025067D"/>
    <w:rsid w:val="00253246"/>
    <w:rsid w:val="002575BF"/>
    <w:rsid w:val="00260E85"/>
    <w:rsid w:val="00266D36"/>
    <w:rsid w:val="0027203A"/>
    <w:rsid w:val="0027493B"/>
    <w:rsid w:val="00276FDE"/>
    <w:rsid w:val="002770C5"/>
    <w:rsid w:val="002802C2"/>
    <w:rsid w:val="00282E1B"/>
    <w:rsid w:val="00284FB8"/>
    <w:rsid w:val="0029271B"/>
    <w:rsid w:val="002942EA"/>
    <w:rsid w:val="002B01E2"/>
    <w:rsid w:val="002B7288"/>
    <w:rsid w:val="002C439C"/>
    <w:rsid w:val="002E1C63"/>
    <w:rsid w:val="00322C54"/>
    <w:rsid w:val="003450B4"/>
    <w:rsid w:val="003575C3"/>
    <w:rsid w:val="003625D5"/>
    <w:rsid w:val="00367873"/>
    <w:rsid w:val="00376DBA"/>
    <w:rsid w:val="00387765"/>
    <w:rsid w:val="003909C8"/>
    <w:rsid w:val="003A604E"/>
    <w:rsid w:val="003D3EAA"/>
    <w:rsid w:val="003D3FB6"/>
    <w:rsid w:val="003E2C91"/>
    <w:rsid w:val="004017E6"/>
    <w:rsid w:val="00401834"/>
    <w:rsid w:val="00433D1D"/>
    <w:rsid w:val="00433E07"/>
    <w:rsid w:val="00435DC7"/>
    <w:rsid w:val="004437ED"/>
    <w:rsid w:val="00446920"/>
    <w:rsid w:val="004470BC"/>
    <w:rsid w:val="0045016A"/>
    <w:rsid w:val="00456965"/>
    <w:rsid w:val="00461FE3"/>
    <w:rsid w:val="00470512"/>
    <w:rsid w:val="004838A1"/>
    <w:rsid w:val="00486EDB"/>
    <w:rsid w:val="0049432C"/>
    <w:rsid w:val="004B04CF"/>
    <w:rsid w:val="004B71B3"/>
    <w:rsid w:val="004C02A9"/>
    <w:rsid w:val="004C0BE2"/>
    <w:rsid w:val="004C4ED7"/>
    <w:rsid w:val="004C7CC0"/>
    <w:rsid w:val="004D0529"/>
    <w:rsid w:val="004E29B3"/>
    <w:rsid w:val="004E5DA1"/>
    <w:rsid w:val="004F2788"/>
    <w:rsid w:val="004F4D38"/>
    <w:rsid w:val="004F5441"/>
    <w:rsid w:val="004F6EA7"/>
    <w:rsid w:val="00503777"/>
    <w:rsid w:val="00513EE2"/>
    <w:rsid w:val="00517672"/>
    <w:rsid w:val="0052276F"/>
    <w:rsid w:val="0052459C"/>
    <w:rsid w:val="0054615C"/>
    <w:rsid w:val="005521D1"/>
    <w:rsid w:val="00552928"/>
    <w:rsid w:val="00564D90"/>
    <w:rsid w:val="005655A8"/>
    <w:rsid w:val="00567772"/>
    <w:rsid w:val="00573F65"/>
    <w:rsid w:val="00581F70"/>
    <w:rsid w:val="00590D07"/>
    <w:rsid w:val="00591DBE"/>
    <w:rsid w:val="005C26B0"/>
    <w:rsid w:val="005D491A"/>
    <w:rsid w:val="005D68B9"/>
    <w:rsid w:val="005E051A"/>
    <w:rsid w:val="005E3CD7"/>
    <w:rsid w:val="005E4867"/>
    <w:rsid w:val="005F5915"/>
    <w:rsid w:val="00601FA3"/>
    <w:rsid w:val="00615E80"/>
    <w:rsid w:val="00623814"/>
    <w:rsid w:val="00635D4E"/>
    <w:rsid w:val="00683989"/>
    <w:rsid w:val="0069144D"/>
    <w:rsid w:val="00695595"/>
    <w:rsid w:val="00697B2C"/>
    <w:rsid w:val="006B2D5D"/>
    <w:rsid w:val="006B657A"/>
    <w:rsid w:val="006C004E"/>
    <w:rsid w:val="006C04DC"/>
    <w:rsid w:val="006C0640"/>
    <w:rsid w:val="006D1026"/>
    <w:rsid w:val="00712366"/>
    <w:rsid w:val="00727BC4"/>
    <w:rsid w:val="00727CBC"/>
    <w:rsid w:val="0074731C"/>
    <w:rsid w:val="0075082A"/>
    <w:rsid w:val="00751216"/>
    <w:rsid w:val="00751AA6"/>
    <w:rsid w:val="00755218"/>
    <w:rsid w:val="0075640E"/>
    <w:rsid w:val="00775C8E"/>
    <w:rsid w:val="00784D58"/>
    <w:rsid w:val="00787C96"/>
    <w:rsid w:val="0079324A"/>
    <w:rsid w:val="007B2249"/>
    <w:rsid w:val="007C7ED4"/>
    <w:rsid w:val="007D463C"/>
    <w:rsid w:val="007F2F27"/>
    <w:rsid w:val="007F5476"/>
    <w:rsid w:val="00814777"/>
    <w:rsid w:val="008217B3"/>
    <w:rsid w:val="00824069"/>
    <w:rsid w:val="008247D9"/>
    <w:rsid w:val="00834027"/>
    <w:rsid w:val="008359C2"/>
    <w:rsid w:val="0087056F"/>
    <w:rsid w:val="00882A69"/>
    <w:rsid w:val="00882F9C"/>
    <w:rsid w:val="00891B45"/>
    <w:rsid w:val="00892550"/>
    <w:rsid w:val="008A3368"/>
    <w:rsid w:val="008A55A8"/>
    <w:rsid w:val="008A56F7"/>
    <w:rsid w:val="008A654D"/>
    <w:rsid w:val="008B47E0"/>
    <w:rsid w:val="008C435A"/>
    <w:rsid w:val="008C6F4B"/>
    <w:rsid w:val="008D2C2C"/>
    <w:rsid w:val="008D5639"/>
    <w:rsid w:val="008D6863"/>
    <w:rsid w:val="008E1CF8"/>
    <w:rsid w:val="0090445E"/>
    <w:rsid w:val="00905318"/>
    <w:rsid w:val="009063CC"/>
    <w:rsid w:val="00906ED2"/>
    <w:rsid w:val="009133D6"/>
    <w:rsid w:val="00923E96"/>
    <w:rsid w:val="00937A19"/>
    <w:rsid w:val="00951D16"/>
    <w:rsid w:val="00954AEC"/>
    <w:rsid w:val="00960ABB"/>
    <w:rsid w:val="00962734"/>
    <w:rsid w:val="00966ADF"/>
    <w:rsid w:val="0096779F"/>
    <w:rsid w:val="009719B8"/>
    <w:rsid w:val="0099211F"/>
    <w:rsid w:val="009967C8"/>
    <w:rsid w:val="009A170A"/>
    <w:rsid w:val="009B0E3B"/>
    <w:rsid w:val="009B0ED9"/>
    <w:rsid w:val="009B649E"/>
    <w:rsid w:val="009B79D5"/>
    <w:rsid w:val="009C66EA"/>
    <w:rsid w:val="009D07EF"/>
    <w:rsid w:val="009E108D"/>
    <w:rsid w:val="009F24D4"/>
    <w:rsid w:val="00A141EB"/>
    <w:rsid w:val="00A144D1"/>
    <w:rsid w:val="00A17C26"/>
    <w:rsid w:val="00A20262"/>
    <w:rsid w:val="00A27028"/>
    <w:rsid w:val="00A32984"/>
    <w:rsid w:val="00A412B1"/>
    <w:rsid w:val="00A509AA"/>
    <w:rsid w:val="00A51C33"/>
    <w:rsid w:val="00A67452"/>
    <w:rsid w:val="00A70274"/>
    <w:rsid w:val="00A7608A"/>
    <w:rsid w:val="00A922F9"/>
    <w:rsid w:val="00A97262"/>
    <w:rsid w:val="00AA11C5"/>
    <w:rsid w:val="00AB0692"/>
    <w:rsid w:val="00AB25FB"/>
    <w:rsid w:val="00AC2EE4"/>
    <w:rsid w:val="00AE1832"/>
    <w:rsid w:val="00AE38AA"/>
    <w:rsid w:val="00AE5261"/>
    <w:rsid w:val="00AE60B4"/>
    <w:rsid w:val="00AF3739"/>
    <w:rsid w:val="00AF62F2"/>
    <w:rsid w:val="00B030A8"/>
    <w:rsid w:val="00B05256"/>
    <w:rsid w:val="00B21E27"/>
    <w:rsid w:val="00B26BA2"/>
    <w:rsid w:val="00B56CE5"/>
    <w:rsid w:val="00B82E41"/>
    <w:rsid w:val="00B86B75"/>
    <w:rsid w:val="00B955E5"/>
    <w:rsid w:val="00B97119"/>
    <w:rsid w:val="00BB611A"/>
    <w:rsid w:val="00BC48D5"/>
    <w:rsid w:val="00BF32D3"/>
    <w:rsid w:val="00C0136A"/>
    <w:rsid w:val="00C111DC"/>
    <w:rsid w:val="00C26B72"/>
    <w:rsid w:val="00C36279"/>
    <w:rsid w:val="00C45EE9"/>
    <w:rsid w:val="00C45F66"/>
    <w:rsid w:val="00C50711"/>
    <w:rsid w:val="00C51638"/>
    <w:rsid w:val="00C61480"/>
    <w:rsid w:val="00C74B90"/>
    <w:rsid w:val="00C804D2"/>
    <w:rsid w:val="00C84A08"/>
    <w:rsid w:val="00C86F27"/>
    <w:rsid w:val="00C96BBD"/>
    <w:rsid w:val="00C973A4"/>
    <w:rsid w:val="00CA73D2"/>
    <w:rsid w:val="00CB5908"/>
    <w:rsid w:val="00CB7FB4"/>
    <w:rsid w:val="00CC72CD"/>
    <w:rsid w:val="00CD2294"/>
    <w:rsid w:val="00CD5E3C"/>
    <w:rsid w:val="00CF57EF"/>
    <w:rsid w:val="00CF5891"/>
    <w:rsid w:val="00D214AC"/>
    <w:rsid w:val="00D30B73"/>
    <w:rsid w:val="00D3286D"/>
    <w:rsid w:val="00D347DF"/>
    <w:rsid w:val="00D34848"/>
    <w:rsid w:val="00D36013"/>
    <w:rsid w:val="00D46599"/>
    <w:rsid w:val="00D46F1E"/>
    <w:rsid w:val="00D60E87"/>
    <w:rsid w:val="00D62916"/>
    <w:rsid w:val="00D7107F"/>
    <w:rsid w:val="00D9705B"/>
    <w:rsid w:val="00DB12D1"/>
    <w:rsid w:val="00DD6DB7"/>
    <w:rsid w:val="00DE6579"/>
    <w:rsid w:val="00DE6F22"/>
    <w:rsid w:val="00E017CE"/>
    <w:rsid w:val="00E121C9"/>
    <w:rsid w:val="00E20672"/>
    <w:rsid w:val="00E315A3"/>
    <w:rsid w:val="00E41067"/>
    <w:rsid w:val="00E61DC3"/>
    <w:rsid w:val="00E667F8"/>
    <w:rsid w:val="00E675E4"/>
    <w:rsid w:val="00E72095"/>
    <w:rsid w:val="00E83EFE"/>
    <w:rsid w:val="00E859B2"/>
    <w:rsid w:val="00E8649C"/>
    <w:rsid w:val="00EB7732"/>
    <w:rsid w:val="00ED02E2"/>
    <w:rsid w:val="00ED0A56"/>
    <w:rsid w:val="00ED4779"/>
    <w:rsid w:val="00F001C1"/>
    <w:rsid w:val="00F10149"/>
    <w:rsid w:val="00F27D47"/>
    <w:rsid w:val="00F44C0B"/>
    <w:rsid w:val="00F5284C"/>
    <w:rsid w:val="00F535DE"/>
    <w:rsid w:val="00F664EA"/>
    <w:rsid w:val="00F721EA"/>
    <w:rsid w:val="00F758DD"/>
    <w:rsid w:val="00F86B44"/>
    <w:rsid w:val="00F9422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92D64"/>
  <w15:docId w15:val="{4E01621E-A222-4041-9B66-AD2A85E2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ableofFigures">
    <w:name w:val="table of figures"/>
    <w:basedOn w:val="Normal"/>
    <w:next w:val="Normal"/>
    <w:uiPriority w:val="99"/>
    <w:unhideWhenUsed/>
    <w:rsid w:val="001B3409"/>
    <w:pPr>
      <w:tabs>
        <w:tab w:val="clear" w:pos="9360"/>
      </w:tabs>
      <w:spacing w:after="0"/>
    </w:pPr>
  </w:style>
  <w:style w:type="paragraph" w:styleId="TOC3">
    <w:name w:val="toc 3"/>
    <w:basedOn w:val="Normal"/>
    <w:next w:val="Normal"/>
    <w:autoRedefine/>
    <w:uiPriority w:val="39"/>
    <w:unhideWhenUsed/>
    <w:rsid w:val="004C4ED7"/>
    <w:pPr>
      <w:tabs>
        <w:tab w:val="clear" w:pos="936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08025">
      <w:bodyDiv w:val="1"/>
      <w:marLeft w:val="0"/>
      <w:marRight w:val="0"/>
      <w:marTop w:val="0"/>
      <w:marBottom w:val="0"/>
      <w:divBdr>
        <w:top w:val="none" w:sz="0" w:space="0" w:color="auto"/>
        <w:left w:val="none" w:sz="0" w:space="0" w:color="auto"/>
        <w:bottom w:val="none" w:sz="0" w:space="0" w:color="auto"/>
        <w:right w:val="none" w:sz="0" w:space="0" w:color="auto"/>
      </w:divBdr>
      <w:divsChild>
        <w:div w:id="208423201">
          <w:marLeft w:val="0"/>
          <w:marRight w:val="0"/>
          <w:marTop w:val="0"/>
          <w:marBottom w:val="0"/>
          <w:divBdr>
            <w:top w:val="none" w:sz="0" w:space="0" w:color="auto"/>
            <w:left w:val="none" w:sz="0" w:space="0" w:color="auto"/>
            <w:bottom w:val="none" w:sz="0" w:space="0" w:color="auto"/>
            <w:right w:val="none" w:sz="0" w:space="0" w:color="auto"/>
          </w:divBdr>
          <w:divsChild>
            <w:div w:id="831527531">
              <w:marLeft w:val="0"/>
              <w:marRight w:val="0"/>
              <w:marTop w:val="0"/>
              <w:marBottom w:val="0"/>
              <w:divBdr>
                <w:top w:val="none" w:sz="0" w:space="0" w:color="auto"/>
                <w:left w:val="none" w:sz="0" w:space="0" w:color="auto"/>
                <w:bottom w:val="none" w:sz="0" w:space="0" w:color="auto"/>
                <w:right w:val="none" w:sz="0" w:space="0" w:color="auto"/>
              </w:divBdr>
            </w:div>
            <w:div w:id="359748709">
              <w:marLeft w:val="0"/>
              <w:marRight w:val="0"/>
              <w:marTop w:val="0"/>
              <w:marBottom w:val="0"/>
              <w:divBdr>
                <w:top w:val="none" w:sz="0" w:space="0" w:color="auto"/>
                <w:left w:val="none" w:sz="0" w:space="0" w:color="auto"/>
                <w:bottom w:val="none" w:sz="0" w:space="0" w:color="auto"/>
                <w:right w:val="none" w:sz="0" w:space="0" w:color="auto"/>
              </w:divBdr>
            </w:div>
            <w:div w:id="1056245679">
              <w:marLeft w:val="0"/>
              <w:marRight w:val="0"/>
              <w:marTop w:val="0"/>
              <w:marBottom w:val="0"/>
              <w:divBdr>
                <w:top w:val="none" w:sz="0" w:space="0" w:color="auto"/>
                <w:left w:val="none" w:sz="0" w:space="0" w:color="auto"/>
                <w:bottom w:val="none" w:sz="0" w:space="0" w:color="auto"/>
                <w:right w:val="none" w:sz="0" w:space="0" w:color="auto"/>
              </w:divBdr>
            </w:div>
            <w:div w:id="1430345509">
              <w:marLeft w:val="0"/>
              <w:marRight w:val="0"/>
              <w:marTop w:val="0"/>
              <w:marBottom w:val="0"/>
              <w:divBdr>
                <w:top w:val="none" w:sz="0" w:space="0" w:color="auto"/>
                <w:left w:val="none" w:sz="0" w:space="0" w:color="auto"/>
                <w:bottom w:val="none" w:sz="0" w:space="0" w:color="auto"/>
                <w:right w:val="none" w:sz="0" w:space="0" w:color="auto"/>
              </w:divBdr>
            </w:div>
            <w:div w:id="1213999100">
              <w:marLeft w:val="0"/>
              <w:marRight w:val="0"/>
              <w:marTop w:val="0"/>
              <w:marBottom w:val="0"/>
              <w:divBdr>
                <w:top w:val="none" w:sz="0" w:space="0" w:color="auto"/>
                <w:left w:val="none" w:sz="0" w:space="0" w:color="auto"/>
                <w:bottom w:val="none" w:sz="0" w:space="0" w:color="auto"/>
                <w:right w:val="none" w:sz="0" w:space="0" w:color="auto"/>
              </w:divBdr>
            </w:div>
            <w:div w:id="289939187">
              <w:marLeft w:val="0"/>
              <w:marRight w:val="0"/>
              <w:marTop w:val="0"/>
              <w:marBottom w:val="0"/>
              <w:divBdr>
                <w:top w:val="none" w:sz="0" w:space="0" w:color="auto"/>
                <w:left w:val="none" w:sz="0" w:space="0" w:color="auto"/>
                <w:bottom w:val="none" w:sz="0" w:space="0" w:color="auto"/>
                <w:right w:val="none" w:sz="0" w:space="0" w:color="auto"/>
              </w:divBdr>
            </w:div>
            <w:div w:id="1724525718">
              <w:marLeft w:val="0"/>
              <w:marRight w:val="0"/>
              <w:marTop w:val="0"/>
              <w:marBottom w:val="0"/>
              <w:divBdr>
                <w:top w:val="none" w:sz="0" w:space="0" w:color="auto"/>
                <w:left w:val="none" w:sz="0" w:space="0" w:color="auto"/>
                <w:bottom w:val="none" w:sz="0" w:space="0" w:color="auto"/>
                <w:right w:val="none" w:sz="0" w:space="0" w:color="auto"/>
              </w:divBdr>
            </w:div>
            <w:div w:id="325287209">
              <w:marLeft w:val="0"/>
              <w:marRight w:val="0"/>
              <w:marTop w:val="0"/>
              <w:marBottom w:val="0"/>
              <w:divBdr>
                <w:top w:val="none" w:sz="0" w:space="0" w:color="auto"/>
                <w:left w:val="none" w:sz="0" w:space="0" w:color="auto"/>
                <w:bottom w:val="none" w:sz="0" w:space="0" w:color="auto"/>
                <w:right w:val="none" w:sz="0" w:space="0" w:color="auto"/>
              </w:divBdr>
            </w:div>
            <w:div w:id="1103191546">
              <w:marLeft w:val="0"/>
              <w:marRight w:val="0"/>
              <w:marTop w:val="0"/>
              <w:marBottom w:val="0"/>
              <w:divBdr>
                <w:top w:val="none" w:sz="0" w:space="0" w:color="auto"/>
                <w:left w:val="none" w:sz="0" w:space="0" w:color="auto"/>
                <w:bottom w:val="none" w:sz="0" w:space="0" w:color="auto"/>
                <w:right w:val="none" w:sz="0" w:space="0" w:color="auto"/>
              </w:divBdr>
            </w:div>
            <w:div w:id="1744062544">
              <w:marLeft w:val="0"/>
              <w:marRight w:val="0"/>
              <w:marTop w:val="0"/>
              <w:marBottom w:val="0"/>
              <w:divBdr>
                <w:top w:val="none" w:sz="0" w:space="0" w:color="auto"/>
                <w:left w:val="none" w:sz="0" w:space="0" w:color="auto"/>
                <w:bottom w:val="none" w:sz="0" w:space="0" w:color="auto"/>
                <w:right w:val="none" w:sz="0" w:space="0" w:color="auto"/>
              </w:divBdr>
            </w:div>
            <w:div w:id="848520581">
              <w:marLeft w:val="0"/>
              <w:marRight w:val="0"/>
              <w:marTop w:val="0"/>
              <w:marBottom w:val="0"/>
              <w:divBdr>
                <w:top w:val="none" w:sz="0" w:space="0" w:color="auto"/>
                <w:left w:val="none" w:sz="0" w:space="0" w:color="auto"/>
                <w:bottom w:val="none" w:sz="0" w:space="0" w:color="auto"/>
                <w:right w:val="none" w:sz="0" w:space="0" w:color="auto"/>
              </w:divBdr>
            </w:div>
            <w:div w:id="1082068569">
              <w:marLeft w:val="0"/>
              <w:marRight w:val="0"/>
              <w:marTop w:val="0"/>
              <w:marBottom w:val="0"/>
              <w:divBdr>
                <w:top w:val="none" w:sz="0" w:space="0" w:color="auto"/>
                <w:left w:val="none" w:sz="0" w:space="0" w:color="auto"/>
                <w:bottom w:val="none" w:sz="0" w:space="0" w:color="auto"/>
                <w:right w:val="none" w:sz="0" w:space="0" w:color="auto"/>
              </w:divBdr>
            </w:div>
            <w:div w:id="2084259111">
              <w:marLeft w:val="0"/>
              <w:marRight w:val="0"/>
              <w:marTop w:val="0"/>
              <w:marBottom w:val="0"/>
              <w:divBdr>
                <w:top w:val="none" w:sz="0" w:space="0" w:color="auto"/>
                <w:left w:val="none" w:sz="0" w:space="0" w:color="auto"/>
                <w:bottom w:val="none" w:sz="0" w:space="0" w:color="auto"/>
                <w:right w:val="none" w:sz="0" w:space="0" w:color="auto"/>
              </w:divBdr>
            </w:div>
            <w:div w:id="86927191">
              <w:marLeft w:val="0"/>
              <w:marRight w:val="0"/>
              <w:marTop w:val="0"/>
              <w:marBottom w:val="0"/>
              <w:divBdr>
                <w:top w:val="none" w:sz="0" w:space="0" w:color="auto"/>
                <w:left w:val="none" w:sz="0" w:space="0" w:color="auto"/>
                <w:bottom w:val="none" w:sz="0" w:space="0" w:color="auto"/>
                <w:right w:val="none" w:sz="0" w:space="0" w:color="auto"/>
              </w:divBdr>
            </w:div>
            <w:div w:id="585843748">
              <w:marLeft w:val="0"/>
              <w:marRight w:val="0"/>
              <w:marTop w:val="0"/>
              <w:marBottom w:val="0"/>
              <w:divBdr>
                <w:top w:val="none" w:sz="0" w:space="0" w:color="auto"/>
                <w:left w:val="none" w:sz="0" w:space="0" w:color="auto"/>
                <w:bottom w:val="none" w:sz="0" w:space="0" w:color="auto"/>
                <w:right w:val="none" w:sz="0" w:space="0" w:color="auto"/>
              </w:divBdr>
            </w:div>
            <w:div w:id="818493750">
              <w:marLeft w:val="0"/>
              <w:marRight w:val="0"/>
              <w:marTop w:val="0"/>
              <w:marBottom w:val="0"/>
              <w:divBdr>
                <w:top w:val="none" w:sz="0" w:space="0" w:color="auto"/>
                <w:left w:val="none" w:sz="0" w:space="0" w:color="auto"/>
                <w:bottom w:val="none" w:sz="0" w:space="0" w:color="auto"/>
                <w:right w:val="none" w:sz="0" w:space="0" w:color="auto"/>
              </w:divBdr>
            </w:div>
            <w:div w:id="1986084955">
              <w:marLeft w:val="0"/>
              <w:marRight w:val="0"/>
              <w:marTop w:val="0"/>
              <w:marBottom w:val="0"/>
              <w:divBdr>
                <w:top w:val="none" w:sz="0" w:space="0" w:color="auto"/>
                <w:left w:val="none" w:sz="0" w:space="0" w:color="auto"/>
                <w:bottom w:val="none" w:sz="0" w:space="0" w:color="auto"/>
                <w:right w:val="none" w:sz="0" w:space="0" w:color="auto"/>
              </w:divBdr>
            </w:div>
            <w:div w:id="272058627">
              <w:marLeft w:val="0"/>
              <w:marRight w:val="0"/>
              <w:marTop w:val="0"/>
              <w:marBottom w:val="0"/>
              <w:divBdr>
                <w:top w:val="none" w:sz="0" w:space="0" w:color="auto"/>
                <w:left w:val="none" w:sz="0" w:space="0" w:color="auto"/>
                <w:bottom w:val="none" w:sz="0" w:space="0" w:color="auto"/>
                <w:right w:val="none" w:sz="0" w:space="0" w:color="auto"/>
              </w:divBdr>
            </w:div>
            <w:div w:id="118884197">
              <w:marLeft w:val="0"/>
              <w:marRight w:val="0"/>
              <w:marTop w:val="0"/>
              <w:marBottom w:val="0"/>
              <w:divBdr>
                <w:top w:val="none" w:sz="0" w:space="0" w:color="auto"/>
                <w:left w:val="none" w:sz="0" w:space="0" w:color="auto"/>
                <w:bottom w:val="none" w:sz="0" w:space="0" w:color="auto"/>
                <w:right w:val="none" w:sz="0" w:space="0" w:color="auto"/>
              </w:divBdr>
            </w:div>
            <w:div w:id="785202654">
              <w:marLeft w:val="0"/>
              <w:marRight w:val="0"/>
              <w:marTop w:val="0"/>
              <w:marBottom w:val="0"/>
              <w:divBdr>
                <w:top w:val="none" w:sz="0" w:space="0" w:color="auto"/>
                <w:left w:val="none" w:sz="0" w:space="0" w:color="auto"/>
                <w:bottom w:val="none" w:sz="0" w:space="0" w:color="auto"/>
                <w:right w:val="none" w:sz="0" w:space="0" w:color="auto"/>
              </w:divBdr>
            </w:div>
            <w:div w:id="2031298167">
              <w:marLeft w:val="0"/>
              <w:marRight w:val="0"/>
              <w:marTop w:val="0"/>
              <w:marBottom w:val="0"/>
              <w:divBdr>
                <w:top w:val="none" w:sz="0" w:space="0" w:color="auto"/>
                <w:left w:val="none" w:sz="0" w:space="0" w:color="auto"/>
                <w:bottom w:val="none" w:sz="0" w:space="0" w:color="auto"/>
                <w:right w:val="none" w:sz="0" w:space="0" w:color="auto"/>
              </w:divBdr>
            </w:div>
            <w:div w:id="772475158">
              <w:marLeft w:val="0"/>
              <w:marRight w:val="0"/>
              <w:marTop w:val="0"/>
              <w:marBottom w:val="0"/>
              <w:divBdr>
                <w:top w:val="none" w:sz="0" w:space="0" w:color="auto"/>
                <w:left w:val="none" w:sz="0" w:space="0" w:color="auto"/>
                <w:bottom w:val="none" w:sz="0" w:space="0" w:color="auto"/>
                <w:right w:val="none" w:sz="0" w:space="0" w:color="auto"/>
              </w:divBdr>
            </w:div>
            <w:div w:id="265190085">
              <w:marLeft w:val="0"/>
              <w:marRight w:val="0"/>
              <w:marTop w:val="0"/>
              <w:marBottom w:val="0"/>
              <w:divBdr>
                <w:top w:val="none" w:sz="0" w:space="0" w:color="auto"/>
                <w:left w:val="none" w:sz="0" w:space="0" w:color="auto"/>
                <w:bottom w:val="none" w:sz="0" w:space="0" w:color="auto"/>
                <w:right w:val="none" w:sz="0" w:space="0" w:color="auto"/>
              </w:divBdr>
            </w:div>
            <w:div w:id="704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781">
      <w:bodyDiv w:val="1"/>
      <w:marLeft w:val="0"/>
      <w:marRight w:val="0"/>
      <w:marTop w:val="0"/>
      <w:marBottom w:val="0"/>
      <w:divBdr>
        <w:top w:val="none" w:sz="0" w:space="0" w:color="auto"/>
        <w:left w:val="none" w:sz="0" w:space="0" w:color="auto"/>
        <w:bottom w:val="none" w:sz="0" w:space="0" w:color="auto"/>
        <w:right w:val="none" w:sz="0" w:space="0" w:color="auto"/>
      </w:divBdr>
      <w:divsChild>
        <w:div w:id="743339617">
          <w:marLeft w:val="0"/>
          <w:marRight w:val="0"/>
          <w:marTop w:val="0"/>
          <w:marBottom w:val="0"/>
          <w:divBdr>
            <w:top w:val="none" w:sz="0" w:space="0" w:color="auto"/>
            <w:left w:val="none" w:sz="0" w:space="0" w:color="auto"/>
            <w:bottom w:val="none" w:sz="0" w:space="0" w:color="auto"/>
            <w:right w:val="none" w:sz="0" w:space="0" w:color="auto"/>
          </w:divBdr>
          <w:divsChild>
            <w:div w:id="2027707320">
              <w:marLeft w:val="0"/>
              <w:marRight w:val="0"/>
              <w:marTop w:val="0"/>
              <w:marBottom w:val="0"/>
              <w:divBdr>
                <w:top w:val="none" w:sz="0" w:space="0" w:color="auto"/>
                <w:left w:val="none" w:sz="0" w:space="0" w:color="auto"/>
                <w:bottom w:val="none" w:sz="0" w:space="0" w:color="auto"/>
                <w:right w:val="none" w:sz="0" w:space="0" w:color="auto"/>
              </w:divBdr>
            </w:div>
            <w:div w:id="1384020346">
              <w:marLeft w:val="0"/>
              <w:marRight w:val="0"/>
              <w:marTop w:val="0"/>
              <w:marBottom w:val="0"/>
              <w:divBdr>
                <w:top w:val="none" w:sz="0" w:space="0" w:color="auto"/>
                <w:left w:val="none" w:sz="0" w:space="0" w:color="auto"/>
                <w:bottom w:val="none" w:sz="0" w:space="0" w:color="auto"/>
                <w:right w:val="none" w:sz="0" w:space="0" w:color="auto"/>
              </w:divBdr>
            </w:div>
            <w:div w:id="2001153599">
              <w:marLeft w:val="0"/>
              <w:marRight w:val="0"/>
              <w:marTop w:val="0"/>
              <w:marBottom w:val="0"/>
              <w:divBdr>
                <w:top w:val="none" w:sz="0" w:space="0" w:color="auto"/>
                <w:left w:val="none" w:sz="0" w:space="0" w:color="auto"/>
                <w:bottom w:val="none" w:sz="0" w:space="0" w:color="auto"/>
                <w:right w:val="none" w:sz="0" w:space="0" w:color="auto"/>
              </w:divBdr>
            </w:div>
            <w:div w:id="739793582">
              <w:marLeft w:val="0"/>
              <w:marRight w:val="0"/>
              <w:marTop w:val="0"/>
              <w:marBottom w:val="0"/>
              <w:divBdr>
                <w:top w:val="none" w:sz="0" w:space="0" w:color="auto"/>
                <w:left w:val="none" w:sz="0" w:space="0" w:color="auto"/>
                <w:bottom w:val="none" w:sz="0" w:space="0" w:color="auto"/>
                <w:right w:val="none" w:sz="0" w:space="0" w:color="auto"/>
              </w:divBdr>
            </w:div>
            <w:div w:id="2064208460">
              <w:marLeft w:val="0"/>
              <w:marRight w:val="0"/>
              <w:marTop w:val="0"/>
              <w:marBottom w:val="0"/>
              <w:divBdr>
                <w:top w:val="none" w:sz="0" w:space="0" w:color="auto"/>
                <w:left w:val="none" w:sz="0" w:space="0" w:color="auto"/>
                <w:bottom w:val="none" w:sz="0" w:space="0" w:color="auto"/>
                <w:right w:val="none" w:sz="0" w:space="0" w:color="auto"/>
              </w:divBdr>
            </w:div>
            <w:div w:id="1558398307">
              <w:marLeft w:val="0"/>
              <w:marRight w:val="0"/>
              <w:marTop w:val="0"/>
              <w:marBottom w:val="0"/>
              <w:divBdr>
                <w:top w:val="none" w:sz="0" w:space="0" w:color="auto"/>
                <w:left w:val="none" w:sz="0" w:space="0" w:color="auto"/>
                <w:bottom w:val="none" w:sz="0" w:space="0" w:color="auto"/>
                <w:right w:val="none" w:sz="0" w:space="0" w:color="auto"/>
              </w:divBdr>
            </w:div>
            <w:div w:id="230387871">
              <w:marLeft w:val="0"/>
              <w:marRight w:val="0"/>
              <w:marTop w:val="0"/>
              <w:marBottom w:val="0"/>
              <w:divBdr>
                <w:top w:val="none" w:sz="0" w:space="0" w:color="auto"/>
                <w:left w:val="none" w:sz="0" w:space="0" w:color="auto"/>
                <w:bottom w:val="none" w:sz="0" w:space="0" w:color="auto"/>
                <w:right w:val="none" w:sz="0" w:space="0" w:color="auto"/>
              </w:divBdr>
            </w:div>
            <w:div w:id="893010020">
              <w:marLeft w:val="0"/>
              <w:marRight w:val="0"/>
              <w:marTop w:val="0"/>
              <w:marBottom w:val="0"/>
              <w:divBdr>
                <w:top w:val="none" w:sz="0" w:space="0" w:color="auto"/>
                <w:left w:val="none" w:sz="0" w:space="0" w:color="auto"/>
                <w:bottom w:val="none" w:sz="0" w:space="0" w:color="auto"/>
                <w:right w:val="none" w:sz="0" w:space="0" w:color="auto"/>
              </w:divBdr>
            </w:div>
            <w:div w:id="1173377437">
              <w:marLeft w:val="0"/>
              <w:marRight w:val="0"/>
              <w:marTop w:val="0"/>
              <w:marBottom w:val="0"/>
              <w:divBdr>
                <w:top w:val="none" w:sz="0" w:space="0" w:color="auto"/>
                <w:left w:val="none" w:sz="0" w:space="0" w:color="auto"/>
                <w:bottom w:val="none" w:sz="0" w:space="0" w:color="auto"/>
                <w:right w:val="none" w:sz="0" w:space="0" w:color="auto"/>
              </w:divBdr>
            </w:div>
            <w:div w:id="395009132">
              <w:marLeft w:val="0"/>
              <w:marRight w:val="0"/>
              <w:marTop w:val="0"/>
              <w:marBottom w:val="0"/>
              <w:divBdr>
                <w:top w:val="none" w:sz="0" w:space="0" w:color="auto"/>
                <w:left w:val="none" w:sz="0" w:space="0" w:color="auto"/>
                <w:bottom w:val="none" w:sz="0" w:space="0" w:color="auto"/>
                <w:right w:val="none" w:sz="0" w:space="0" w:color="auto"/>
              </w:divBdr>
            </w:div>
            <w:div w:id="848831544">
              <w:marLeft w:val="0"/>
              <w:marRight w:val="0"/>
              <w:marTop w:val="0"/>
              <w:marBottom w:val="0"/>
              <w:divBdr>
                <w:top w:val="none" w:sz="0" w:space="0" w:color="auto"/>
                <w:left w:val="none" w:sz="0" w:space="0" w:color="auto"/>
                <w:bottom w:val="none" w:sz="0" w:space="0" w:color="auto"/>
                <w:right w:val="none" w:sz="0" w:space="0" w:color="auto"/>
              </w:divBdr>
            </w:div>
            <w:div w:id="470755548">
              <w:marLeft w:val="0"/>
              <w:marRight w:val="0"/>
              <w:marTop w:val="0"/>
              <w:marBottom w:val="0"/>
              <w:divBdr>
                <w:top w:val="none" w:sz="0" w:space="0" w:color="auto"/>
                <w:left w:val="none" w:sz="0" w:space="0" w:color="auto"/>
                <w:bottom w:val="none" w:sz="0" w:space="0" w:color="auto"/>
                <w:right w:val="none" w:sz="0" w:space="0" w:color="auto"/>
              </w:divBdr>
            </w:div>
            <w:div w:id="571162394">
              <w:marLeft w:val="0"/>
              <w:marRight w:val="0"/>
              <w:marTop w:val="0"/>
              <w:marBottom w:val="0"/>
              <w:divBdr>
                <w:top w:val="none" w:sz="0" w:space="0" w:color="auto"/>
                <w:left w:val="none" w:sz="0" w:space="0" w:color="auto"/>
                <w:bottom w:val="none" w:sz="0" w:space="0" w:color="auto"/>
                <w:right w:val="none" w:sz="0" w:space="0" w:color="auto"/>
              </w:divBdr>
            </w:div>
            <w:div w:id="1710563925">
              <w:marLeft w:val="0"/>
              <w:marRight w:val="0"/>
              <w:marTop w:val="0"/>
              <w:marBottom w:val="0"/>
              <w:divBdr>
                <w:top w:val="none" w:sz="0" w:space="0" w:color="auto"/>
                <w:left w:val="none" w:sz="0" w:space="0" w:color="auto"/>
                <w:bottom w:val="none" w:sz="0" w:space="0" w:color="auto"/>
                <w:right w:val="none" w:sz="0" w:space="0" w:color="auto"/>
              </w:divBdr>
            </w:div>
            <w:div w:id="646905965">
              <w:marLeft w:val="0"/>
              <w:marRight w:val="0"/>
              <w:marTop w:val="0"/>
              <w:marBottom w:val="0"/>
              <w:divBdr>
                <w:top w:val="none" w:sz="0" w:space="0" w:color="auto"/>
                <w:left w:val="none" w:sz="0" w:space="0" w:color="auto"/>
                <w:bottom w:val="none" w:sz="0" w:space="0" w:color="auto"/>
                <w:right w:val="none" w:sz="0" w:space="0" w:color="auto"/>
              </w:divBdr>
            </w:div>
            <w:div w:id="1726684819">
              <w:marLeft w:val="0"/>
              <w:marRight w:val="0"/>
              <w:marTop w:val="0"/>
              <w:marBottom w:val="0"/>
              <w:divBdr>
                <w:top w:val="none" w:sz="0" w:space="0" w:color="auto"/>
                <w:left w:val="none" w:sz="0" w:space="0" w:color="auto"/>
                <w:bottom w:val="none" w:sz="0" w:space="0" w:color="auto"/>
                <w:right w:val="none" w:sz="0" w:space="0" w:color="auto"/>
              </w:divBdr>
            </w:div>
            <w:div w:id="2061396378">
              <w:marLeft w:val="0"/>
              <w:marRight w:val="0"/>
              <w:marTop w:val="0"/>
              <w:marBottom w:val="0"/>
              <w:divBdr>
                <w:top w:val="none" w:sz="0" w:space="0" w:color="auto"/>
                <w:left w:val="none" w:sz="0" w:space="0" w:color="auto"/>
                <w:bottom w:val="none" w:sz="0" w:space="0" w:color="auto"/>
                <w:right w:val="none" w:sz="0" w:space="0" w:color="auto"/>
              </w:divBdr>
            </w:div>
            <w:div w:id="1479613925">
              <w:marLeft w:val="0"/>
              <w:marRight w:val="0"/>
              <w:marTop w:val="0"/>
              <w:marBottom w:val="0"/>
              <w:divBdr>
                <w:top w:val="none" w:sz="0" w:space="0" w:color="auto"/>
                <w:left w:val="none" w:sz="0" w:space="0" w:color="auto"/>
                <w:bottom w:val="none" w:sz="0" w:space="0" w:color="auto"/>
                <w:right w:val="none" w:sz="0" w:space="0" w:color="auto"/>
              </w:divBdr>
            </w:div>
            <w:div w:id="2029670351">
              <w:marLeft w:val="0"/>
              <w:marRight w:val="0"/>
              <w:marTop w:val="0"/>
              <w:marBottom w:val="0"/>
              <w:divBdr>
                <w:top w:val="none" w:sz="0" w:space="0" w:color="auto"/>
                <w:left w:val="none" w:sz="0" w:space="0" w:color="auto"/>
                <w:bottom w:val="none" w:sz="0" w:space="0" w:color="auto"/>
                <w:right w:val="none" w:sz="0" w:space="0" w:color="auto"/>
              </w:divBdr>
            </w:div>
            <w:div w:id="1463888626">
              <w:marLeft w:val="0"/>
              <w:marRight w:val="0"/>
              <w:marTop w:val="0"/>
              <w:marBottom w:val="0"/>
              <w:divBdr>
                <w:top w:val="none" w:sz="0" w:space="0" w:color="auto"/>
                <w:left w:val="none" w:sz="0" w:space="0" w:color="auto"/>
                <w:bottom w:val="none" w:sz="0" w:space="0" w:color="auto"/>
                <w:right w:val="none" w:sz="0" w:space="0" w:color="auto"/>
              </w:divBdr>
            </w:div>
            <w:div w:id="540483289">
              <w:marLeft w:val="0"/>
              <w:marRight w:val="0"/>
              <w:marTop w:val="0"/>
              <w:marBottom w:val="0"/>
              <w:divBdr>
                <w:top w:val="none" w:sz="0" w:space="0" w:color="auto"/>
                <w:left w:val="none" w:sz="0" w:space="0" w:color="auto"/>
                <w:bottom w:val="none" w:sz="0" w:space="0" w:color="auto"/>
                <w:right w:val="none" w:sz="0" w:space="0" w:color="auto"/>
              </w:divBdr>
            </w:div>
            <w:div w:id="132526640">
              <w:marLeft w:val="0"/>
              <w:marRight w:val="0"/>
              <w:marTop w:val="0"/>
              <w:marBottom w:val="0"/>
              <w:divBdr>
                <w:top w:val="none" w:sz="0" w:space="0" w:color="auto"/>
                <w:left w:val="none" w:sz="0" w:space="0" w:color="auto"/>
                <w:bottom w:val="none" w:sz="0" w:space="0" w:color="auto"/>
                <w:right w:val="none" w:sz="0" w:space="0" w:color="auto"/>
              </w:divBdr>
            </w:div>
            <w:div w:id="1713264172">
              <w:marLeft w:val="0"/>
              <w:marRight w:val="0"/>
              <w:marTop w:val="0"/>
              <w:marBottom w:val="0"/>
              <w:divBdr>
                <w:top w:val="none" w:sz="0" w:space="0" w:color="auto"/>
                <w:left w:val="none" w:sz="0" w:space="0" w:color="auto"/>
                <w:bottom w:val="none" w:sz="0" w:space="0" w:color="auto"/>
                <w:right w:val="none" w:sz="0" w:space="0" w:color="auto"/>
              </w:divBdr>
            </w:div>
            <w:div w:id="25444784">
              <w:marLeft w:val="0"/>
              <w:marRight w:val="0"/>
              <w:marTop w:val="0"/>
              <w:marBottom w:val="0"/>
              <w:divBdr>
                <w:top w:val="none" w:sz="0" w:space="0" w:color="auto"/>
                <w:left w:val="none" w:sz="0" w:space="0" w:color="auto"/>
                <w:bottom w:val="none" w:sz="0" w:space="0" w:color="auto"/>
                <w:right w:val="none" w:sz="0" w:space="0" w:color="auto"/>
              </w:divBdr>
            </w:div>
            <w:div w:id="121189412">
              <w:marLeft w:val="0"/>
              <w:marRight w:val="0"/>
              <w:marTop w:val="0"/>
              <w:marBottom w:val="0"/>
              <w:divBdr>
                <w:top w:val="none" w:sz="0" w:space="0" w:color="auto"/>
                <w:left w:val="none" w:sz="0" w:space="0" w:color="auto"/>
                <w:bottom w:val="none" w:sz="0" w:space="0" w:color="auto"/>
                <w:right w:val="none" w:sz="0" w:space="0" w:color="auto"/>
              </w:divBdr>
            </w:div>
            <w:div w:id="1826126075">
              <w:marLeft w:val="0"/>
              <w:marRight w:val="0"/>
              <w:marTop w:val="0"/>
              <w:marBottom w:val="0"/>
              <w:divBdr>
                <w:top w:val="none" w:sz="0" w:space="0" w:color="auto"/>
                <w:left w:val="none" w:sz="0" w:space="0" w:color="auto"/>
                <w:bottom w:val="none" w:sz="0" w:space="0" w:color="auto"/>
                <w:right w:val="none" w:sz="0" w:space="0" w:color="auto"/>
              </w:divBdr>
            </w:div>
            <w:div w:id="1833330159">
              <w:marLeft w:val="0"/>
              <w:marRight w:val="0"/>
              <w:marTop w:val="0"/>
              <w:marBottom w:val="0"/>
              <w:divBdr>
                <w:top w:val="none" w:sz="0" w:space="0" w:color="auto"/>
                <w:left w:val="none" w:sz="0" w:space="0" w:color="auto"/>
                <w:bottom w:val="none" w:sz="0" w:space="0" w:color="auto"/>
                <w:right w:val="none" w:sz="0" w:space="0" w:color="auto"/>
              </w:divBdr>
            </w:div>
            <w:div w:id="9375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566">
      <w:bodyDiv w:val="1"/>
      <w:marLeft w:val="0"/>
      <w:marRight w:val="0"/>
      <w:marTop w:val="0"/>
      <w:marBottom w:val="0"/>
      <w:divBdr>
        <w:top w:val="none" w:sz="0" w:space="0" w:color="auto"/>
        <w:left w:val="none" w:sz="0" w:space="0" w:color="auto"/>
        <w:bottom w:val="none" w:sz="0" w:space="0" w:color="auto"/>
        <w:right w:val="none" w:sz="0" w:space="0" w:color="auto"/>
      </w:divBdr>
      <w:divsChild>
        <w:div w:id="1460536287">
          <w:marLeft w:val="0"/>
          <w:marRight w:val="0"/>
          <w:marTop w:val="0"/>
          <w:marBottom w:val="0"/>
          <w:divBdr>
            <w:top w:val="none" w:sz="0" w:space="0" w:color="auto"/>
            <w:left w:val="none" w:sz="0" w:space="0" w:color="auto"/>
            <w:bottom w:val="none" w:sz="0" w:space="0" w:color="auto"/>
            <w:right w:val="none" w:sz="0" w:space="0" w:color="auto"/>
          </w:divBdr>
          <w:divsChild>
            <w:div w:id="75788799">
              <w:marLeft w:val="0"/>
              <w:marRight w:val="0"/>
              <w:marTop w:val="0"/>
              <w:marBottom w:val="0"/>
              <w:divBdr>
                <w:top w:val="none" w:sz="0" w:space="0" w:color="auto"/>
                <w:left w:val="none" w:sz="0" w:space="0" w:color="auto"/>
                <w:bottom w:val="none" w:sz="0" w:space="0" w:color="auto"/>
                <w:right w:val="none" w:sz="0" w:space="0" w:color="auto"/>
              </w:divBdr>
            </w:div>
            <w:div w:id="1815756008">
              <w:marLeft w:val="0"/>
              <w:marRight w:val="0"/>
              <w:marTop w:val="0"/>
              <w:marBottom w:val="0"/>
              <w:divBdr>
                <w:top w:val="none" w:sz="0" w:space="0" w:color="auto"/>
                <w:left w:val="none" w:sz="0" w:space="0" w:color="auto"/>
                <w:bottom w:val="none" w:sz="0" w:space="0" w:color="auto"/>
                <w:right w:val="none" w:sz="0" w:space="0" w:color="auto"/>
              </w:divBdr>
            </w:div>
            <w:div w:id="446313430">
              <w:marLeft w:val="0"/>
              <w:marRight w:val="0"/>
              <w:marTop w:val="0"/>
              <w:marBottom w:val="0"/>
              <w:divBdr>
                <w:top w:val="none" w:sz="0" w:space="0" w:color="auto"/>
                <w:left w:val="none" w:sz="0" w:space="0" w:color="auto"/>
                <w:bottom w:val="none" w:sz="0" w:space="0" w:color="auto"/>
                <w:right w:val="none" w:sz="0" w:space="0" w:color="auto"/>
              </w:divBdr>
            </w:div>
            <w:div w:id="999625816">
              <w:marLeft w:val="0"/>
              <w:marRight w:val="0"/>
              <w:marTop w:val="0"/>
              <w:marBottom w:val="0"/>
              <w:divBdr>
                <w:top w:val="none" w:sz="0" w:space="0" w:color="auto"/>
                <w:left w:val="none" w:sz="0" w:space="0" w:color="auto"/>
                <w:bottom w:val="none" w:sz="0" w:space="0" w:color="auto"/>
                <w:right w:val="none" w:sz="0" w:space="0" w:color="auto"/>
              </w:divBdr>
            </w:div>
            <w:div w:id="1943341381">
              <w:marLeft w:val="0"/>
              <w:marRight w:val="0"/>
              <w:marTop w:val="0"/>
              <w:marBottom w:val="0"/>
              <w:divBdr>
                <w:top w:val="none" w:sz="0" w:space="0" w:color="auto"/>
                <w:left w:val="none" w:sz="0" w:space="0" w:color="auto"/>
                <w:bottom w:val="none" w:sz="0" w:space="0" w:color="auto"/>
                <w:right w:val="none" w:sz="0" w:space="0" w:color="auto"/>
              </w:divBdr>
            </w:div>
            <w:div w:id="505167953">
              <w:marLeft w:val="0"/>
              <w:marRight w:val="0"/>
              <w:marTop w:val="0"/>
              <w:marBottom w:val="0"/>
              <w:divBdr>
                <w:top w:val="none" w:sz="0" w:space="0" w:color="auto"/>
                <w:left w:val="none" w:sz="0" w:space="0" w:color="auto"/>
                <w:bottom w:val="none" w:sz="0" w:space="0" w:color="auto"/>
                <w:right w:val="none" w:sz="0" w:space="0" w:color="auto"/>
              </w:divBdr>
            </w:div>
            <w:div w:id="2022655520">
              <w:marLeft w:val="0"/>
              <w:marRight w:val="0"/>
              <w:marTop w:val="0"/>
              <w:marBottom w:val="0"/>
              <w:divBdr>
                <w:top w:val="none" w:sz="0" w:space="0" w:color="auto"/>
                <w:left w:val="none" w:sz="0" w:space="0" w:color="auto"/>
                <w:bottom w:val="none" w:sz="0" w:space="0" w:color="auto"/>
                <w:right w:val="none" w:sz="0" w:space="0" w:color="auto"/>
              </w:divBdr>
            </w:div>
            <w:div w:id="1147432040">
              <w:marLeft w:val="0"/>
              <w:marRight w:val="0"/>
              <w:marTop w:val="0"/>
              <w:marBottom w:val="0"/>
              <w:divBdr>
                <w:top w:val="none" w:sz="0" w:space="0" w:color="auto"/>
                <w:left w:val="none" w:sz="0" w:space="0" w:color="auto"/>
                <w:bottom w:val="none" w:sz="0" w:space="0" w:color="auto"/>
                <w:right w:val="none" w:sz="0" w:space="0" w:color="auto"/>
              </w:divBdr>
            </w:div>
            <w:div w:id="2019775220">
              <w:marLeft w:val="0"/>
              <w:marRight w:val="0"/>
              <w:marTop w:val="0"/>
              <w:marBottom w:val="0"/>
              <w:divBdr>
                <w:top w:val="none" w:sz="0" w:space="0" w:color="auto"/>
                <w:left w:val="none" w:sz="0" w:space="0" w:color="auto"/>
                <w:bottom w:val="none" w:sz="0" w:space="0" w:color="auto"/>
                <w:right w:val="none" w:sz="0" w:space="0" w:color="auto"/>
              </w:divBdr>
            </w:div>
            <w:div w:id="2001811659">
              <w:marLeft w:val="0"/>
              <w:marRight w:val="0"/>
              <w:marTop w:val="0"/>
              <w:marBottom w:val="0"/>
              <w:divBdr>
                <w:top w:val="none" w:sz="0" w:space="0" w:color="auto"/>
                <w:left w:val="none" w:sz="0" w:space="0" w:color="auto"/>
                <w:bottom w:val="none" w:sz="0" w:space="0" w:color="auto"/>
                <w:right w:val="none" w:sz="0" w:space="0" w:color="auto"/>
              </w:divBdr>
            </w:div>
            <w:div w:id="1590499673">
              <w:marLeft w:val="0"/>
              <w:marRight w:val="0"/>
              <w:marTop w:val="0"/>
              <w:marBottom w:val="0"/>
              <w:divBdr>
                <w:top w:val="none" w:sz="0" w:space="0" w:color="auto"/>
                <w:left w:val="none" w:sz="0" w:space="0" w:color="auto"/>
                <w:bottom w:val="none" w:sz="0" w:space="0" w:color="auto"/>
                <w:right w:val="none" w:sz="0" w:space="0" w:color="auto"/>
              </w:divBdr>
            </w:div>
            <w:div w:id="1903831475">
              <w:marLeft w:val="0"/>
              <w:marRight w:val="0"/>
              <w:marTop w:val="0"/>
              <w:marBottom w:val="0"/>
              <w:divBdr>
                <w:top w:val="none" w:sz="0" w:space="0" w:color="auto"/>
                <w:left w:val="none" w:sz="0" w:space="0" w:color="auto"/>
                <w:bottom w:val="none" w:sz="0" w:space="0" w:color="auto"/>
                <w:right w:val="none" w:sz="0" w:space="0" w:color="auto"/>
              </w:divBdr>
            </w:div>
            <w:div w:id="1593657223">
              <w:marLeft w:val="0"/>
              <w:marRight w:val="0"/>
              <w:marTop w:val="0"/>
              <w:marBottom w:val="0"/>
              <w:divBdr>
                <w:top w:val="none" w:sz="0" w:space="0" w:color="auto"/>
                <w:left w:val="none" w:sz="0" w:space="0" w:color="auto"/>
                <w:bottom w:val="none" w:sz="0" w:space="0" w:color="auto"/>
                <w:right w:val="none" w:sz="0" w:space="0" w:color="auto"/>
              </w:divBdr>
            </w:div>
            <w:div w:id="727611728">
              <w:marLeft w:val="0"/>
              <w:marRight w:val="0"/>
              <w:marTop w:val="0"/>
              <w:marBottom w:val="0"/>
              <w:divBdr>
                <w:top w:val="none" w:sz="0" w:space="0" w:color="auto"/>
                <w:left w:val="none" w:sz="0" w:space="0" w:color="auto"/>
                <w:bottom w:val="none" w:sz="0" w:space="0" w:color="auto"/>
                <w:right w:val="none" w:sz="0" w:space="0" w:color="auto"/>
              </w:divBdr>
            </w:div>
            <w:div w:id="635306380">
              <w:marLeft w:val="0"/>
              <w:marRight w:val="0"/>
              <w:marTop w:val="0"/>
              <w:marBottom w:val="0"/>
              <w:divBdr>
                <w:top w:val="none" w:sz="0" w:space="0" w:color="auto"/>
                <w:left w:val="none" w:sz="0" w:space="0" w:color="auto"/>
                <w:bottom w:val="none" w:sz="0" w:space="0" w:color="auto"/>
                <w:right w:val="none" w:sz="0" w:space="0" w:color="auto"/>
              </w:divBdr>
            </w:div>
            <w:div w:id="1788305672">
              <w:marLeft w:val="0"/>
              <w:marRight w:val="0"/>
              <w:marTop w:val="0"/>
              <w:marBottom w:val="0"/>
              <w:divBdr>
                <w:top w:val="none" w:sz="0" w:space="0" w:color="auto"/>
                <w:left w:val="none" w:sz="0" w:space="0" w:color="auto"/>
                <w:bottom w:val="none" w:sz="0" w:space="0" w:color="auto"/>
                <w:right w:val="none" w:sz="0" w:space="0" w:color="auto"/>
              </w:divBdr>
            </w:div>
            <w:div w:id="523327067">
              <w:marLeft w:val="0"/>
              <w:marRight w:val="0"/>
              <w:marTop w:val="0"/>
              <w:marBottom w:val="0"/>
              <w:divBdr>
                <w:top w:val="none" w:sz="0" w:space="0" w:color="auto"/>
                <w:left w:val="none" w:sz="0" w:space="0" w:color="auto"/>
                <w:bottom w:val="none" w:sz="0" w:space="0" w:color="auto"/>
                <w:right w:val="none" w:sz="0" w:space="0" w:color="auto"/>
              </w:divBdr>
            </w:div>
            <w:div w:id="922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1858">
      <w:bodyDiv w:val="1"/>
      <w:marLeft w:val="0"/>
      <w:marRight w:val="0"/>
      <w:marTop w:val="0"/>
      <w:marBottom w:val="0"/>
      <w:divBdr>
        <w:top w:val="none" w:sz="0" w:space="0" w:color="auto"/>
        <w:left w:val="none" w:sz="0" w:space="0" w:color="auto"/>
        <w:bottom w:val="none" w:sz="0" w:space="0" w:color="auto"/>
        <w:right w:val="none" w:sz="0" w:space="0" w:color="auto"/>
      </w:divBdr>
      <w:divsChild>
        <w:div w:id="432020563">
          <w:marLeft w:val="0"/>
          <w:marRight w:val="0"/>
          <w:marTop w:val="0"/>
          <w:marBottom w:val="0"/>
          <w:divBdr>
            <w:top w:val="none" w:sz="0" w:space="0" w:color="auto"/>
            <w:left w:val="none" w:sz="0" w:space="0" w:color="auto"/>
            <w:bottom w:val="none" w:sz="0" w:space="0" w:color="auto"/>
            <w:right w:val="none" w:sz="0" w:space="0" w:color="auto"/>
          </w:divBdr>
          <w:divsChild>
            <w:div w:id="1216816849">
              <w:marLeft w:val="0"/>
              <w:marRight w:val="0"/>
              <w:marTop w:val="0"/>
              <w:marBottom w:val="0"/>
              <w:divBdr>
                <w:top w:val="none" w:sz="0" w:space="0" w:color="auto"/>
                <w:left w:val="none" w:sz="0" w:space="0" w:color="auto"/>
                <w:bottom w:val="none" w:sz="0" w:space="0" w:color="auto"/>
                <w:right w:val="none" w:sz="0" w:space="0" w:color="auto"/>
              </w:divBdr>
            </w:div>
            <w:div w:id="703864621">
              <w:marLeft w:val="0"/>
              <w:marRight w:val="0"/>
              <w:marTop w:val="0"/>
              <w:marBottom w:val="0"/>
              <w:divBdr>
                <w:top w:val="none" w:sz="0" w:space="0" w:color="auto"/>
                <w:left w:val="none" w:sz="0" w:space="0" w:color="auto"/>
                <w:bottom w:val="none" w:sz="0" w:space="0" w:color="auto"/>
                <w:right w:val="none" w:sz="0" w:space="0" w:color="auto"/>
              </w:divBdr>
            </w:div>
            <w:div w:id="459540884">
              <w:marLeft w:val="0"/>
              <w:marRight w:val="0"/>
              <w:marTop w:val="0"/>
              <w:marBottom w:val="0"/>
              <w:divBdr>
                <w:top w:val="none" w:sz="0" w:space="0" w:color="auto"/>
                <w:left w:val="none" w:sz="0" w:space="0" w:color="auto"/>
                <w:bottom w:val="none" w:sz="0" w:space="0" w:color="auto"/>
                <w:right w:val="none" w:sz="0" w:space="0" w:color="auto"/>
              </w:divBdr>
            </w:div>
            <w:div w:id="1871525584">
              <w:marLeft w:val="0"/>
              <w:marRight w:val="0"/>
              <w:marTop w:val="0"/>
              <w:marBottom w:val="0"/>
              <w:divBdr>
                <w:top w:val="none" w:sz="0" w:space="0" w:color="auto"/>
                <w:left w:val="none" w:sz="0" w:space="0" w:color="auto"/>
                <w:bottom w:val="none" w:sz="0" w:space="0" w:color="auto"/>
                <w:right w:val="none" w:sz="0" w:space="0" w:color="auto"/>
              </w:divBdr>
            </w:div>
            <w:div w:id="1347362458">
              <w:marLeft w:val="0"/>
              <w:marRight w:val="0"/>
              <w:marTop w:val="0"/>
              <w:marBottom w:val="0"/>
              <w:divBdr>
                <w:top w:val="none" w:sz="0" w:space="0" w:color="auto"/>
                <w:left w:val="none" w:sz="0" w:space="0" w:color="auto"/>
                <w:bottom w:val="none" w:sz="0" w:space="0" w:color="auto"/>
                <w:right w:val="none" w:sz="0" w:space="0" w:color="auto"/>
              </w:divBdr>
            </w:div>
            <w:div w:id="2041781549">
              <w:marLeft w:val="0"/>
              <w:marRight w:val="0"/>
              <w:marTop w:val="0"/>
              <w:marBottom w:val="0"/>
              <w:divBdr>
                <w:top w:val="none" w:sz="0" w:space="0" w:color="auto"/>
                <w:left w:val="none" w:sz="0" w:space="0" w:color="auto"/>
                <w:bottom w:val="none" w:sz="0" w:space="0" w:color="auto"/>
                <w:right w:val="none" w:sz="0" w:space="0" w:color="auto"/>
              </w:divBdr>
            </w:div>
            <w:div w:id="1170945631">
              <w:marLeft w:val="0"/>
              <w:marRight w:val="0"/>
              <w:marTop w:val="0"/>
              <w:marBottom w:val="0"/>
              <w:divBdr>
                <w:top w:val="none" w:sz="0" w:space="0" w:color="auto"/>
                <w:left w:val="none" w:sz="0" w:space="0" w:color="auto"/>
                <w:bottom w:val="none" w:sz="0" w:space="0" w:color="auto"/>
                <w:right w:val="none" w:sz="0" w:space="0" w:color="auto"/>
              </w:divBdr>
            </w:div>
            <w:div w:id="2101674615">
              <w:marLeft w:val="0"/>
              <w:marRight w:val="0"/>
              <w:marTop w:val="0"/>
              <w:marBottom w:val="0"/>
              <w:divBdr>
                <w:top w:val="none" w:sz="0" w:space="0" w:color="auto"/>
                <w:left w:val="none" w:sz="0" w:space="0" w:color="auto"/>
                <w:bottom w:val="none" w:sz="0" w:space="0" w:color="auto"/>
                <w:right w:val="none" w:sz="0" w:space="0" w:color="auto"/>
              </w:divBdr>
            </w:div>
            <w:div w:id="518742177">
              <w:marLeft w:val="0"/>
              <w:marRight w:val="0"/>
              <w:marTop w:val="0"/>
              <w:marBottom w:val="0"/>
              <w:divBdr>
                <w:top w:val="none" w:sz="0" w:space="0" w:color="auto"/>
                <w:left w:val="none" w:sz="0" w:space="0" w:color="auto"/>
                <w:bottom w:val="none" w:sz="0" w:space="0" w:color="auto"/>
                <w:right w:val="none" w:sz="0" w:space="0" w:color="auto"/>
              </w:divBdr>
            </w:div>
            <w:div w:id="928083838">
              <w:marLeft w:val="0"/>
              <w:marRight w:val="0"/>
              <w:marTop w:val="0"/>
              <w:marBottom w:val="0"/>
              <w:divBdr>
                <w:top w:val="none" w:sz="0" w:space="0" w:color="auto"/>
                <w:left w:val="none" w:sz="0" w:space="0" w:color="auto"/>
                <w:bottom w:val="none" w:sz="0" w:space="0" w:color="auto"/>
                <w:right w:val="none" w:sz="0" w:space="0" w:color="auto"/>
              </w:divBdr>
            </w:div>
            <w:div w:id="1342391828">
              <w:marLeft w:val="0"/>
              <w:marRight w:val="0"/>
              <w:marTop w:val="0"/>
              <w:marBottom w:val="0"/>
              <w:divBdr>
                <w:top w:val="none" w:sz="0" w:space="0" w:color="auto"/>
                <w:left w:val="none" w:sz="0" w:space="0" w:color="auto"/>
                <w:bottom w:val="none" w:sz="0" w:space="0" w:color="auto"/>
                <w:right w:val="none" w:sz="0" w:space="0" w:color="auto"/>
              </w:divBdr>
            </w:div>
            <w:div w:id="199904414">
              <w:marLeft w:val="0"/>
              <w:marRight w:val="0"/>
              <w:marTop w:val="0"/>
              <w:marBottom w:val="0"/>
              <w:divBdr>
                <w:top w:val="none" w:sz="0" w:space="0" w:color="auto"/>
                <w:left w:val="none" w:sz="0" w:space="0" w:color="auto"/>
                <w:bottom w:val="none" w:sz="0" w:space="0" w:color="auto"/>
                <w:right w:val="none" w:sz="0" w:space="0" w:color="auto"/>
              </w:divBdr>
            </w:div>
            <w:div w:id="1740785179">
              <w:marLeft w:val="0"/>
              <w:marRight w:val="0"/>
              <w:marTop w:val="0"/>
              <w:marBottom w:val="0"/>
              <w:divBdr>
                <w:top w:val="none" w:sz="0" w:space="0" w:color="auto"/>
                <w:left w:val="none" w:sz="0" w:space="0" w:color="auto"/>
                <w:bottom w:val="none" w:sz="0" w:space="0" w:color="auto"/>
                <w:right w:val="none" w:sz="0" w:space="0" w:color="auto"/>
              </w:divBdr>
            </w:div>
            <w:div w:id="362295299">
              <w:marLeft w:val="0"/>
              <w:marRight w:val="0"/>
              <w:marTop w:val="0"/>
              <w:marBottom w:val="0"/>
              <w:divBdr>
                <w:top w:val="none" w:sz="0" w:space="0" w:color="auto"/>
                <w:left w:val="none" w:sz="0" w:space="0" w:color="auto"/>
                <w:bottom w:val="none" w:sz="0" w:space="0" w:color="auto"/>
                <w:right w:val="none" w:sz="0" w:space="0" w:color="auto"/>
              </w:divBdr>
            </w:div>
            <w:div w:id="121777316">
              <w:marLeft w:val="0"/>
              <w:marRight w:val="0"/>
              <w:marTop w:val="0"/>
              <w:marBottom w:val="0"/>
              <w:divBdr>
                <w:top w:val="none" w:sz="0" w:space="0" w:color="auto"/>
                <w:left w:val="none" w:sz="0" w:space="0" w:color="auto"/>
                <w:bottom w:val="none" w:sz="0" w:space="0" w:color="auto"/>
                <w:right w:val="none" w:sz="0" w:space="0" w:color="auto"/>
              </w:divBdr>
            </w:div>
            <w:div w:id="366102450">
              <w:marLeft w:val="0"/>
              <w:marRight w:val="0"/>
              <w:marTop w:val="0"/>
              <w:marBottom w:val="0"/>
              <w:divBdr>
                <w:top w:val="none" w:sz="0" w:space="0" w:color="auto"/>
                <w:left w:val="none" w:sz="0" w:space="0" w:color="auto"/>
                <w:bottom w:val="none" w:sz="0" w:space="0" w:color="auto"/>
                <w:right w:val="none" w:sz="0" w:space="0" w:color="auto"/>
              </w:divBdr>
            </w:div>
            <w:div w:id="149294515">
              <w:marLeft w:val="0"/>
              <w:marRight w:val="0"/>
              <w:marTop w:val="0"/>
              <w:marBottom w:val="0"/>
              <w:divBdr>
                <w:top w:val="none" w:sz="0" w:space="0" w:color="auto"/>
                <w:left w:val="none" w:sz="0" w:space="0" w:color="auto"/>
                <w:bottom w:val="none" w:sz="0" w:space="0" w:color="auto"/>
                <w:right w:val="none" w:sz="0" w:space="0" w:color="auto"/>
              </w:divBdr>
            </w:div>
            <w:div w:id="369300586">
              <w:marLeft w:val="0"/>
              <w:marRight w:val="0"/>
              <w:marTop w:val="0"/>
              <w:marBottom w:val="0"/>
              <w:divBdr>
                <w:top w:val="none" w:sz="0" w:space="0" w:color="auto"/>
                <w:left w:val="none" w:sz="0" w:space="0" w:color="auto"/>
                <w:bottom w:val="none" w:sz="0" w:space="0" w:color="auto"/>
                <w:right w:val="none" w:sz="0" w:space="0" w:color="auto"/>
              </w:divBdr>
            </w:div>
            <w:div w:id="610280906">
              <w:marLeft w:val="0"/>
              <w:marRight w:val="0"/>
              <w:marTop w:val="0"/>
              <w:marBottom w:val="0"/>
              <w:divBdr>
                <w:top w:val="none" w:sz="0" w:space="0" w:color="auto"/>
                <w:left w:val="none" w:sz="0" w:space="0" w:color="auto"/>
                <w:bottom w:val="none" w:sz="0" w:space="0" w:color="auto"/>
                <w:right w:val="none" w:sz="0" w:space="0" w:color="auto"/>
              </w:divBdr>
            </w:div>
            <w:div w:id="1047798051">
              <w:marLeft w:val="0"/>
              <w:marRight w:val="0"/>
              <w:marTop w:val="0"/>
              <w:marBottom w:val="0"/>
              <w:divBdr>
                <w:top w:val="none" w:sz="0" w:space="0" w:color="auto"/>
                <w:left w:val="none" w:sz="0" w:space="0" w:color="auto"/>
                <w:bottom w:val="none" w:sz="0" w:space="0" w:color="auto"/>
                <w:right w:val="none" w:sz="0" w:space="0" w:color="auto"/>
              </w:divBdr>
            </w:div>
            <w:div w:id="1135098768">
              <w:marLeft w:val="0"/>
              <w:marRight w:val="0"/>
              <w:marTop w:val="0"/>
              <w:marBottom w:val="0"/>
              <w:divBdr>
                <w:top w:val="none" w:sz="0" w:space="0" w:color="auto"/>
                <w:left w:val="none" w:sz="0" w:space="0" w:color="auto"/>
                <w:bottom w:val="none" w:sz="0" w:space="0" w:color="auto"/>
                <w:right w:val="none" w:sz="0" w:space="0" w:color="auto"/>
              </w:divBdr>
            </w:div>
            <w:div w:id="686752622">
              <w:marLeft w:val="0"/>
              <w:marRight w:val="0"/>
              <w:marTop w:val="0"/>
              <w:marBottom w:val="0"/>
              <w:divBdr>
                <w:top w:val="none" w:sz="0" w:space="0" w:color="auto"/>
                <w:left w:val="none" w:sz="0" w:space="0" w:color="auto"/>
                <w:bottom w:val="none" w:sz="0" w:space="0" w:color="auto"/>
                <w:right w:val="none" w:sz="0" w:space="0" w:color="auto"/>
              </w:divBdr>
            </w:div>
            <w:div w:id="446778637">
              <w:marLeft w:val="0"/>
              <w:marRight w:val="0"/>
              <w:marTop w:val="0"/>
              <w:marBottom w:val="0"/>
              <w:divBdr>
                <w:top w:val="none" w:sz="0" w:space="0" w:color="auto"/>
                <w:left w:val="none" w:sz="0" w:space="0" w:color="auto"/>
                <w:bottom w:val="none" w:sz="0" w:space="0" w:color="auto"/>
                <w:right w:val="none" w:sz="0" w:space="0" w:color="auto"/>
              </w:divBdr>
            </w:div>
            <w:div w:id="408960574">
              <w:marLeft w:val="0"/>
              <w:marRight w:val="0"/>
              <w:marTop w:val="0"/>
              <w:marBottom w:val="0"/>
              <w:divBdr>
                <w:top w:val="none" w:sz="0" w:space="0" w:color="auto"/>
                <w:left w:val="none" w:sz="0" w:space="0" w:color="auto"/>
                <w:bottom w:val="none" w:sz="0" w:space="0" w:color="auto"/>
                <w:right w:val="none" w:sz="0" w:space="0" w:color="auto"/>
              </w:divBdr>
            </w:div>
            <w:div w:id="1501508341">
              <w:marLeft w:val="0"/>
              <w:marRight w:val="0"/>
              <w:marTop w:val="0"/>
              <w:marBottom w:val="0"/>
              <w:divBdr>
                <w:top w:val="none" w:sz="0" w:space="0" w:color="auto"/>
                <w:left w:val="none" w:sz="0" w:space="0" w:color="auto"/>
                <w:bottom w:val="none" w:sz="0" w:space="0" w:color="auto"/>
                <w:right w:val="none" w:sz="0" w:space="0" w:color="auto"/>
              </w:divBdr>
            </w:div>
            <w:div w:id="94785405">
              <w:marLeft w:val="0"/>
              <w:marRight w:val="0"/>
              <w:marTop w:val="0"/>
              <w:marBottom w:val="0"/>
              <w:divBdr>
                <w:top w:val="none" w:sz="0" w:space="0" w:color="auto"/>
                <w:left w:val="none" w:sz="0" w:space="0" w:color="auto"/>
                <w:bottom w:val="none" w:sz="0" w:space="0" w:color="auto"/>
                <w:right w:val="none" w:sz="0" w:space="0" w:color="auto"/>
              </w:divBdr>
            </w:div>
            <w:div w:id="514226873">
              <w:marLeft w:val="0"/>
              <w:marRight w:val="0"/>
              <w:marTop w:val="0"/>
              <w:marBottom w:val="0"/>
              <w:divBdr>
                <w:top w:val="none" w:sz="0" w:space="0" w:color="auto"/>
                <w:left w:val="none" w:sz="0" w:space="0" w:color="auto"/>
                <w:bottom w:val="none" w:sz="0" w:space="0" w:color="auto"/>
                <w:right w:val="none" w:sz="0" w:space="0" w:color="auto"/>
              </w:divBdr>
            </w:div>
            <w:div w:id="994455527">
              <w:marLeft w:val="0"/>
              <w:marRight w:val="0"/>
              <w:marTop w:val="0"/>
              <w:marBottom w:val="0"/>
              <w:divBdr>
                <w:top w:val="none" w:sz="0" w:space="0" w:color="auto"/>
                <w:left w:val="none" w:sz="0" w:space="0" w:color="auto"/>
                <w:bottom w:val="none" w:sz="0" w:space="0" w:color="auto"/>
                <w:right w:val="none" w:sz="0" w:space="0" w:color="auto"/>
              </w:divBdr>
            </w:div>
            <w:div w:id="994575538">
              <w:marLeft w:val="0"/>
              <w:marRight w:val="0"/>
              <w:marTop w:val="0"/>
              <w:marBottom w:val="0"/>
              <w:divBdr>
                <w:top w:val="none" w:sz="0" w:space="0" w:color="auto"/>
                <w:left w:val="none" w:sz="0" w:space="0" w:color="auto"/>
                <w:bottom w:val="none" w:sz="0" w:space="0" w:color="auto"/>
                <w:right w:val="none" w:sz="0" w:space="0" w:color="auto"/>
              </w:divBdr>
            </w:div>
            <w:div w:id="1007174388">
              <w:marLeft w:val="0"/>
              <w:marRight w:val="0"/>
              <w:marTop w:val="0"/>
              <w:marBottom w:val="0"/>
              <w:divBdr>
                <w:top w:val="none" w:sz="0" w:space="0" w:color="auto"/>
                <w:left w:val="none" w:sz="0" w:space="0" w:color="auto"/>
                <w:bottom w:val="none" w:sz="0" w:space="0" w:color="auto"/>
                <w:right w:val="none" w:sz="0" w:space="0" w:color="auto"/>
              </w:divBdr>
            </w:div>
            <w:div w:id="527986581">
              <w:marLeft w:val="0"/>
              <w:marRight w:val="0"/>
              <w:marTop w:val="0"/>
              <w:marBottom w:val="0"/>
              <w:divBdr>
                <w:top w:val="none" w:sz="0" w:space="0" w:color="auto"/>
                <w:left w:val="none" w:sz="0" w:space="0" w:color="auto"/>
                <w:bottom w:val="none" w:sz="0" w:space="0" w:color="auto"/>
                <w:right w:val="none" w:sz="0" w:space="0" w:color="auto"/>
              </w:divBdr>
            </w:div>
            <w:div w:id="1600286365">
              <w:marLeft w:val="0"/>
              <w:marRight w:val="0"/>
              <w:marTop w:val="0"/>
              <w:marBottom w:val="0"/>
              <w:divBdr>
                <w:top w:val="none" w:sz="0" w:space="0" w:color="auto"/>
                <w:left w:val="none" w:sz="0" w:space="0" w:color="auto"/>
                <w:bottom w:val="none" w:sz="0" w:space="0" w:color="auto"/>
                <w:right w:val="none" w:sz="0" w:space="0" w:color="auto"/>
              </w:divBdr>
            </w:div>
            <w:div w:id="380902179">
              <w:marLeft w:val="0"/>
              <w:marRight w:val="0"/>
              <w:marTop w:val="0"/>
              <w:marBottom w:val="0"/>
              <w:divBdr>
                <w:top w:val="none" w:sz="0" w:space="0" w:color="auto"/>
                <w:left w:val="none" w:sz="0" w:space="0" w:color="auto"/>
                <w:bottom w:val="none" w:sz="0" w:space="0" w:color="auto"/>
                <w:right w:val="none" w:sz="0" w:space="0" w:color="auto"/>
              </w:divBdr>
            </w:div>
            <w:div w:id="265386411">
              <w:marLeft w:val="0"/>
              <w:marRight w:val="0"/>
              <w:marTop w:val="0"/>
              <w:marBottom w:val="0"/>
              <w:divBdr>
                <w:top w:val="none" w:sz="0" w:space="0" w:color="auto"/>
                <w:left w:val="none" w:sz="0" w:space="0" w:color="auto"/>
                <w:bottom w:val="none" w:sz="0" w:space="0" w:color="auto"/>
                <w:right w:val="none" w:sz="0" w:space="0" w:color="auto"/>
              </w:divBdr>
            </w:div>
            <w:div w:id="817259289">
              <w:marLeft w:val="0"/>
              <w:marRight w:val="0"/>
              <w:marTop w:val="0"/>
              <w:marBottom w:val="0"/>
              <w:divBdr>
                <w:top w:val="none" w:sz="0" w:space="0" w:color="auto"/>
                <w:left w:val="none" w:sz="0" w:space="0" w:color="auto"/>
                <w:bottom w:val="none" w:sz="0" w:space="0" w:color="auto"/>
                <w:right w:val="none" w:sz="0" w:space="0" w:color="auto"/>
              </w:divBdr>
            </w:div>
            <w:div w:id="1357191968">
              <w:marLeft w:val="0"/>
              <w:marRight w:val="0"/>
              <w:marTop w:val="0"/>
              <w:marBottom w:val="0"/>
              <w:divBdr>
                <w:top w:val="none" w:sz="0" w:space="0" w:color="auto"/>
                <w:left w:val="none" w:sz="0" w:space="0" w:color="auto"/>
                <w:bottom w:val="none" w:sz="0" w:space="0" w:color="auto"/>
                <w:right w:val="none" w:sz="0" w:space="0" w:color="auto"/>
              </w:divBdr>
            </w:div>
            <w:div w:id="665089886">
              <w:marLeft w:val="0"/>
              <w:marRight w:val="0"/>
              <w:marTop w:val="0"/>
              <w:marBottom w:val="0"/>
              <w:divBdr>
                <w:top w:val="none" w:sz="0" w:space="0" w:color="auto"/>
                <w:left w:val="none" w:sz="0" w:space="0" w:color="auto"/>
                <w:bottom w:val="none" w:sz="0" w:space="0" w:color="auto"/>
                <w:right w:val="none" w:sz="0" w:space="0" w:color="auto"/>
              </w:divBdr>
            </w:div>
            <w:div w:id="86775479">
              <w:marLeft w:val="0"/>
              <w:marRight w:val="0"/>
              <w:marTop w:val="0"/>
              <w:marBottom w:val="0"/>
              <w:divBdr>
                <w:top w:val="none" w:sz="0" w:space="0" w:color="auto"/>
                <w:left w:val="none" w:sz="0" w:space="0" w:color="auto"/>
                <w:bottom w:val="none" w:sz="0" w:space="0" w:color="auto"/>
                <w:right w:val="none" w:sz="0" w:space="0" w:color="auto"/>
              </w:divBdr>
            </w:div>
            <w:div w:id="163589629">
              <w:marLeft w:val="0"/>
              <w:marRight w:val="0"/>
              <w:marTop w:val="0"/>
              <w:marBottom w:val="0"/>
              <w:divBdr>
                <w:top w:val="none" w:sz="0" w:space="0" w:color="auto"/>
                <w:left w:val="none" w:sz="0" w:space="0" w:color="auto"/>
                <w:bottom w:val="none" w:sz="0" w:space="0" w:color="auto"/>
                <w:right w:val="none" w:sz="0" w:space="0" w:color="auto"/>
              </w:divBdr>
            </w:div>
            <w:div w:id="1765883307">
              <w:marLeft w:val="0"/>
              <w:marRight w:val="0"/>
              <w:marTop w:val="0"/>
              <w:marBottom w:val="0"/>
              <w:divBdr>
                <w:top w:val="none" w:sz="0" w:space="0" w:color="auto"/>
                <w:left w:val="none" w:sz="0" w:space="0" w:color="auto"/>
                <w:bottom w:val="none" w:sz="0" w:space="0" w:color="auto"/>
                <w:right w:val="none" w:sz="0" w:space="0" w:color="auto"/>
              </w:divBdr>
            </w:div>
            <w:div w:id="1523401457">
              <w:marLeft w:val="0"/>
              <w:marRight w:val="0"/>
              <w:marTop w:val="0"/>
              <w:marBottom w:val="0"/>
              <w:divBdr>
                <w:top w:val="none" w:sz="0" w:space="0" w:color="auto"/>
                <w:left w:val="none" w:sz="0" w:space="0" w:color="auto"/>
                <w:bottom w:val="none" w:sz="0" w:space="0" w:color="auto"/>
                <w:right w:val="none" w:sz="0" w:space="0" w:color="auto"/>
              </w:divBdr>
            </w:div>
            <w:div w:id="937299105">
              <w:marLeft w:val="0"/>
              <w:marRight w:val="0"/>
              <w:marTop w:val="0"/>
              <w:marBottom w:val="0"/>
              <w:divBdr>
                <w:top w:val="none" w:sz="0" w:space="0" w:color="auto"/>
                <w:left w:val="none" w:sz="0" w:space="0" w:color="auto"/>
                <w:bottom w:val="none" w:sz="0" w:space="0" w:color="auto"/>
                <w:right w:val="none" w:sz="0" w:space="0" w:color="auto"/>
              </w:divBdr>
            </w:div>
            <w:div w:id="1963069163">
              <w:marLeft w:val="0"/>
              <w:marRight w:val="0"/>
              <w:marTop w:val="0"/>
              <w:marBottom w:val="0"/>
              <w:divBdr>
                <w:top w:val="none" w:sz="0" w:space="0" w:color="auto"/>
                <w:left w:val="none" w:sz="0" w:space="0" w:color="auto"/>
                <w:bottom w:val="none" w:sz="0" w:space="0" w:color="auto"/>
                <w:right w:val="none" w:sz="0" w:space="0" w:color="auto"/>
              </w:divBdr>
            </w:div>
            <w:div w:id="1636332825">
              <w:marLeft w:val="0"/>
              <w:marRight w:val="0"/>
              <w:marTop w:val="0"/>
              <w:marBottom w:val="0"/>
              <w:divBdr>
                <w:top w:val="none" w:sz="0" w:space="0" w:color="auto"/>
                <w:left w:val="none" w:sz="0" w:space="0" w:color="auto"/>
                <w:bottom w:val="none" w:sz="0" w:space="0" w:color="auto"/>
                <w:right w:val="none" w:sz="0" w:space="0" w:color="auto"/>
              </w:divBdr>
            </w:div>
            <w:div w:id="1744714071">
              <w:marLeft w:val="0"/>
              <w:marRight w:val="0"/>
              <w:marTop w:val="0"/>
              <w:marBottom w:val="0"/>
              <w:divBdr>
                <w:top w:val="none" w:sz="0" w:space="0" w:color="auto"/>
                <w:left w:val="none" w:sz="0" w:space="0" w:color="auto"/>
                <w:bottom w:val="none" w:sz="0" w:space="0" w:color="auto"/>
                <w:right w:val="none" w:sz="0" w:space="0" w:color="auto"/>
              </w:divBdr>
            </w:div>
            <w:div w:id="1221752506">
              <w:marLeft w:val="0"/>
              <w:marRight w:val="0"/>
              <w:marTop w:val="0"/>
              <w:marBottom w:val="0"/>
              <w:divBdr>
                <w:top w:val="none" w:sz="0" w:space="0" w:color="auto"/>
                <w:left w:val="none" w:sz="0" w:space="0" w:color="auto"/>
                <w:bottom w:val="none" w:sz="0" w:space="0" w:color="auto"/>
                <w:right w:val="none" w:sz="0" w:space="0" w:color="auto"/>
              </w:divBdr>
            </w:div>
            <w:div w:id="1876649569">
              <w:marLeft w:val="0"/>
              <w:marRight w:val="0"/>
              <w:marTop w:val="0"/>
              <w:marBottom w:val="0"/>
              <w:divBdr>
                <w:top w:val="none" w:sz="0" w:space="0" w:color="auto"/>
                <w:left w:val="none" w:sz="0" w:space="0" w:color="auto"/>
                <w:bottom w:val="none" w:sz="0" w:space="0" w:color="auto"/>
                <w:right w:val="none" w:sz="0" w:space="0" w:color="auto"/>
              </w:divBdr>
            </w:div>
            <w:div w:id="858810706">
              <w:marLeft w:val="0"/>
              <w:marRight w:val="0"/>
              <w:marTop w:val="0"/>
              <w:marBottom w:val="0"/>
              <w:divBdr>
                <w:top w:val="none" w:sz="0" w:space="0" w:color="auto"/>
                <w:left w:val="none" w:sz="0" w:space="0" w:color="auto"/>
                <w:bottom w:val="none" w:sz="0" w:space="0" w:color="auto"/>
                <w:right w:val="none" w:sz="0" w:space="0" w:color="auto"/>
              </w:divBdr>
            </w:div>
            <w:div w:id="584456947">
              <w:marLeft w:val="0"/>
              <w:marRight w:val="0"/>
              <w:marTop w:val="0"/>
              <w:marBottom w:val="0"/>
              <w:divBdr>
                <w:top w:val="none" w:sz="0" w:space="0" w:color="auto"/>
                <w:left w:val="none" w:sz="0" w:space="0" w:color="auto"/>
                <w:bottom w:val="none" w:sz="0" w:space="0" w:color="auto"/>
                <w:right w:val="none" w:sz="0" w:space="0" w:color="auto"/>
              </w:divBdr>
            </w:div>
            <w:div w:id="1880969400">
              <w:marLeft w:val="0"/>
              <w:marRight w:val="0"/>
              <w:marTop w:val="0"/>
              <w:marBottom w:val="0"/>
              <w:divBdr>
                <w:top w:val="none" w:sz="0" w:space="0" w:color="auto"/>
                <w:left w:val="none" w:sz="0" w:space="0" w:color="auto"/>
                <w:bottom w:val="none" w:sz="0" w:space="0" w:color="auto"/>
                <w:right w:val="none" w:sz="0" w:space="0" w:color="auto"/>
              </w:divBdr>
            </w:div>
            <w:div w:id="1035614845">
              <w:marLeft w:val="0"/>
              <w:marRight w:val="0"/>
              <w:marTop w:val="0"/>
              <w:marBottom w:val="0"/>
              <w:divBdr>
                <w:top w:val="none" w:sz="0" w:space="0" w:color="auto"/>
                <w:left w:val="none" w:sz="0" w:space="0" w:color="auto"/>
                <w:bottom w:val="none" w:sz="0" w:space="0" w:color="auto"/>
                <w:right w:val="none" w:sz="0" w:space="0" w:color="auto"/>
              </w:divBdr>
            </w:div>
            <w:div w:id="16249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804">
      <w:bodyDiv w:val="1"/>
      <w:marLeft w:val="0"/>
      <w:marRight w:val="0"/>
      <w:marTop w:val="0"/>
      <w:marBottom w:val="0"/>
      <w:divBdr>
        <w:top w:val="none" w:sz="0" w:space="0" w:color="auto"/>
        <w:left w:val="none" w:sz="0" w:space="0" w:color="auto"/>
        <w:bottom w:val="none" w:sz="0" w:space="0" w:color="auto"/>
        <w:right w:val="none" w:sz="0" w:space="0" w:color="auto"/>
      </w:divBdr>
      <w:divsChild>
        <w:div w:id="1803231852">
          <w:marLeft w:val="0"/>
          <w:marRight w:val="0"/>
          <w:marTop w:val="0"/>
          <w:marBottom w:val="0"/>
          <w:divBdr>
            <w:top w:val="none" w:sz="0" w:space="0" w:color="auto"/>
            <w:left w:val="none" w:sz="0" w:space="0" w:color="auto"/>
            <w:bottom w:val="none" w:sz="0" w:space="0" w:color="auto"/>
            <w:right w:val="none" w:sz="0" w:space="0" w:color="auto"/>
          </w:divBdr>
          <w:divsChild>
            <w:div w:id="845823378">
              <w:marLeft w:val="0"/>
              <w:marRight w:val="0"/>
              <w:marTop w:val="0"/>
              <w:marBottom w:val="0"/>
              <w:divBdr>
                <w:top w:val="none" w:sz="0" w:space="0" w:color="auto"/>
                <w:left w:val="none" w:sz="0" w:space="0" w:color="auto"/>
                <w:bottom w:val="none" w:sz="0" w:space="0" w:color="auto"/>
                <w:right w:val="none" w:sz="0" w:space="0" w:color="auto"/>
              </w:divBdr>
            </w:div>
            <w:div w:id="320039890">
              <w:marLeft w:val="0"/>
              <w:marRight w:val="0"/>
              <w:marTop w:val="0"/>
              <w:marBottom w:val="0"/>
              <w:divBdr>
                <w:top w:val="none" w:sz="0" w:space="0" w:color="auto"/>
                <w:left w:val="none" w:sz="0" w:space="0" w:color="auto"/>
                <w:bottom w:val="none" w:sz="0" w:space="0" w:color="auto"/>
                <w:right w:val="none" w:sz="0" w:space="0" w:color="auto"/>
              </w:divBdr>
            </w:div>
            <w:div w:id="265961583">
              <w:marLeft w:val="0"/>
              <w:marRight w:val="0"/>
              <w:marTop w:val="0"/>
              <w:marBottom w:val="0"/>
              <w:divBdr>
                <w:top w:val="none" w:sz="0" w:space="0" w:color="auto"/>
                <w:left w:val="none" w:sz="0" w:space="0" w:color="auto"/>
                <w:bottom w:val="none" w:sz="0" w:space="0" w:color="auto"/>
                <w:right w:val="none" w:sz="0" w:space="0" w:color="auto"/>
              </w:divBdr>
            </w:div>
            <w:div w:id="1955288049">
              <w:marLeft w:val="0"/>
              <w:marRight w:val="0"/>
              <w:marTop w:val="0"/>
              <w:marBottom w:val="0"/>
              <w:divBdr>
                <w:top w:val="none" w:sz="0" w:space="0" w:color="auto"/>
                <w:left w:val="none" w:sz="0" w:space="0" w:color="auto"/>
                <w:bottom w:val="none" w:sz="0" w:space="0" w:color="auto"/>
                <w:right w:val="none" w:sz="0" w:space="0" w:color="auto"/>
              </w:divBdr>
            </w:div>
            <w:div w:id="1807312012">
              <w:marLeft w:val="0"/>
              <w:marRight w:val="0"/>
              <w:marTop w:val="0"/>
              <w:marBottom w:val="0"/>
              <w:divBdr>
                <w:top w:val="none" w:sz="0" w:space="0" w:color="auto"/>
                <w:left w:val="none" w:sz="0" w:space="0" w:color="auto"/>
                <w:bottom w:val="none" w:sz="0" w:space="0" w:color="auto"/>
                <w:right w:val="none" w:sz="0" w:space="0" w:color="auto"/>
              </w:divBdr>
            </w:div>
            <w:div w:id="2022512194">
              <w:marLeft w:val="0"/>
              <w:marRight w:val="0"/>
              <w:marTop w:val="0"/>
              <w:marBottom w:val="0"/>
              <w:divBdr>
                <w:top w:val="none" w:sz="0" w:space="0" w:color="auto"/>
                <w:left w:val="none" w:sz="0" w:space="0" w:color="auto"/>
                <w:bottom w:val="none" w:sz="0" w:space="0" w:color="auto"/>
                <w:right w:val="none" w:sz="0" w:space="0" w:color="auto"/>
              </w:divBdr>
            </w:div>
            <w:div w:id="23360896">
              <w:marLeft w:val="0"/>
              <w:marRight w:val="0"/>
              <w:marTop w:val="0"/>
              <w:marBottom w:val="0"/>
              <w:divBdr>
                <w:top w:val="none" w:sz="0" w:space="0" w:color="auto"/>
                <w:left w:val="none" w:sz="0" w:space="0" w:color="auto"/>
                <w:bottom w:val="none" w:sz="0" w:space="0" w:color="auto"/>
                <w:right w:val="none" w:sz="0" w:space="0" w:color="auto"/>
              </w:divBdr>
            </w:div>
            <w:div w:id="1653362305">
              <w:marLeft w:val="0"/>
              <w:marRight w:val="0"/>
              <w:marTop w:val="0"/>
              <w:marBottom w:val="0"/>
              <w:divBdr>
                <w:top w:val="none" w:sz="0" w:space="0" w:color="auto"/>
                <w:left w:val="none" w:sz="0" w:space="0" w:color="auto"/>
                <w:bottom w:val="none" w:sz="0" w:space="0" w:color="auto"/>
                <w:right w:val="none" w:sz="0" w:space="0" w:color="auto"/>
              </w:divBdr>
            </w:div>
            <w:div w:id="1329019399">
              <w:marLeft w:val="0"/>
              <w:marRight w:val="0"/>
              <w:marTop w:val="0"/>
              <w:marBottom w:val="0"/>
              <w:divBdr>
                <w:top w:val="none" w:sz="0" w:space="0" w:color="auto"/>
                <w:left w:val="none" w:sz="0" w:space="0" w:color="auto"/>
                <w:bottom w:val="none" w:sz="0" w:space="0" w:color="auto"/>
                <w:right w:val="none" w:sz="0" w:space="0" w:color="auto"/>
              </w:divBdr>
            </w:div>
            <w:div w:id="691877770">
              <w:marLeft w:val="0"/>
              <w:marRight w:val="0"/>
              <w:marTop w:val="0"/>
              <w:marBottom w:val="0"/>
              <w:divBdr>
                <w:top w:val="none" w:sz="0" w:space="0" w:color="auto"/>
                <w:left w:val="none" w:sz="0" w:space="0" w:color="auto"/>
                <w:bottom w:val="none" w:sz="0" w:space="0" w:color="auto"/>
                <w:right w:val="none" w:sz="0" w:space="0" w:color="auto"/>
              </w:divBdr>
            </w:div>
            <w:div w:id="1054236181">
              <w:marLeft w:val="0"/>
              <w:marRight w:val="0"/>
              <w:marTop w:val="0"/>
              <w:marBottom w:val="0"/>
              <w:divBdr>
                <w:top w:val="none" w:sz="0" w:space="0" w:color="auto"/>
                <w:left w:val="none" w:sz="0" w:space="0" w:color="auto"/>
                <w:bottom w:val="none" w:sz="0" w:space="0" w:color="auto"/>
                <w:right w:val="none" w:sz="0" w:space="0" w:color="auto"/>
              </w:divBdr>
            </w:div>
            <w:div w:id="11417199">
              <w:marLeft w:val="0"/>
              <w:marRight w:val="0"/>
              <w:marTop w:val="0"/>
              <w:marBottom w:val="0"/>
              <w:divBdr>
                <w:top w:val="none" w:sz="0" w:space="0" w:color="auto"/>
                <w:left w:val="none" w:sz="0" w:space="0" w:color="auto"/>
                <w:bottom w:val="none" w:sz="0" w:space="0" w:color="auto"/>
                <w:right w:val="none" w:sz="0" w:space="0" w:color="auto"/>
              </w:divBdr>
            </w:div>
            <w:div w:id="1465656900">
              <w:marLeft w:val="0"/>
              <w:marRight w:val="0"/>
              <w:marTop w:val="0"/>
              <w:marBottom w:val="0"/>
              <w:divBdr>
                <w:top w:val="none" w:sz="0" w:space="0" w:color="auto"/>
                <w:left w:val="none" w:sz="0" w:space="0" w:color="auto"/>
                <w:bottom w:val="none" w:sz="0" w:space="0" w:color="auto"/>
                <w:right w:val="none" w:sz="0" w:space="0" w:color="auto"/>
              </w:divBdr>
            </w:div>
            <w:div w:id="342320696">
              <w:marLeft w:val="0"/>
              <w:marRight w:val="0"/>
              <w:marTop w:val="0"/>
              <w:marBottom w:val="0"/>
              <w:divBdr>
                <w:top w:val="none" w:sz="0" w:space="0" w:color="auto"/>
                <w:left w:val="none" w:sz="0" w:space="0" w:color="auto"/>
                <w:bottom w:val="none" w:sz="0" w:space="0" w:color="auto"/>
                <w:right w:val="none" w:sz="0" w:space="0" w:color="auto"/>
              </w:divBdr>
            </w:div>
            <w:div w:id="1654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6112">
      <w:bodyDiv w:val="1"/>
      <w:marLeft w:val="0"/>
      <w:marRight w:val="0"/>
      <w:marTop w:val="0"/>
      <w:marBottom w:val="0"/>
      <w:divBdr>
        <w:top w:val="none" w:sz="0" w:space="0" w:color="auto"/>
        <w:left w:val="none" w:sz="0" w:space="0" w:color="auto"/>
        <w:bottom w:val="none" w:sz="0" w:space="0" w:color="auto"/>
        <w:right w:val="none" w:sz="0" w:space="0" w:color="auto"/>
      </w:divBdr>
      <w:divsChild>
        <w:div w:id="1024597372">
          <w:marLeft w:val="0"/>
          <w:marRight w:val="0"/>
          <w:marTop w:val="0"/>
          <w:marBottom w:val="0"/>
          <w:divBdr>
            <w:top w:val="none" w:sz="0" w:space="0" w:color="auto"/>
            <w:left w:val="none" w:sz="0" w:space="0" w:color="auto"/>
            <w:bottom w:val="none" w:sz="0" w:space="0" w:color="auto"/>
            <w:right w:val="none" w:sz="0" w:space="0" w:color="auto"/>
          </w:divBdr>
          <w:divsChild>
            <w:div w:id="1318218271">
              <w:marLeft w:val="0"/>
              <w:marRight w:val="0"/>
              <w:marTop w:val="0"/>
              <w:marBottom w:val="0"/>
              <w:divBdr>
                <w:top w:val="none" w:sz="0" w:space="0" w:color="auto"/>
                <w:left w:val="none" w:sz="0" w:space="0" w:color="auto"/>
                <w:bottom w:val="none" w:sz="0" w:space="0" w:color="auto"/>
                <w:right w:val="none" w:sz="0" w:space="0" w:color="auto"/>
              </w:divBdr>
            </w:div>
            <w:div w:id="1069420598">
              <w:marLeft w:val="0"/>
              <w:marRight w:val="0"/>
              <w:marTop w:val="0"/>
              <w:marBottom w:val="0"/>
              <w:divBdr>
                <w:top w:val="none" w:sz="0" w:space="0" w:color="auto"/>
                <w:left w:val="none" w:sz="0" w:space="0" w:color="auto"/>
                <w:bottom w:val="none" w:sz="0" w:space="0" w:color="auto"/>
                <w:right w:val="none" w:sz="0" w:space="0" w:color="auto"/>
              </w:divBdr>
            </w:div>
            <w:div w:id="84543372">
              <w:marLeft w:val="0"/>
              <w:marRight w:val="0"/>
              <w:marTop w:val="0"/>
              <w:marBottom w:val="0"/>
              <w:divBdr>
                <w:top w:val="none" w:sz="0" w:space="0" w:color="auto"/>
                <w:left w:val="none" w:sz="0" w:space="0" w:color="auto"/>
                <w:bottom w:val="none" w:sz="0" w:space="0" w:color="auto"/>
                <w:right w:val="none" w:sz="0" w:space="0" w:color="auto"/>
              </w:divBdr>
            </w:div>
            <w:div w:id="104935031">
              <w:marLeft w:val="0"/>
              <w:marRight w:val="0"/>
              <w:marTop w:val="0"/>
              <w:marBottom w:val="0"/>
              <w:divBdr>
                <w:top w:val="none" w:sz="0" w:space="0" w:color="auto"/>
                <w:left w:val="none" w:sz="0" w:space="0" w:color="auto"/>
                <w:bottom w:val="none" w:sz="0" w:space="0" w:color="auto"/>
                <w:right w:val="none" w:sz="0" w:space="0" w:color="auto"/>
              </w:divBdr>
            </w:div>
            <w:div w:id="249168546">
              <w:marLeft w:val="0"/>
              <w:marRight w:val="0"/>
              <w:marTop w:val="0"/>
              <w:marBottom w:val="0"/>
              <w:divBdr>
                <w:top w:val="none" w:sz="0" w:space="0" w:color="auto"/>
                <w:left w:val="none" w:sz="0" w:space="0" w:color="auto"/>
                <w:bottom w:val="none" w:sz="0" w:space="0" w:color="auto"/>
                <w:right w:val="none" w:sz="0" w:space="0" w:color="auto"/>
              </w:divBdr>
            </w:div>
            <w:div w:id="166136351">
              <w:marLeft w:val="0"/>
              <w:marRight w:val="0"/>
              <w:marTop w:val="0"/>
              <w:marBottom w:val="0"/>
              <w:divBdr>
                <w:top w:val="none" w:sz="0" w:space="0" w:color="auto"/>
                <w:left w:val="none" w:sz="0" w:space="0" w:color="auto"/>
                <w:bottom w:val="none" w:sz="0" w:space="0" w:color="auto"/>
                <w:right w:val="none" w:sz="0" w:space="0" w:color="auto"/>
              </w:divBdr>
            </w:div>
            <w:div w:id="1216625807">
              <w:marLeft w:val="0"/>
              <w:marRight w:val="0"/>
              <w:marTop w:val="0"/>
              <w:marBottom w:val="0"/>
              <w:divBdr>
                <w:top w:val="none" w:sz="0" w:space="0" w:color="auto"/>
                <w:left w:val="none" w:sz="0" w:space="0" w:color="auto"/>
                <w:bottom w:val="none" w:sz="0" w:space="0" w:color="auto"/>
                <w:right w:val="none" w:sz="0" w:space="0" w:color="auto"/>
              </w:divBdr>
            </w:div>
            <w:div w:id="1263227350">
              <w:marLeft w:val="0"/>
              <w:marRight w:val="0"/>
              <w:marTop w:val="0"/>
              <w:marBottom w:val="0"/>
              <w:divBdr>
                <w:top w:val="none" w:sz="0" w:space="0" w:color="auto"/>
                <w:left w:val="none" w:sz="0" w:space="0" w:color="auto"/>
                <w:bottom w:val="none" w:sz="0" w:space="0" w:color="auto"/>
                <w:right w:val="none" w:sz="0" w:space="0" w:color="auto"/>
              </w:divBdr>
            </w:div>
            <w:div w:id="563028654">
              <w:marLeft w:val="0"/>
              <w:marRight w:val="0"/>
              <w:marTop w:val="0"/>
              <w:marBottom w:val="0"/>
              <w:divBdr>
                <w:top w:val="none" w:sz="0" w:space="0" w:color="auto"/>
                <w:left w:val="none" w:sz="0" w:space="0" w:color="auto"/>
                <w:bottom w:val="none" w:sz="0" w:space="0" w:color="auto"/>
                <w:right w:val="none" w:sz="0" w:space="0" w:color="auto"/>
              </w:divBdr>
            </w:div>
            <w:div w:id="86388955">
              <w:marLeft w:val="0"/>
              <w:marRight w:val="0"/>
              <w:marTop w:val="0"/>
              <w:marBottom w:val="0"/>
              <w:divBdr>
                <w:top w:val="none" w:sz="0" w:space="0" w:color="auto"/>
                <w:left w:val="none" w:sz="0" w:space="0" w:color="auto"/>
                <w:bottom w:val="none" w:sz="0" w:space="0" w:color="auto"/>
                <w:right w:val="none" w:sz="0" w:space="0" w:color="auto"/>
              </w:divBdr>
            </w:div>
            <w:div w:id="1554538246">
              <w:marLeft w:val="0"/>
              <w:marRight w:val="0"/>
              <w:marTop w:val="0"/>
              <w:marBottom w:val="0"/>
              <w:divBdr>
                <w:top w:val="none" w:sz="0" w:space="0" w:color="auto"/>
                <w:left w:val="none" w:sz="0" w:space="0" w:color="auto"/>
                <w:bottom w:val="none" w:sz="0" w:space="0" w:color="auto"/>
                <w:right w:val="none" w:sz="0" w:space="0" w:color="auto"/>
              </w:divBdr>
            </w:div>
            <w:div w:id="292294740">
              <w:marLeft w:val="0"/>
              <w:marRight w:val="0"/>
              <w:marTop w:val="0"/>
              <w:marBottom w:val="0"/>
              <w:divBdr>
                <w:top w:val="none" w:sz="0" w:space="0" w:color="auto"/>
                <w:left w:val="none" w:sz="0" w:space="0" w:color="auto"/>
                <w:bottom w:val="none" w:sz="0" w:space="0" w:color="auto"/>
                <w:right w:val="none" w:sz="0" w:space="0" w:color="auto"/>
              </w:divBdr>
            </w:div>
            <w:div w:id="2125420902">
              <w:marLeft w:val="0"/>
              <w:marRight w:val="0"/>
              <w:marTop w:val="0"/>
              <w:marBottom w:val="0"/>
              <w:divBdr>
                <w:top w:val="none" w:sz="0" w:space="0" w:color="auto"/>
                <w:left w:val="none" w:sz="0" w:space="0" w:color="auto"/>
                <w:bottom w:val="none" w:sz="0" w:space="0" w:color="auto"/>
                <w:right w:val="none" w:sz="0" w:space="0" w:color="auto"/>
              </w:divBdr>
            </w:div>
            <w:div w:id="1246454862">
              <w:marLeft w:val="0"/>
              <w:marRight w:val="0"/>
              <w:marTop w:val="0"/>
              <w:marBottom w:val="0"/>
              <w:divBdr>
                <w:top w:val="none" w:sz="0" w:space="0" w:color="auto"/>
                <w:left w:val="none" w:sz="0" w:space="0" w:color="auto"/>
                <w:bottom w:val="none" w:sz="0" w:space="0" w:color="auto"/>
                <w:right w:val="none" w:sz="0" w:space="0" w:color="auto"/>
              </w:divBdr>
            </w:div>
            <w:div w:id="425883840">
              <w:marLeft w:val="0"/>
              <w:marRight w:val="0"/>
              <w:marTop w:val="0"/>
              <w:marBottom w:val="0"/>
              <w:divBdr>
                <w:top w:val="none" w:sz="0" w:space="0" w:color="auto"/>
                <w:left w:val="none" w:sz="0" w:space="0" w:color="auto"/>
                <w:bottom w:val="none" w:sz="0" w:space="0" w:color="auto"/>
                <w:right w:val="none" w:sz="0" w:space="0" w:color="auto"/>
              </w:divBdr>
            </w:div>
            <w:div w:id="257912601">
              <w:marLeft w:val="0"/>
              <w:marRight w:val="0"/>
              <w:marTop w:val="0"/>
              <w:marBottom w:val="0"/>
              <w:divBdr>
                <w:top w:val="none" w:sz="0" w:space="0" w:color="auto"/>
                <w:left w:val="none" w:sz="0" w:space="0" w:color="auto"/>
                <w:bottom w:val="none" w:sz="0" w:space="0" w:color="auto"/>
                <w:right w:val="none" w:sz="0" w:space="0" w:color="auto"/>
              </w:divBdr>
            </w:div>
            <w:div w:id="865632210">
              <w:marLeft w:val="0"/>
              <w:marRight w:val="0"/>
              <w:marTop w:val="0"/>
              <w:marBottom w:val="0"/>
              <w:divBdr>
                <w:top w:val="none" w:sz="0" w:space="0" w:color="auto"/>
                <w:left w:val="none" w:sz="0" w:space="0" w:color="auto"/>
                <w:bottom w:val="none" w:sz="0" w:space="0" w:color="auto"/>
                <w:right w:val="none" w:sz="0" w:space="0" w:color="auto"/>
              </w:divBdr>
            </w:div>
            <w:div w:id="1508591536">
              <w:marLeft w:val="0"/>
              <w:marRight w:val="0"/>
              <w:marTop w:val="0"/>
              <w:marBottom w:val="0"/>
              <w:divBdr>
                <w:top w:val="none" w:sz="0" w:space="0" w:color="auto"/>
                <w:left w:val="none" w:sz="0" w:space="0" w:color="auto"/>
                <w:bottom w:val="none" w:sz="0" w:space="0" w:color="auto"/>
                <w:right w:val="none" w:sz="0" w:space="0" w:color="auto"/>
              </w:divBdr>
            </w:div>
            <w:div w:id="1445350067">
              <w:marLeft w:val="0"/>
              <w:marRight w:val="0"/>
              <w:marTop w:val="0"/>
              <w:marBottom w:val="0"/>
              <w:divBdr>
                <w:top w:val="none" w:sz="0" w:space="0" w:color="auto"/>
                <w:left w:val="none" w:sz="0" w:space="0" w:color="auto"/>
                <w:bottom w:val="none" w:sz="0" w:space="0" w:color="auto"/>
                <w:right w:val="none" w:sz="0" w:space="0" w:color="auto"/>
              </w:divBdr>
            </w:div>
            <w:div w:id="1615556742">
              <w:marLeft w:val="0"/>
              <w:marRight w:val="0"/>
              <w:marTop w:val="0"/>
              <w:marBottom w:val="0"/>
              <w:divBdr>
                <w:top w:val="none" w:sz="0" w:space="0" w:color="auto"/>
                <w:left w:val="none" w:sz="0" w:space="0" w:color="auto"/>
                <w:bottom w:val="none" w:sz="0" w:space="0" w:color="auto"/>
                <w:right w:val="none" w:sz="0" w:space="0" w:color="auto"/>
              </w:divBdr>
            </w:div>
            <w:div w:id="1832327559">
              <w:marLeft w:val="0"/>
              <w:marRight w:val="0"/>
              <w:marTop w:val="0"/>
              <w:marBottom w:val="0"/>
              <w:divBdr>
                <w:top w:val="none" w:sz="0" w:space="0" w:color="auto"/>
                <w:left w:val="none" w:sz="0" w:space="0" w:color="auto"/>
                <w:bottom w:val="none" w:sz="0" w:space="0" w:color="auto"/>
                <w:right w:val="none" w:sz="0" w:space="0" w:color="auto"/>
              </w:divBdr>
            </w:div>
            <w:div w:id="1362777457">
              <w:marLeft w:val="0"/>
              <w:marRight w:val="0"/>
              <w:marTop w:val="0"/>
              <w:marBottom w:val="0"/>
              <w:divBdr>
                <w:top w:val="none" w:sz="0" w:space="0" w:color="auto"/>
                <w:left w:val="none" w:sz="0" w:space="0" w:color="auto"/>
                <w:bottom w:val="none" w:sz="0" w:space="0" w:color="auto"/>
                <w:right w:val="none" w:sz="0" w:space="0" w:color="auto"/>
              </w:divBdr>
            </w:div>
            <w:div w:id="1719428012">
              <w:marLeft w:val="0"/>
              <w:marRight w:val="0"/>
              <w:marTop w:val="0"/>
              <w:marBottom w:val="0"/>
              <w:divBdr>
                <w:top w:val="none" w:sz="0" w:space="0" w:color="auto"/>
                <w:left w:val="none" w:sz="0" w:space="0" w:color="auto"/>
                <w:bottom w:val="none" w:sz="0" w:space="0" w:color="auto"/>
                <w:right w:val="none" w:sz="0" w:space="0" w:color="auto"/>
              </w:divBdr>
            </w:div>
            <w:div w:id="1355883214">
              <w:marLeft w:val="0"/>
              <w:marRight w:val="0"/>
              <w:marTop w:val="0"/>
              <w:marBottom w:val="0"/>
              <w:divBdr>
                <w:top w:val="none" w:sz="0" w:space="0" w:color="auto"/>
                <w:left w:val="none" w:sz="0" w:space="0" w:color="auto"/>
                <w:bottom w:val="none" w:sz="0" w:space="0" w:color="auto"/>
                <w:right w:val="none" w:sz="0" w:space="0" w:color="auto"/>
              </w:divBdr>
            </w:div>
            <w:div w:id="1392999955">
              <w:marLeft w:val="0"/>
              <w:marRight w:val="0"/>
              <w:marTop w:val="0"/>
              <w:marBottom w:val="0"/>
              <w:divBdr>
                <w:top w:val="none" w:sz="0" w:space="0" w:color="auto"/>
                <w:left w:val="none" w:sz="0" w:space="0" w:color="auto"/>
                <w:bottom w:val="none" w:sz="0" w:space="0" w:color="auto"/>
                <w:right w:val="none" w:sz="0" w:space="0" w:color="auto"/>
              </w:divBdr>
            </w:div>
            <w:div w:id="1259024342">
              <w:marLeft w:val="0"/>
              <w:marRight w:val="0"/>
              <w:marTop w:val="0"/>
              <w:marBottom w:val="0"/>
              <w:divBdr>
                <w:top w:val="none" w:sz="0" w:space="0" w:color="auto"/>
                <w:left w:val="none" w:sz="0" w:space="0" w:color="auto"/>
                <w:bottom w:val="none" w:sz="0" w:space="0" w:color="auto"/>
                <w:right w:val="none" w:sz="0" w:space="0" w:color="auto"/>
              </w:divBdr>
            </w:div>
            <w:div w:id="1220553390">
              <w:marLeft w:val="0"/>
              <w:marRight w:val="0"/>
              <w:marTop w:val="0"/>
              <w:marBottom w:val="0"/>
              <w:divBdr>
                <w:top w:val="none" w:sz="0" w:space="0" w:color="auto"/>
                <w:left w:val="none" w:sz="0" w:space="0" w:color="auto"/>
                <w:bottom w:val="none" w:sz="0" w:space="0" w:color="auto"/>
                <w:right w:val="none" w:sz="0" w:space="0" w:color="auto"/>
              </w:divBdr>
            </w:div>
            <w:div w:id="1565720731">
              <w:marLeft w:val="0"/>
              <w:marRight w:val="0"/>
              <w:marTop w:val="0"/>
              <w:marBottom w:val="0"/>
              <w:divBdr>
                <w:top w:val="none" w:sz="0" w:space="0" w:color="auto"/>
                <w:left w:val="none" w:sz="0" w:space="0" w:color="auto"/>
                <w:bottom w:val="none" w:sz="0" w:space="0" w:color="auto"/>
                <w:right w:val="none" w:sz="0" w:space="0" w:color="auto"/>
              </w:divBdr>
            </w:div>
            <w:div w:id="862862030">
              <w:marLeft w:val="0"/>
              <w:marRight w:val="0"/>
              <w:marTop w:val="0"/>
              <w:marBottom w:val="0"/>
              <w:divBdr>
                <w:top w:val="none" w:sz="0" w:space="0" w:color="auto"/>
                <w:left w:val="none" w:sz="0" w:space="0" w:color="auto"/>
                <w:bottom w:val="none" w:sz="0" w:space="0" w:color="auto"/>
                <w:right w:val="none" w:sz="0" w:space="0" w:color="auto"/>
              </w:divBdr>
            </w:div>
            <w:div w:id="159389278">
              <w:marLeft w:val="0"/>
              <w:marRight w:val="0"/>
              <w:marTop w:val="0"/>
              <w:marBottom w:val="0"/>
              <w:divBdr>
                <w:top w:val="none" w:sz="0" w:space="0" w:color="auto"/>
                <w:left w:val="none" w:sz="0" w:space="0" w:color="auto"/>
                <w:bottom w:val="none" w:sz="0" w:space="0" w:color="auto"/>
                <w:right w:val="none" w:sz="0" w:space="0" w:color="auto"/>
              </w:divBdr>
            </w:div>
            <w:div w:id="490488234">
              <w:marLeft w:val="0"/>
              <w:marRight w:val="0"/>
              <w:marTop w:val="0"/>
              <w:marBottom w:val="0"/>
              <w:divBdr>
                <w:top w:val="none" w:sz="0" w:space="0" w:color="auto"/>
                <w:left w:val="none" w:sz="0" w:space="0" w:color="auto"/>
                <w:bottom w:val="none" w:sz="0" w:space="0" w:color="auto"/>
                <w:right w:val="none" w:sz="0" w:space="0" w:color="auto"/>
              </w:divBdr>
            </w:div>
            <w:div w:id="1018310939">
              <w:marLeft w:val="0"/>
              <w:marRight w:val="0"/>
              <w:marTop w:val="0"/>
              <w:marBottom w:val="0"/>
              <w:divBdr>
                <w:top w:val="none" w:sz="0" w:space="0" w:color="auto"/>
                <w:left w:val="none" w:sz="0" w:space="0" w:color="auto"/>
                <w:bottom w:val="none" w:sz="0" w:space="0" w:color="auto"/>
                <w:right w:val="none" w:sz="0" w:space="0" w:color="auto"/>
              </w:divBdr>
            </w:div>
            <w:div w:id="1906211299">
              <w:marLeft w:val="0"/>
              <w:marRight w:val="0"/>
              <w:marTop w:val="0"/>
              <w:marBottom w:val="0"/>
              <w:divBdr>
                <w:top w:val="none" w:sz="0" w:space="0" w:color="auto"/>
                <w:left w:val="none" w:sz="0" w:space="0" w:color="auto"/>
                <w:bottom w:val="none" w:sz="0" w:space="0" w:color="auto"/>
                <w:right w:val="none" w:sz="0" w:space="0" w:color="auto"/>
              </w:divBdr>
            </w:div>
            <w:div w:id="630406920">
              <w:marLeft w:val="0"/>
              <w:marRight w:val="0"/>
              <w:marTop w:val="0"/>
              <w:marBottom w:val="0"/>
              <w:divBdr>
                <w:top w:val="none" w:sz="0" w:space="0" w:color="auto"/>
                <w:left w:val="none" w:sz="0" w:space="0" w:color="auto"/>
                <w:bottom w:val="none" w:sz="0" w:space="0" w:color="auto"/>
                <w:right w:val="none" w:sz="0" w:space="0" w:color="auto"/>
              </w:divBdr>
            </w:div>
            <w:div w:id="648247236">
              <w:marLeft w:val="0"/>
              <w:marRight w:val="0"/>
              <w:marTop w:val="0"/>
              <w:marBottom w:val="0"/>
              <w:divBdr>
                <w:top w:val="none" w:sz="0" w:space="0" w:color="auto"/>
                <w:left w:val="none" w:sz="0" w:space="0" w:color="auto"/>
                <w:bottom w:val="none" w:sz="0" w:space="0" w:color="auto"/>
                <w:right w:val="none" w:sz="0" w:space="0" w:color="auto"/>
              </w:divBdr>
            </w:div>
            <w:div w:id="1414888376">
              <w:marLeft w:val="0"/>
              <w:marRight w:val="0"/>
              <w:marTop w:val="0"/>
              <w:marBottom w:val="0"/>
              <w:divBdr>
                <w:top w:val="none" w:sz="0" w:space="0" w:color="auto"/>
                <w:left w:val="none" w:sz="0" w:space="0" w:color="auto"/>
                <w:bottom w:val="none" w:sz="0" w:space="0" w:color="auto"/>
                <w:right w:val="none" w:sz="0" w:space="0" w:color="auto"/>
              </w:divBdr>
            </w:div>
            <w:div w:id="1905288189">
              <w:marLeft w:val="0"/>
              <w:marRight w:val="0"/>
              <w:marTop w:val="0"/>
              <w:marBottom w:val="0"/>
              <w:divBdr>
                <w:top w:val="none" w:sz="0" w:space="0" w:color="auto"/>
                <w:left w:val="none" w:sz="0" w:space="0" w:color="auto"/>
                <w:bottom w:val="none" w:sz="0" w:space="0" w:color="auto"/>
                <w:right w:val="none" w:sz="0" w:space="0" w:color="auto"/>
              </w:divBdr>
            </w:div>
            <w:div w:id="391972797">
              <w:marLeft w:val="0"/>
              <w:marRight w:val="0"/>
              <w:marTop w:val="0"/>
              <w:marBottom w:val="0"/>
              <w:divBdr>
                <w:top w:val="none" w:sz="0" w:space="0" w:color="auto"/>
                <w:left w:val="none" w:sz="0" w:space="0" w:color="auto"/>
                <w:bottom w:val="none" w:sz="0" w:space="0" w:color="auto"/>
                <w:right w:val="none" w:sz="0" w:space="0" w:color="auto"/>
              </w:divBdr>
            </w:div>
            <w:div w:id="1851676845">
              <w:marLeft w:val="0"/>
              <w:marRight w:val="0"/>
              <w:marTop w:val="0"/>
              <w:marBottom w:val="0"/>
              <w:divBdr>
                <w:top w:val="none" w:sz="0" w:space="0" w:color="auto"/>
                <w:left w:val="none" w:sz="0" w:space="0" w:color="auto"/>
                <w:bottom w:val="none" w:sz="0" w:space="0" w:color="auto"/>
                <w:right w:val="none" w:sz="0" w:space="0" w:color="auto"/>
              </w:divBdr>
            </w:div>
            <w:div w:id="44917929">
              <w:marLeft w:val="0"/>
              <w:marRight w:val="0"/>
              <w:marTop w:val="0"/>
              <w:marBottom w:val="0"/>
              <w:divBdr>
                <w:top w:val="none" w:sz="0" w:space="0" w:color="auto"/>
                <w:left w:val="none" w:sz="0" w:space="0" w:color="auto"/>
                <w:bottom w:val="none" w:sz="0" w:space="0" w:color="auto"/>
                <w:right w:val="none" w:sz="0" w:space="0" w:color="auto"/>
              </w:divBdr>
            </w:div>
            <w:div w:id="1028677939">
              <w:marLeft w:val="0"/>
              <w:marRight w:val="0"/>
              <w:marTop w:val="0"/>
              <w:marBottom w:val="0"/>
              <w:divBdr>
                <w:top w:val="none" w:sz="0" w:space="0" w:color="auto"/>
                <w:left w:val="none" w:sz="0" w:space="0" w:color="auto"/>
                <w:bottom w:val="none" w:sz="0" w:space="0" w:color="auto"/>
                <w:right w:val="none" w:sz="0" w:space="0" w:color="auto"/>
              </w:divBdr>
            </w:div>
            <w:div w:id="2068796498">
              <w:marLeft w:val="0"/>
              <w:marRight w:val="0"/>
              <w:marTop w:val="0"/>
              <w:marBottom w:val="0"/>
              <w:divBdr>
                <w:top w:val="none" w:sz="0" w:space="0" w:color="auto"/>
                <w:left w:val="none" w:sz="0" w:space="0" w:color="auto"/>
                <w:bottom w:val="none" w:sz="0" w:space="0" w:color="auto"/>
                <w:right w:val="none" w:sz="0" w:space="0" w:color="auto"/>
              </w:divBdr>
            </w:div>
            <w:div w:id="1672753653">
              <w:marLeft w:val="0"/>
              <w:marRight w:val="0"/>
              <w:marTop w:val="0"/>
              <w:marBottom w:val="0"/>
              <w:divBdr>
                <w:top w:val="none" w:sz="0" w:space="0" w:color="auto"/>
                <w:left w:val="none" w:sz="0" w:space="0" w:color="auto"/>
                <w:bottom w:val="none" w:sz="0" w:space="0" w:color="auto"/>
                <w:right w:val="none" w:sz="0" w:space="0" w:color="auto"/>
              </w:divBdr>
            </w:div>
            <w:div w:id="401218063">
              <w:marLeft w:val="0"/>
              <w:marRight w:val="0"/>
              <w:marTop w:val="0"/>
              <w:marBottom w:val="0"/>
              <w:divBdr>
                <w:top w:val="none" w:sz="0" w:space="0" w:color="auto"/>
                <w:left w:val="none" w:sz="0" w:space="0" w:color="auto"/>
                <w:bottom w:val="none" w:sz="0" w:space="0" w:color="auto"/>
                <w:right w:val="none" w:sz="0" w:space="0" w:color="auto"/>
              </w:divBdr>
            </w:div>
            <w:div w:id="1204561538">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926955057">
              <w:marLeft w:val="0"/>
              <w:marRight w:val="0"/>
              <w:marTop w:val="0"/>
              <w:marBottom w:val="0"/>
              <w:divBdr>
                <w:top w:val="none" w:sz="0" w:space="0" w:color="auto"/>
                <w:left w:val="none" w:sz="0" w:space="0" w:color="auto"/>
                <w:bottom w:val="none" w:sz="0" w:space="0" w:color="auto"/>
                <w:right w:val="none" w:sz="0" w:space="0" w:color="auto"/>
              </w:divBdr>
            </w:div>
            <w:div w:id="1890261705">
              <w:marLeft w:val="0"/>
              <w:marRight w:val="0"/>
              <w:marTop w:val="0"/>
              <w:marBottom w:val="0"/>
              <w:divBdr>
                <w:top w:val="none" w:sz="0" w:space="0" w:color="auto"/>
                <w:left w:val="none" w:sz="0" w:space="0" w:color="auto"/>
                <w:bottom w:val="none" w:sz="0" w:space="0" w:color="auto"/>
                <w:right w:val="none" w:sz="0" w:space="0" w:color="auto"/>
              </w:divBdr>
            </w:div>
            <w:div w:id="451100165">
              <w:marLeft w:val="0"/>
              <w:marRight w:val="0"/>
              <w:marTop w:val="0"/>
              <w:marBottom w:val="0"/>
              <w:divBdr>
                <w:top w:val="none" w:sz="0" w:space="0" w:color="auto"/>
                <w:left w:val="none" w:sz="0" w:space="0" w:color="auto"/>
                <w:bottom w:val="none" w:sz="0" w:space="0" w:color="auto"/>
                <w:right w:val="none" w:sz="0" w:space="0" w:color="auto"/>
              </w:divBdr>
            </w:div>
            <w:div w:id="1794982191">
              <w:marLeft w:val="0"/>
              <w:marRight w:val="0"/>
              <w:marTop w:val="0"/>
              <w:marBottom w:val="0"/>
              <w:divBdr>
                <w:top w:val="none" w:sz="0" w:space="0" w:color="auto"/>
                <w:left w:val="none" w:sz="0" w:space="0" w:color="auto"/>
                <w:bottom w:val="none" w:sz="0" w:space="0" w:color="auto"/>
                <w:right w:val="none" w:sz="0" w:space="0" w:color="auto"/>
              </w:divBdr>
            </w:div>
            <w:div w:id="926378405">
              <w:marLeft w:val="0"/>
              <w:marRight w:val="0"/>
              <w:marTop w:val="0"/>
              <w:marBottom w:val="0"/>
              <w:divBdr>
                <w:top w:val="none" w:sz="0" w:space="0" w:color="auto"/>
                <w:left w:val="none" w:sz="0" w:space="0" w:color="auto"/>
                <w:bottom w:val="none" w:sz="0" w:space="0" w:color="auto"/>
                <w:right w:val="none" w:sz="0" w:space="0" w:color="auto"/>
              </w:divBdr>
            </w:div>
            <w:div w:id="3497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020">
      <w:bodyDiv w:val="1"/>
      <w:marLeft w:val="0"/>
      <w:marRight w:val="0"/>
      <w:marTop w:val="0"/>
      <w:marBottom w:val="0"/>
      <w:divBdr>
        <w:top w:val="none" w:sz="0" w:space="0" w:color="auto"/>
        <w:left w:val="none" w:sz="0" w:space="0" w:color="auto"/>
        <w:bottom w:val="none" w:sz="0" w:space="0" w:color="auto"/>
        <w:right w:val="none" w:sz="0" w:space="0" w:color="auto"/>
      </w:divBdr>
      <w:divsChild>
        <w:div w:id="1009598453">
          <w:marLeft w:val="0"/>
          <w:marRight w:val="0"/>
          <w:marTop w:val="0"/>
          <w:marBottom w:val="0"/>
          <w:divBdr>
            <w:top w:val="none" w:sz="0" w:space="0" w:color="auto"/>
            <w:left w:val="none" w:sz="0" w:space="0" w:color="auto"/>
            <w:bottom w:val="none" w:sz="0" w:space="0" w:color="auto"/>
            <w:right w:val="none" w:sz="0" w:space="0" w:color="auto"/>
          </w:divBdr>
          <w:divsChild>
            <w:div w:id="1514758707">
              <w:marLeft w:val="0"/>
              <w:marRight w:val="0"/>
              <w:marTop w:val="0"/>
              <w:marBottom w:val="0"/>
              <w:divBdr>
                <w:top w:val="none" w:sz="0" w:space="0" w:color="auto"/>
                <w:left w:val="none" w:sz="0" w:space="0" w:color="auto"/>
                <w:bottom w:val="none" w:sz="0" w:space="0" w:color="auto"/>
                <w:right w:val="none" w:sz="0" w:space="0" w:color="auto"/>
              </w:divBdr>
            </w:div>
            <w:div w:id="1661303136">
              <w:marLeft w:val="0"/>
              <w:marRight w:val="0"/>
              <w:marTop w:val="0"/>
              <w:marBottom w:val="0"/>
              <w:divBdr>
                <w:top w:val="none" w:sz="0" w:space="0" w:color="auto"/>
                <w:left w:val="none" w:sz="0" w:space="0" w:color="auto"/>
                <w:bottom w:val="none" w:sz="0" w:space="0" w:color="auto"/>
                <w:right w:val="none" w:sz="0" w:space="0" w:color="auto"/>
              </w:divBdr>
            </w:div>
            <w:div w:id="2075857693">
              <w:marLeft w:val="0"/>
              <w:marRight w:val="0"/>
              <w:marTop w:val="0"/>
              <w:marBottom w:val="0"/>
              <w:divBdr>
                <w:top w:val="none" w:sz="0" w:space="0" w:color="auto"/>
                <w:left w:val="none" w:sz="0" w:space="0" w:color="auto"/>
                <w:bottom w:val="none" w:sz="0" w:space="0" w:color="auto"/>
                <w:right w:val="none" w:sz="0" w:space="0" w:color="auto"/>
              </w:divBdr>
            </w:div>
            <w:div w:id="1567494190">
              <w:marLeft w:val="0"/>
              <w:marRight w:val="0"/>
              <w:marTop w:val="0"/>
              <w:marBottom w:val="0"/>
              <w:divBdr>
                <w:top w:val="none" w:sz="0" w:space="0" w:color="auto"/>
                <w:left w:val="none" w:sz="0" w:space="0" w:color="auto"/>
                <w:bottom w:val="none" w:sz="0" w:space="0" w:color="auto"/>
                <w:right w:val="none" w:sz="0" w:space="0" w:color="auto"/>
              </w:divBdr>
            </w:div>
            <w:div w:id="965693629">
              <w:marLeft w:val="0"/>
              <w:marRight w:val="0"/>
              <w:marTop w:val="0"/>
              <w:marBottom w:val="0"/>
              <w:divBdr>
                <w:top w:val="none" w:sz="0" w:space="0" w:color="auto"/>
                <w:left w:val="none" w:sz="0" w:space="0" w:color="auto"/>
                <w:bottom w:val="none" w:sz="0" w:space="0" w:color="auto"/>
                <w:right w:val="none" w:sz="0" w:space="0" w:color="auto"/>
              </w:divBdr>
            </w:div>
            <w:div w:id="332998941">
              <w:marLeft w:val="0"/>
              <w:marRight w:val="0"/>
              <w:marTop w:val="0"/>
              <w:marBottom w:val="0"/>
              <w:divBdr>
                <w:top w:val="none" w:sz="0" w:space="0" w:color="auto"/>
                <w:left w:val="none" w:sz="0" w:space="0" w:color="auto"/>
                <w:bottom w:val="none" w:sz="0" w:space="0" w:color="auto"/>
                <w:right w:val="none" w:sz="0" w:space="0" w:color="auto"/>
              </w:divBdr>
            </w:div>
            <w:div w:id="1394356508">
              <w:marLeft w:val="0"/>
              <w:marRight w:val="0"/>
              <w:marTop w:val="0"/>
              <w:marBottom w:val="0"/>
              <w:divBdr>
                <w:top w:val="none" w:sz="0" w:space="0" w:color="auto"/>
                <w:left w:val="none" w:sz="0" w:space="0" w:color="auto"/>
                <w:bottom w:val="none" w:sz="0" w:space="0" w:color="auto"/>
                <w:right w:val="none" w:sz="0" w:space="0" w:color="auto"/>
              </w:divBdr>
            </w:div>
            <w:div w:id="98186886">
              <w:marLeft w:val="0"/>
              <w:marRight w:val="0"/>
              <w:marTop w:val="0"/>
              <w:marBottom w:val="0"/>
              <w:divBdr>
                <w:top w:val="none" w:sz="0" w:space="0" w:color="auto"/>
                <w:left w:val="none" w:sz="0" w:space="0" w:color="auto"/>
                <w:bottom w:val="none" w:sz="0" w:space="0" w:color="auto"/>
                <w:right w:val="none" w:sz="0" w:space="0" w:color="auto"/>
              </w:divBdr>
            </w:div>
            <w:div w:id="1156843888">
              <w:marLeft w:val="0"/>
              <w:marRight w:val="0"/>
              <w:marTop w:val="0"/>
              <w:marBottom w:val="0"/>
              <w:divBdr>
                <w:top w:val="none" w:sz="0" w:space="0" w:color="auto"/>
                <w:left w:val="none" w:sz="0" w:space="0" w:color="auto"/>
                <w:bottom w:val="none" w:sz="0" w:space="0" w:color="auto"/>
                <w:right w:val="none" w:sz="0" w:space="0" w:color="auto"/>
              </w:divBdr>
            </w:div>
            <w:div w:id="230509750">
              <w:marLeft w:val="0"/>
              <w:marRight w:val="0"/>
              <w:marTop w:val="0"/>
              <w:marBottom w:val="0"/>
              <w:divBdr>
                <w:top w:val="none" w:sz="0" w:space="0" w:color="auto"/>
                <w:left w:val="none" w:sz="0" w:space="0" w:color="auto"/>
                <w:bottom w:val="none" w:sz="0" w:space="0" w:color="auto"/>
                <w:right w:val="none" w:sz="0" w:space="0" w:color="auto"/>
              </w:divBdr>
            </w:div>
            <w:div w:id="2088845413">
              <w:marLeft w:val="0"/>
              <w:marRight w:val="0"/>
              <w:marTop w:val="0"/>
              <w:marBottom w:val="0"/>
              <w:divBdr>
                <w:top w:val="none" w:sz="0" w:space="0" w:color="auto"/>
                <w:left w:val="none" w:sz="0" w:space="0" w:color="auto"/>
                <w:bottom w:val="none" w:sz="0" w:space="0" w:color="auto"/>
                <w:right w:val="none" w:sz="0" w:space="0" w:color="auto"/>
              </w:divBdr>
            </w:div>
            <w:div w:id="1917201384">
              <w:marLeft w:val="0"/>
              <w:marRight w:val="0"/>
              <w:marTop w:val="0"/>
              <w:marBottom w:val="0"/>
              <w:divBdr>
                <w:top w:val="none" w:sz="0" w:space="0" w:color="auto"/>
                <w:left w:val="none" w:sz="0" w:space="0" w:color="auto"/>
                <w:bottom w:val="none" w:sz="0" w:space="0" w:color="auto"/>
                <w:right w:val="none" w:sz="0" w:space="0" w:color="auto"/>
              </w:divBdr>
            </w:div>
            <w:div w:id="1972317837">
              <w:marLeft w:val="0"/>
              <w:marRight w:val="0"/>
              <w:marTop w:val="0"/>
              <w:marBottom w:val="0"/>
              <w:divBdr>
                <w:top w:val="none" w:sz="0" w:space="0" w:color="auto"/>
                <w:left w:val="none" w:sz="0" w:space="0" w:color="auto"/>
                <w:bottom w:val="none" w:sz="0" w:space="0" w:color="auto"/>
                <w:right w:val="none" w:sz="0" w:space="0" w:color="auto"/>
              </w:divBdr>
            </w:div>
            <w:div w:id="1630084691">
              <w:marLeft w:val="0"/>
              <w:marRight w:val="0"/>
              <w:marTop w:val="0"/>
              <w:marBottom w:val="0"/>
              <w:divBdr>
                <w:top w:val="none" w:sz="0" w:space="0" w:color="auto"/>
                <w:left w:val="none" w:sz="0" w:space="0" w:color="auto"/>
                <w:bottom w:val="none" w:sz="0" w:space="0" w:color="auto"/>
                <w:right w:val="none" w:sz="0" w:space="0" w:color="auto"/>
              </w:divBdr>
            </w:div>
            <w:div w:id="2025671055">
              <w:marLeft w:val="0"/>
              <w:marRight w:val="0"/>
              <w:marTop w:val="0"/>
              <w:marBottom w:val="0"/>
              <w:divBdr>
                <w:top w:val="none" w:sz="0" w:space="0" w:color="auto"/>
                <w:left w:val="none" w:sz="0" w:space="0" w:color="auto"/>
                <w:bottom w:val="none" w:sz="0" w:space="0" w:color="auto"/>
                <w:right w:val="none" w:sz="0" w:space="0" w:color="auto"/>
              </w:divBdr>
            </w:div>
            <w:div w:id="469983799">
              <w:marLeft w:val="0"/>
              <w:marRight w:val="0"/>
              <w:marTop w:val="0"/>
              <w:marBottom w:val="0"/>
              <w:divBdr>
                <w:top w:val="none" w:sz="0" w:space="0" w:color="auto"/>
                <w:left w:val="none" w:sz="0" w:space="0" w:color="auto"/>
                <w:bottom w:val="none" w:sz="0" w:space="0" w:color="auto"/>
                <w:right w:val="none" w:sz="0" w:space="0" w:color="auto"/>
              </w:divBdr>
            </w:div>
            <w:div w:id="210187806">
              <w:marLeft w:val="0"/>
              <w:marRight w:val="0"/>
              <w:marTop w:val="0"/>
              <w:marBottom w:val="0"/>
              <w:divBdr>
                <w:top w:val="none" w:sz="0" w:space="0" w:color="auto"/>
                <w:left w:val="none" w:sz="0" w:space="0" w:color="auto"/>
                <w:bottom w:val="none" w:sz="0" w:space="0" w:color="auto"/>
                <w:right w:val="none" w:sz="0" w:space="0" w:color="auto"/>
              </w:divBdr>
            </w:div>
            <w:div w:id="6879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117523231">
      <w:bodyDiv w:val="1"/>
      <w:marLeft w:val="0"/>
      <w:marRight w:val="0"/>
      <w:marTop w:val="0"/>
      <w:marBottom w:val="0"/>
      <w:divBdr>
        <w:top w:val="none" w:sz="0" w:space="0" w:color="auto"/>
        <w:left w:val="none" w:sz="0" w:space="0" w:color="auto"/>
        <w:bottom w:val="none" w:sz="0" w:space="0" w:color="auto"/>
        <w:right w:val="none" w:sz="0" w:space="0" w:color="auto"/>
      </w:divBdr>
      <w:divsChild>
        <w:div w:id="1445537232">
          <w:marLeft w:val="0"/>
          <w:marRight w:val="0"/>
          <w:marTop w:val="0"/>
          <w:marBottom w:val="0"/>
          <w:divBdr>
            <w:top w:val="none" w:sz="0" w:space="0" w:color="auto"/>
            <w:left w:val="none" w:sz="0" w:space="0" w:color="auto"/>
            <w:bottom w:val="none" w:sz="0" w:space="0" w:color="auto"/>
            <w:right w:val="none" w:sz="0" w:space="0" w:color="auto"/>
          </w:divBdr>
          <w:divsChild>
            <w:div w:id="1713191575">
              <w:marLeft w:val="0"/>
              <w:marRight w:val="0"/>
              <w:marTop w:val="0"/>
              <w:marBottom w:val="0"/>
              <w:divBdr>
                <w:top w:val="none" w:sz="0" w:space="0" w:color="auto"/>
                <w:left w:val="none" w:sz="0" w:space="0" w:color="auto"/>
                <w:bottom w:val="none" w:sz="0" w:space="0" w:color="auto"/>
                <w:right w:val="none" w:sz="0" w:space="0" w:color="auto"/>
              </w:divBdr>
            </w:div>
            <w:div w:id="1197697611">
              <w:marLeft w:val="0"/>
              <w:marRight w:val="0"/>
              <w:marTop w:val="0"/>
              <w:marBottom w:val="0"/>
              <w:divBdr>
                <w:top w:val="none" w:sz="0" w:space="0" w:color="auto"/>
                <w:left w:val="none" w:sz="0" w:space="0" w:color="auto"/>
                <w:bottom w:val="none" w:sz="0" w:space="0" w:color="auto"/>
                <w:right w:val="none" w:sz="0" w:space="0" w:color="auto"/>
              </w:divBdr>
            </w:div>
            <w:div w:id="1895847689">
              <w:marLeft w:val="0"/>
              <w:marRight w:val="0"/>
              <w:marTop w:val="0"/>
              <w:marBottom w:val="0"/>
              <w:divBdr>
                <w:top w:val="none" w:sz="0" w:space="0" w:color="auto"/>
                <w:left w:val="none" w:sz="0" w:space="0" w:color="auto"/>
                <w:bottom w:val="none" w:sz="0" w:space="0" w:color="auto"/>
                <w:right w:val="none" w:sz="0" w:space="0" w:color="auto"/>
              </w:divBdr>
            </w:div>
            <w:div w:id="346636267">
              <w:marLeft w:val="0"/>
              <w:marRight w:val="0"/>
              <w:marTop w:val="0"/>
              <w:marBottom w:val="0"/>
              <w:divBdr>
                <w:top w:val="none" w:sz="0" w:space="0" w:color="auto"/>
                <w:left w:val="none" w:sz="0" w:space="0" w:color="auto"/>
                <w:bottom w:val="none" w:sz="0" w:space="0" w:color="auto"/>
                <w:right w:val="none" w:sz="0" w:space="0" w:color="auto"/>
              </w:divBdr>
            </w:div>
            <w:div w:id="1102847224">
              <w:marLeft w:val="0"/>
              <w:marRight w:val="0"/>
              <w:marTop w:val="0"/>
              <w:marBottom w:val="0"/>
              <w:divBdr>
                <w:top w:val="none" w:sz="0" w:space="0" w:color="auto"/>
                <w:left w:val="none" w:sz="0" w:space="0" w:color="auto"/>
                <w:bottom w:val="none" w:sz="0" w:space="0" w:color="auto"/>
                <w:right w:val="none" w:sz="0" w:space="0" w:color="auto"/>
              </w:divBdr>
            </w:div>
            <w:div w:id="1401556386">
              <w:marLeft w:val="0"/>
              <w:marRight w:val="0"/>
              <w:marTop w:val="0"/>
              <w:marBottom w:val="0"/>
              <w:divBdr>
                <w:top w:val="none" w:sz="0" w:space="0" w:color="auto"/>
                <w:left w:val="none" w:sz="0" w:space="0" w:color="auto"/>
                <w:bottom w:val="none" w:sz="0" w:space="0" w:color="auto"/>
                <w:right w:val="none" w:sz="0" w:space="0" w:color="auto"/>
              </w:divBdr>
            </w:div>
            <w:div w:id="358969413">
              <w:marLeft w:val="0"/>
              <w:marRight w:val="0"/>
              <w:marTop w:val="0"/>
              <w:marBottom w:val="0"/>
              <w:divBdr>
                <w:top w:val="none" w:sz="0" w:space="0" w:color="auto"/>
                <w:left w:val="none" w:sz="0" w:space="0" w:color="auto"/>
                <w:bottom w:val="none" w:sz="0" w:space="0" w:color="auto"/>
                <w:right w:val="none" w:sz="0" w:space="0" w:color="auto"/>
              </w:divBdr>
            </w:div>
            <w:div w:id="879782198">
              <w:marLeft w:val="0"/>
              <w:marRight w:val="0"/>
              <w:marTop w:val="0"/>
              <w:marBottom w:val="0"/>
              <w:divBdr>
                <w:top w:val="none" w:sz="0" w:space="0" w:color="auto"/>
                <w:left w:val="none" w:sz="0" w:space="0" w:color="auto"/>
                <w:bottom w:val="none" w:sz="0" w:space="0" w:color="auto"/>
                <w:right w:val="none" w:sz="0" w:space="0" w:color="auto"/>
              </w:divBdr>
            </w:div>
            <w:div w:id="1431657470">
              <w:marLeft w:val="0"/>
              <w:marRight w:val="0"/>
              <w:marTop w:val="0"/>
              <w:marBottom w:val="0"/>
              <w:divBdr>
                <w:top w:val="none" w:sz="0" w:space="0" w:color="auto"/>
                <w:left w:val="none" w:sz="0" w:space="0" w:color="auto"/>
                <w:bottom w:val="none" w:sz="0" w:space="0" w:color="auto"/>
                <w:right w:val="none" w:sz="0" w:space="0" w:color="auto"/>
              </w:divBdr>
            </w:div>
            <w:div w:id="1014263527">
              <w:marLeft w:val="0"/>
              <w:marRight w:val="0"/>
              <w:marTop w:val="0"/>
              <w:marBottom w:val="0"/>
              <w:divBdr>
                <w:top w:val="none" w:sz="0" w:space="0" w:color="auto"/>
                <w:left w:val="none" w:sz="0" w:space="0" w:color="auto"/>
                <w:bottom w:val="none" w:sz="0" w:space="0" w:color="auto"/>
                <w:right w:val="none" w:sz="0" w:space="0" w:color="auto"/>
              </w:divBdr>
            </w:div>
            <w:div w:id="706758709">
              <w:marLeft w:val="0"/>
              <w:marRight w:val="0"/>
              <w:marTop w:val="0"/>
              <w:marBottom w:val="0"/>
              <w:divBdr>
                <w:top w:val="none" w:sz="0" w:space="0" w:color="auto"/>
                <w:left w:val="none" w:sz="0" w:space="0" w:color="auto"/>
                <w:bottom w:val="none" w:sz="0" w:space="0" w:color="auto"/>
                <w:right w:val="none" w:sz="0" w:space="0" w:color="auto"/>
              </w:divBdr>
            </w:div>
            <w:div w:id="7510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3265">
      <w:bodyDiv w:val="1"/>
      <w:marLeft w:val="0"/>
      <w:marRight w:val="0"/>
      <w:marTop w:val="0"/>
      <w:marBottom w:val="0"/>
      <w:divBdr>
        <w:top w:val="none" w:sz="0" w:space="0" w:color="auto"/>
        <w:left w:val="none" w:sz="0" w:space="0" w:color="auto"/>
        <w:bottom w:val="none" w:sz="0" w:space="0" w:color="auto"/>
        <w:right w:val="none" w:sz="0" w:space="0" w:color="auto"/>
      </w:divBdr>
      <w:divsChild>
        <w:div w:id="2123835800">
          <w:marLeft w:val="0"/>
          <w:marRight w:val="0"/>
          <w:marTop w:val="0"/>
          <w:marBottom w:val="0"/>
          <w:divBdr>
            <w:top w:val="none" w:sz="0" w:space="0" w:color="auto"/>
            <w:left w:val="none" w:sz="0" w:space="0" w:color="auto"/>
            <w:bottom w:val="none" w:sz="0" w:space="0" w:color="auto"/>
            <w:right w:val="none" w:sz="0" w:space="0" w:color="auto"/>
          </w:divBdr>
          <w:divsChild>
            <w:div w:id="390814333">
              <w:marLeft w:val="0"/>
              <w:marRight w:val="0"/>
              <w:marTop w:val="0"/>
              <w:marBottom w:val="0"/>
              <w:divBdr>
                <w:top w:val="none" w:sz="0" w:space="0" w:color="auto"/>
                <w:left w:val="none" w:sz="0" w:space="0" w:color="auto"/>
                <w:bottom w:val="none" w:sz="0" w:space="0" w:color="auto"/>
                <w:right w:val="none" w:sz="0" w:space="0" w:color="auto"/>
              </w:divBdr>
            </w:div>
            <w:div w:id="575634391">
              <w:marLeft w:val="0"/>
              <w:marRight w:val="0"/>
              <w:marTop w:val="0"/>
              <w:marBottom w:val="0"/>
              <w:divBdr>
                <w:top w:val="none" w:sz="0" w:space="0" w:color="auto"/>
                <w:left w:val="none" w:sz="0" w:space="0" w:color="auto"/>
                <w:bottom w:val="none" w:sz="0" w:space="0" w:color="auto"/>
                <w:right w:val="none" w:sz="0" w:space="0" w:color="auto"/>
              </w:divBdr>
            </w:div>
            <w:div w:id="623851044">
              <w:marLeft w:val="0"/>
              <w:marRight w:val="0"/>
              <w:marTop w:val="0"/>
              <w:marBottom w:val="0"/>
              <w:divBdr>
                <w:top w:val="none" w:sz="0" w:space="0" w:color="auto"/>
                <w:left w:val="none" w:sz="0" w:space="0" w:color="auto"/>
                <w:bottom w:val="none" w:sz="0" w:space="0" w:color="auto"/>
                <w:right w:val="none" w:sz="0" w:space="0" w:color="auto"/>
              </w:divBdr>
            </w:div>
            <w:div w:id="726221384">
              <w:marLeft w:val="0"/>
              <w:marRight w:val="0"/>
              <w:marTop w:val="0"/>
              <w:marBottom w:val="0"/>
              <w:divBdr>
                <w:top w:val="none" w:sz="0" w:space="0" w:color="auto"/>
                <w:left w:val="none" w:sz="0" w:space="0" w:color="auto"/>
                <w:bottom w:val="none" w:sz="0" w:space="0" w:color="auto"/>
                <w:right w:val="none" w:sz="0" w:space="0" w:color="auto"/>
              </w:divBdr>
            </w:div>
            <w:div w:id="1609391406">
              <w:marLeft w:val="0"/>
              <w:marRight w:val="0"/>
              <w:marTop w:val="0"/>
              <w:marBottom w:val="0"/>
              <w:divBdr>
                <w:top w:val="none" w:sz="0" w:space="0" w:color="auto"/>
                <w:left w:val="none" w:sz="0" w:space="0" w:color="auto"/>
                <w:bottom w:val="none" w:sz="0" w:space="0" w:color="auto"/>
                <w:right w:val="none" w:sz="0" w:space="0" w:color="auto"/>
              </w:divBdr>
            </w:div>
            <w:div w:id="1059093437">
              <w:marLeft w:val="0"/>
              <w:marRight w:val="0"/>
              <w:marTop w:val="0"/>
              <w:marBottom w:val="0"/>
              <w:divBdr>
                <w:top w:val="none" w:sz="0" w:space="0" w:color="auto"/>
                <w:left w:val="none" w:sz="0" w:space="0" w:color="auto"/>
                <w:bottom w:val="none" w:sz="0" w:space="0" w:color="auto"/>
                <w:right w:val="none" w:sz="0" w:space="0" w:color="auto"/>
              </w:divBdr>
            </w:div>
            <w:div w:id="813715763">
              <w:marLeft w:val="0"/>
              <w:marRight w:val="0"/>
              <w:marTop w:val="0"/>
              <w:marBottom w:val="0"/>
              <w:divBdr>
                <w:top w:val="none" w:sz="0" w:space="0" w:color="auto"/>
                <w:left w:val="none" w:sz="0" w:space="0" w:color="auto"/>
                <w:bottom w:val="none" w:sz="0" w:space="0" w:color="auto"/>
                <w:right w:val="none" w:sz="0" w:space="0" w:color="auto"/>
              </w:divBdr>
            </w:div>
            <w:div w:id="1090001174">
              <w:marLeft w:val="0"/>
              <w:marRight w:val="0"/>
              <w:marTop w:val="0"/>
              <w:marBottom w:val="0"/>
              <w:divBdr>
                <w:top w:val="none" w:sz="0" w:space="0" w:color="auto"/>
                <w:left w:val="none" w:sz="0" w:space="0" w:color="auto"/>
                <w:bottom w:val="none" w:sz="0" w:space="0" w:color="auto"/>
                <w:right w:val="none" w:sz="0" w:space="0" w:color="auto"/>
              </w:divBdr>
            </w:div>
            <w:div w:id="1852648069">
              <w:marLeft w:val="0"/>
              <w:marRight w:val="0"/>
              <w:marTop w:val="0"/>
              <w:marBottom w:val="0"/>
              <w:divBdr>
                <w:top w:val="none" w:sz="0" w:space="0" w:color="auto"/>
                <w:left w:val="none" w:sz="0" w:space="0" w:color="auto"/>
                <w:bottom w:val="none" w:sz="0" w:space="0" w:color="auto"/>
                <w:right w:val="none" w:sz="0" w:space="0" w:color="auto"/>
              </w:divBdr>
            </w:div>
            <w:div w:id="1106079916">
              <w:marLeft w:val="0"/>
              <w:marRight w:val="0"/>
              <w:marTop w:val="0"/>
              <w:marBottom w:val="0"/>
              <w:divBdr>
                <w:top w:val="none" w:sz="0" w:space="0" w:color="auto"/>
                <w:left w:val="none" w:sz="0" w:space="0" w:color="auto"/>
                <w:bottom w:val="none" w:sz="0" w:space="0" w:color="auto"/>
                <w:right w:val="none" w:sz="0" w:space="0" w:color="auto"/>
              </w:divBdr>
            </w:div>
            <w:div w:id="281616059">
              <w:marLeft w:val="0"/>
              <w:marRight w:val="0"/>
              <w:marTop w:val="0"/>
              <w:marBottom w:val="0"/>
              <w:divBdr>
                <w:top w:val="none" w:sz="0" w:space="0" w:color="auto"/>
                <w:left w:val="none" w:sz="0" w:space="0" w:color="auto"/>
                <w:bottom w:val="none" w:sz="0" w:space="0" w:color="auto"/>
                <w:right w:val="none" w:sz="0" w:space="0" w:color="auto"/>
              </w:divBdr>
            </w:div>
            <w:div w:id="44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7509">
      <w:bodyDiv w:val="1"/>
      <w:marLeft w:val="0"/>
      <w:marRight w:val="0"/>
      <w:marTop w:val="0"/>
      <w:marBottom w:val="0"/>
      <w:divBdr>
        <w:top w:val="none" w:sz="0" w:space="0" w:color="auto"/>
        <w:left w:val="none" w:sz="0" w:space="0" w:color="auto"/>
        <w:bottom w:val="none" w:sz="0" w:space="0" w:color="auto"/>
        <w:right w:val="none" w:sz="0" w:space="0" w:color="auto"/>
      </w:divBdr>
      <w:divsChild>
        <w:div w:id="1808934059">
          <w:marLeft w:val="0"/>
          <w:marRight w:val="0"/>
          <w:marTop w:val="0"/>
          <w:marBottom w:val="0"/>
          <w:divBdr>
            <w:top w:val="none" w:sz="0" w:space="0" w:color="auto"/>
            <w:left w:val="none" w:sz="0" w:space="0" w:color="auto"/>
            <w:bottom w:val="none" w:sz="0" w:space="0" w:color="auto"/>
            <w:right w:val="none" w:sz="0" w:space="0" w:color="auto"/>
          </w:divBdr>
          <w:divsChild>
            <w:div w:id="1535732397">
              <w:marLeft w:val="0"/>
              <w:marRight w:val="0"/>
              <w:marTop w:val="0"/>
              <w:marBottom w:val="0"/>
              <w:divBdr>
                <w:top w:val="none" w:sz="0" w:space="0" w:color="auto"/>
                <w:left w:val="none" w:sz="0" w:space="0" w:color="auto"/>
                <w:bottom w:val="none" w:sz="0" w:space="0" w:color="auto"/>
                <w:right w:val="none" w:sz="0" w:space="0" w:color="auto"/>
              </w:divBdr>
            </w:div>
            <w:div w:id="622806400">
              <w:marLeft w:val="0"/>
              <w:marRight w:val="0"/>
              <w:marTop w:val="0"/>
              <w:marBottom w:val="0"/>
              <w:divBdr>
                <w:top w:val="none" w:sz="0" w:space="0" w:color="auto"/>
                <w:left w:val="none" w:sz="0" w:space="0" w:color="auto"/>
                <w:bottom w:val="none" w:sz="0" w:space="0" w:color="auto"/>
                <w:right w:val="none" w:sz="0" w:space="0" w:color="auto"/>
              </w:divBdr>
            </w:div>
            <w:div w:id="1434328317">
              <w:marLeft w:val="0"/>
              <w:marRight w:val="0"/>
              <w:marTop w:val="0"/>
              <w:marBottom w:val="0"/>
              <w:divBdr>
                <w:top w:val="none" w:sz="0" w:space="0" w:color="auto"/>
                <w:left w:val="none" w:sz="0" w:space="0" w:color="auto"/>
                <w:bottom w:val="none" w:sz="0" w:space="0" w:color="auto"/>
                <w:right w:val="none" w:sz="0" w:space="0" w:color="auto"/>
              </w:divBdr>
            </w:div>
            <w:div w:id="377364385">
              <w:marLeft w:val="0"/>
              <w:marRight w:val="0"/>
              <w:marTop w:val="0"/>
              <w:marBottom w:val="0"/>
              <w:divBdr>
                <w:top w:val="none" w:sz="0" w:space="0" w:color="auto"/>
                <w:left w:val="none" w:sz="0" w:space="0" w:color="auto"/>
                <w:bottom w:val="none" w:sz="0" w:space="0" w:color="auto"/>
                <w:right w:val="none" w:sz="0" w:space="0" w:color="auto"/>
              </w:divBdr>
            </w:div>
            <w:div w:id="1753700506">
              <w:marLeft w:val="0"/>
              <w:marRight w:val="0"/>
              <w:marTop w:val="0"/>
              <w:marBottom w:val="0"/>
              <w:divBdr>
                <w:top w:val="none" w:sz="0" w:space="0" w:color="auto"/>
                <w:left w:val="none" w:sz="0" w:space="0" w:color="auto"/>
                <w:bottom w:val="none" w:sz="0" w:space="0" w:color="auto"/>
                <w:right w:val="none" w:sz="0" w:space="0" w:color="auto"/>
              </w:divBdr>
            </w:div>
            <w:div w:id="550731130">
              <w:marLeft w:val="0"/>
              <w:marRight w:val="0"/>
              <w:marTop w:val="0"/>
              <w:marBottom w:val="0"/>
              <w:divBdr>
                <w:top w:val="none" w:sz="0" w:space="0" w:color="auto"/>
                <w:left w:val="none" w:sz="0" w:space="0" w:color="auto"/>
                <w:bottom w:val="none" w:sz="0" w:space="0" w:color="auto"/>
                <w:right w:val="none" w:sz="0" w:space="0" w:color="auto"/>
              </w:divBdr>
            </w:div>
            <w:div w:id="1732345024">
              <w:marLeft w:val="0"/>
              <w:marRight w:val="0"/>
              <w:marTop w:val="0"/>
              <w:marBottom w:val="0"/>
              <w:divBdr>
                <w:top w:val="none" w:sz="0" w:space="0" w:color="auto"/>
                <w:left w:val="none" w:sz="0" w:space="0" w:color="auto"/>
                <w:bottom w:val="none" w:sz="0" w:space="0" w:color="auto"/>
                <w:right w:val="none" w:sz="0" w:space="0" w:color="auto"/>
              </w:divBdr>
            </w:div>
            <w:div w:id="1902400210">
              <w:marLeft w:val="0"/>
              <w:marRight w:val="0"/>
              <w:marTop w:val="0"/>
              <w:marBottom w:val="0"/>
              <w:divBdr>
                <w:top w:val="none" w:sz="0" w:space="0" w:color="auto"/>
                <w:left w:val="none" w:sz="0" w:space="0" w:color="auto"/>
                <w:bottom w:val="none" w:sz="0" w:space="0" w:color="auto"/>
                <w:right w:val="none" w:sz="0" w:space="0" w:color="auto"/>
              </w:divBdr>
            </w:div>
            <w:div w:id="1954939447">
              <w:marLeft w:val="0"/>
              <w:marRight w:val="0"/>
              <w:marTop w:val="0"/>
              <w:marBottom w:val="0"/>
              <w:divBdr>
                <w:top w:val="none" w:sz="0" w:space="0" w:color="auto"/>
                <w:left w:val="none" w:sz="0" w:space="0" w:color="auto"/>
                <w:bottom w:val="none" w:sz="0" w:space="0" w:color="auto"/>
                <w:right w:val="none" w:sz="0" w:space="0" w:color="auto"/>
              </w:divBdr>
            </w:div>
            <w:div w:id="1977180765">
              <w:marLeft w:val="0"/>
              <w:marRight w:val="0"/>
              <w:marTop w:val="0"/>
              <w:marBottom w:val="0"/>
              <w:divBdr>
                <w:top w:val="none" w:sz="0" w:space="0" w:color="auto"/>
                <w:left w:val="none" w:sz="0" w:space="0" w:color="auto"/>
                <w:bottom w:val="none" w:sz="0" w:space="0" w:color="auto"/>
                <w:right w:val="none" w:sz="0" w:space="0" w:color="auto"/>
              </w:divBdr>
            </w:div>
            <w:div w:id="989862946">
              <w:marLeft w:val="0"/>
              <w:marRight w:val="0"/>
              <w:marTop w:val="0"/>
              <w:marBottom w:val="0"/>
              <w:divBdr>
                <w:top w:val="none" w:sz="0" w:space="0" w:color="auto"/>
                <w:left w:val="none" w:sz="0" w:space="0" w:color="auto"/>
                <w:bottom w:val="none" w:sz="0" w:space="0" w:color="auto"/>
                <w:right w:val="none" w:sz="0" w:space="0" w:color="auto"/>
              </w:divBdr>
            </w:div>
            <w:div w:id="1440877414">
              <w:marLeft w:val="0"/>
              <w:marRight w:val="0"/>
              <w:marTop w:val="0"/>
              <w:marBottom w:val="0"/>
              <w:divBdr>
                <w:top w:val="none" w:sz="0" w:space="0" w:color="auto"/>
                <w:left w:val="none" w:sz="0" w:space="0" w:color="auto"/>
                <w:bottom w:val="none" w:sz="0" w:space="0" w:color="auto"/>
                <w:right w:val="none" w:sz="0" w:space="0" w:color="auto"/>
              </w:divBdr>
            </w:div>
            <w:div w:id="1436054060">
              <w:marLeft w:val="0"/>
              <w:marRight w:val="0"/>
              <w:marTop w:val="0"/>
              <w:marBottom w:val="0"/>
              <w:divBdr>
                <w:top w:val="none" w:sz="0" w:space="0" w:color="auto"/>
                <w:left w:val="none" w:sz="0" w:space="0" w:color="auto"/>
                <w:bottom w:val="none" w:sz="0" w:space="0" w:color="auto"/>
                <w:right w:val="none" w:sz="0" w:space="0" w:color="auto"/>
              </w:divBdr>
            </w:div>
            <w:div w:id="789862769">
              <w:marLeft w:val="0"/>
              <w:marRight w:val="0"/>
              <w:marTop w:val="0"/>
              <w:marBottom w:val="0"/>
              <w:divBdr>
                <w:top w:val="none" w:sz="0" w:space="0" w:color="auto"/>
                <w:left w:val="none" w:sz="0" w:space="0" w:color="auto"/>
                <w:bottom w:val="none" w:sz="0" w:space="0" w:color="auto"/>
                <w:right w:val="none" w:sz="0" w:space="0" w:color="auto"/>
              </w:divBdr>
            </w:div>
            <w:div w:id="1438212856">
              <w:marLeft w:val="0"/>
              <w:marRight w:val="0"/>
              <w:marTop w:val="0"/>
              <w:marBottom w:val="0"/>
              <w:divBdr>
                <w:top w:val="none" w:sz="0" w:space="0" w:color="auto"/>
                <w:left w:val="none" w:sz="0" w:space="0" w:color="auto"/>
                <w:bottom w:val="none" w:sz="0" w:space="0" w:color="auto"/>
                <w:right w:val="none" w:sz="0" w:space="0" w:color="auto"/>
              </w:divBdr>
            </w:div>
            <w:div w:id="1786729811">
              <w:marLeft w:val="0"/>
              <w:marRight w:val="0"/>
              <w:marTop w:val="0"/>
              <w:marBottom w:val="0"/>
              <w:divBdr>
                <w:top w:val="none" w:sz="0" w:space="0" w:color="auto"/>
                <w:left w:val="none" w:sz="0" w:space="0" w:color="auto"/>
                <w:bottom w:val="none" w:sz="0" w:space="0" w:color="auto"/>
                <w:right w:val="none" w:sz="0" w:space="0" w:color="auto"/>
              </w:divBdr>
            </w:div>
            <w:div w:id="1866599658">
              <w:marLeft w:val="0"/>
              <w:marRight w:val="0"/>
              <w:marTop w:val="0"/>
              <w:marBottom w:val="0"/>
              <w:divBdr>
                <w:top w:val="none" w:sz="0" w:space="0" w:color="auto"/>
                <w:left w:val="none" w:sz="0" w:space="0" w:color="auto"/>
                <w:bottom w:val="none" w:sz="0" w:space="0" w:color="auto"/>
                <w:right w:val="none" w:sz="0" w:space="0" w:color="auto"/>
              </w:divBdr>
            </w:div>
            <w:div w:id="1870875791">
              <w:marLeft w:val="0"/>
              <w:marRight w:val="0"/>
              <w:marTop w:val="0"/>
              <w:marBottom w:val="0"/>
              <w:divBdr>
                <w:top w:val="none" w:sz="0" w:space="0" w:color="auto"/>
                <w:left w:val="none" w:sz="0" w:space="0" w:color="auto"/>
                <w:bottom w:val="none" w:sz="0" w:space="0" w:color="auto"/>
                <w:right w:val="none" w:sz="0" w:space="0" w:color="auto"/>
              </w:divBdr>
            </w:div>
            <w:div w:id="477068197">
              <w:marLeft w:val="0"/>
              <w:marRight w:val="0"/>
              <w:marTop w:val="0"/>
              <w:marBottom w:val="0"/>
              <w:divBdr>
                <w:top w:val="none" w:sz="0" w:space="0" w:color="auto"/>
                <w:left w:val="none" w:sz="0" w:space="0" w:color="auto"/>
                <w:bottom w:val="none" w:sz="0" w:space="0" w:color="auto"/>
                <w:right w:val="none" w:sz="0" w:space="0" w:color="auto"/>
              </w:divBdr>
            </w:div>
            <w:div w:id="323510801">
              <w:marLeft w:val="0"/>
              <w:marRight w:val="0"/>
              <w:marTop w:val="0"/>
              <w:marBottom w:val="0"/>
              <w:divBdr>
                <w:top w:val="none" w:sz="0" w:space="0" w:color="auto"/>
                <w:left w:val="none" w:sz="0" w:space="0" w:color="auto"/>
                <w:bottom w:val="none" w:sz="0" w:space="0" w:color="auto"/>
                <w:right w:val="none" w:sz="0" w:space="0" w:color="auto"/>
              </w:divBdr>
            </w:div>
            <w:div w:id="1309242664">
              <w:marLeft w:val="0"/>
              <w:marRight w:val="0"/>
              <w:marTop w:val="0"/>
              <w:marBottom w:val="0"/>
              <w:divBdr>
                <w:top w:val="none" w:sz="0" w:space="0" w:color="auto"/>
                <w:left w:val="none" w:sz="0" w:space="0" w:color="auto"/>
                <w:bottom w:val="none" w:sz="0" w:space="0" w:color="auto"/>
                <w:right w:val="none" w:sz="0" w:space="0" w:color="auto"/>
              </w:divBdr>
            </w:div>
            <w:div w:id="781846872">
              <w:marLeft w:val="0"/>
              <w:marRight w:val="0"/>
              <w:marTop w:val="0"/>
              <w:marBottom w:val="0"/>
              <w:divBdr>
                <w:top w:val="none" w:sz="0" w:space="0" w:color="auto"/>
                <w:left w:val="none" w:sz="0" w:space="0" w:color="auto"/>
                <w:bottom w:val="none" w:sz="0" w:space="0" w:color="auto"/>
                <w:right w:val="none" w:sz="0" w:space="0" w:color="auto"/>
              </w:divBdr>
            </w:div>
            <w:div w:id="2015375513">
              <w:marLeft w:val="0"/>
              <w:marRight w:val="0"/>
              <w:marTop w:val="0"/>
              <w:marBottom w:val="0"/>
              <w:divBdr>
                <w:top w:val="none" w:sz="0" w:space="0" w:color="auto"/>
                <w:left w:val="none" w:sz="0" w:space="0" w:color="auto"/>
                <w:bottom w:val="none" w:sz="0" w:space="0" w:color="auto"/>
                <w:right w:val="none" w:sz="0" w:space="0" w:color="auto"/>
              </w:divBdr>
            </w:div>
            <w:div w:id="1962803572">
              <w:marLeft w:val="0"/>
              <w:marRight w:val="0"/>
              <w:marTop w:val="0"/>
              <w:marBottom w:val="0"/>
              <w:divBdr>
                <w:top w:val="none" w:sz="0" w:space="0" w:color="auto"/>
                <w:left w:val="none" w:sz="0" w:space="0" w:color="auto"/>
                <w:bottom w:val="none" w:sz="0" w:space="0" w:color="auto"/>
                <w:right w:val="none" w:sz="0" w:space="0" w:color="auto"/>
              </w:divBdr>
            </w:div>
            <w:div w:id="1020935379">
              <w:marLeft w:val="0"/>
              <w:marRight w:val="0"/>
              <w:marTop w:val="0"/>
              <w:marBottom w:val="0"/>
              <w:divBdr>
                <w:top w:val="none" w:sz="0" w:space="0" w:color="auto"/>
                <w:left w:val="none" w:sz="0" w:space="0" w:color="auto"/>
                <w:bottom w:val="none" w:sz="0" w:space="0" w:color="auto"/>
                <w:right w:val="none" w:sz="0" w:space="0" w:color="auto"/>
              </w:divBdr>
            </w:div>
            <w:div w:id="2016613043">
              <w:marLeft w:val="0"/>
              <w:marRight w:val="0"/>
              <w:marTop w:val="0"/>
              <w:marBottom w:val="0"/>
              <w:divBdr>
                <w:top w:val="none" w:sz="0" w:space="0" w:color="auto"/>
                <w:left w:val="none" w:sz="0" w:space="0" w:color="auto"/>
                <w:bottom w:val="none" w:sz="0" w:space="0" w:color="auto"/>
                <w:right w:val="none" w:sz="0" w:space="0" w:color="auto"/>
              </w:divBdr>
            </w:div>
            <w:div w:id="1592203951">
              <w:marLeft w:val="0"/>
              <w:marRight w:val="0"/>
              <w:marTop w:val="0"/>
              <w:marBottom w:val="0"/>
              <w:divBdr>
                <w:top w:val="none" w:sz="0" w:space="0" w:color="auto"/>
                <w:left w:val="none" w:sz="0" w:space="0" w:color="auto"/>
                <w:bottom w:val="none" w:sz="0" w:space="0" w:color="auto"/>
                <w:right w:val="none" w:sz="0" w:space="0" w:color="auto"/>
              </w:divBdr>
            </w:div>
            <w:div w:id="6804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3691">
      <w:bodyDiv w:val="1"/>
      <w:marLeft w:val="0"/>
      <w:marRight w:val="0"/>
      <w:marTop w:val="0"/>
      <w:marBottom w:val="0"/>
      <w:divBdr>
        <w:top w:val="none" w:sz="0" w:space="0" w:color="auto"/>
        <w:left w:val="none" w:sz="0" w:space="0" w:color="auto"/>
        <w:bottom w:val="none" w:sz="0" w:space="0" w:color="auto"/>
        <w:right w:val="none" w:sz="0" w:space="0" w:color="auto"/>
      </w:divBdr>
      <w:divsChild>
        <w:div w:id="1384909136">
          <w:marLeft w:val="0"/>
          <w:marRight w:val="0"/>
          <w:marTop w:val="0"/>
          <w:marBottom w:val="0"/>
          <w:divBdr>
            <w:top w:val="none" w:sz="0" w:space="0" w:color="auto"/>
            <w:left w:val="none" w:sz="0" w:space="0" w:color="auto"/>
            <w:bottom w:val="none" w:sz="0" w:space="0" w:color="auto"/>
            <w:right w:val="none" w:sz="0" w:space="0" w:color="auto"/>
          </w:divBdr>
          <w:divsChild>
            <w:div w:id="405957496">
              <w:marLeft w:val="0"/>
              <w:marRight w:val="0"/>
              <w:marTop w:val="0"/>
              <w:marBottom w:val="0"/>
              <w:divBdr>
                <w:top w:val="none" w:sz="0" w:space="0" w:color="auto"/>
                <w:left w:val="none" w:sz="0" w:space="0" w:color="auto"/>
                <w:bottom w:val="none" w:sz="0" w:space="0" w:color="auto"/>
                <w:right w:val="none" w:sz="0" w:space="0" w:color="auto"/>
              </w:divBdr>
            </w:div>
            <w:div w:id="277861">
              <w:marLeft w:val="0"/>
              <w:marRight w:val="0"/>
              <w:marTop w:val="0"/>
              <w:marBottom w:val="0"/>
              <w:divBdr>
                <w:top w:val="none" w:sz="0" w:space="0" w:color="auto"/>
                <w:left w:val="none" w:sz="0" w:space="0" w:color="auto"/>
                <w:bottom w:val="none" w:sz="0" w:space="0" w:color="auto"/>
                <w:right w:val="none" w:sz="0" w:space="0" w:color="auto"/>
              </w:divBdr>
            </w:div>
            <w:div w:id="1608392299">
              <w:marLeft w:val="0"/>
              <w:marRight w:val="0"/>
              <w:marTop w:val="0"/>
              <w:marBottom w:val="0"/>
              <w:divBdr>
                <w:top w:val="none" w:sz="0" w:space="0" w:color="auto"/>
                <w:left w:val="none" w:sz="0" w:space="0" w:color="auto"/>
                <w:bottom w:val="none" w:sz="0" w:space="0" w:color="auto"/>
                <w:right w:val="none" w:sz="0" w:space="0" w:color="auto"/>
              </w:divBdr>
            </w:div>
            <w:div w:id="1900091579">
              <w:marLeft w:val="0"/>
              <w:marRight w:val="0"/>
              <w:marTop w:val="0"/>
              <w:marBottom w:val="0"/>
              <w:divBdr>
                <w:top w:val="none" w:sz="0" w:space="0" w:color="auto"/>
                <w:left w:val="none" w:sz="0" w:space="0" w:color="auto"/>
                <w:bottom w:val="none" w:sz="0" w:space="0" w:color="auto"/>
                <w:right w:val="none" w:sz="0" w:space="0" w:color="auto"/>
              </w:divBdr>
            </w:div>
            <w:div w:id="1316379237">
              <w:marLeft w:val="0"/>
              <w:marRight w:val="0"/>
              <w:marTop w:val="0"/>
              <w:marBottom w:val="0"/>
              <w:divBdr>
                <w:top w:val="none" w:sz="0" w:space="0" w:color="auto"/>
                <w:left w:val="none" w:sz="0" w:space="0" w:color="auto"/>
                <w:bottom w:val="none" w:sz="0" w:space="0" w:color="auto"/>
                <w:right w:val="none" w:sz="0" w:space="0" w:color="auto"/>
              </w:divBdr>
            </w:div>
            <w:div w:id="2076312756">
              <w:marLeft w:val="0"/>
              <w:marRight w:val="0"/>
              <w:marTop w:val="0"/>
              <w:marBottom w:val="0"/>
              <w:divBdr>
                <w:top w:val="none" w:sz="0" w:space="0" w:color="auto"/>
                <w:left w:val="none" w:sz="0" w:space="0" w:color="auto"/>
                <w:bottom w:val="none" w:sz="0" w:space="0" w:color="auto"/>
                <w:right w:val="none" w:sz="0" w:space="0" w:color="auto"/>
              </w:divBdr>
            </w:div>
            <w:div w:id="73211363">
              <w:marLeft w:val="0"/>
              <w:marRight w:val="0"/>
              <w:marTop w:val="0"/>
              <w:marBottom w:val="0"/>
              <w:divBdr>
                <w:top w:val="none" w:sz="0" w:space="0" w:color="auto"/>
                <w:left w:val="none" w:sz="0" w:space="0" w:color="auto"/>
                <w:bottom w:val="none" w:sz="0" w:space="0" w:color="auto"/>
                <w:right w:val="none" w:sz="0" w:space="0" w:color="auto"/>
              </w:divBdr>
            </w:div>
            <w:div w:id="779419958">
              <w:marLeft w:val="0"/>
              <w:marRight w:val="0"/>
              <w:marTop w:val="0"/>
              <w:marBottom w:val="0"/>
              <w:divBdr>
                <w:top w:val="none" w:sz="0" w:space="0" w:color="auto"/>
                <w:left w:val="none" w:sz="0" w:space="0" w:color="auto"/>
                <w:bottom w:val="none" w:sz="0" w:space="0" w:color="auto"/>
                <w:right w:val="none" w:sz="0" w:space="0" w:color="auto"/>
              </w:divBdr>
            </w:div>
            <w:div w:id="1985431700">
              <w:marLeft w:val="0"/>
              <w:marRight w:val="0"/>
              <w:marTop w:val="0"/>
              <w:marBottom w:val="0"/>
              <w:divBdr>
                <w:top w:val="none" w:sz="0" w:space="0" w:color="auto"/>
                <w:left w:val="none" w:sz="0" w:space="0" w:color="auto"/>
                <w:bottom w:val="none" w:sz="0" w:space="0" w:color="auto"/>
                <w:right w:val="none" w:sz="0" w:space="0" w:color="auto"/>
              </w:divBdr>
            </w:div>
            <w:div w:id="2099019680">
              <w:marLeft w:val="0"/>
              <w:marRight w:val="0"/>
              <w:marTop w:val="0"/>
              <w:marBottom w:val="0"/>
              <w:divBdr>
                <w:top w:val="none" w:sz="0" w:space="0" w:color="auto"/>
                <w:left w:val="none" w:sz="0" w:space="0" w:color="auto"/>
                <w:bottom w:val="none" w:sz="0" w:space="0" w:color="auto"/>
                <w:right w:val="none" w:sz="0" w:space="0" w:color="auto"/>
              </w:divBdr>
            </w:div>
            <w:div w:id="1330596829">
              <w:marLeft w:val="0"/>
              <w:marRight w:val="0"/>
              <w:marTop w:val="0"/>
              <w:marBottom w:val="0"/>
              <w:divBdr>
                <w:top w:val="none" w:sz="0" w:space="0" w:color="auto"/>
                <w:left w:val="none" w:sz="0" w:space="0" w:color="auto"/>
                <w:bottom w:val="none" w:sz="0" w:space="0" w:color="auto"/>
                <w:right w:val="none" w:sz="0" w:space="0" w:color="auto"/>
              </w:divBdr>
            </w:div>
            <w:div w:id="2024741604">
              <w:marLeft w:val="0"/>
              <w:marRight w:val="0"/>
              <w:marTop w:val="0"/>
              <w:marBottom w:val="0"/>
              <w:divBdr>
                <w:top w:val="none" w:sz="0" w:space="0" w:color="auto"/>
                <w:left w:val="none" w:sz="0" w:space="0" w:color="auto"/>
                <w:bottom w:val="none" w:sz="0" w:space="0" w:color="auto"/>
                <w:right w:val="none" w:sz="0" w:space="0" w:color="auto"/>
              </w:divBdr>
            </w:div>
            <w:div w:id="643236978">
              <w:marLeft w:val="0"/>
              <w:marRight w:val="0"/>
              <w:marTop w:val="0"/>
              <w:marBottom w:val="0"/>
              <w:divBdr>
                <w:top w:val="none" w:sz="0" w:space="0" w:color="auto"/>
                <w:left w:val="none" w:sz="0" w:space="0" w:color="auto"/>
                <w:bottom w:val="none" w:sz="0" w:space="0" w:color="auto"/>
                <w:right w:val="none" w:sz="0" w:space="0" w:color="auto"/>
              </w:divBdr>
            </w:div>
            <w:div w:id="471140059">
              <w:marLeft w:val="0"/>
              <w:marRight w:val="0"/>
              <w:marTop w:val="0"/>
              <w:marBottom w:val="0"/>
              <w:divBdr>
                <w:top w:val="none" w:sz="0" w:space="0" w:color="auto"/>
                <w:left w:val="none" w:sz="0" w:space="0" w:color="auto"/>
                <w:bottom w:val="none" w:sz="0" w:space="0" w:color="auto"/>
                <w:right w:val="none" w:sz="0" w:space="0" w:color="auto"/>
              </w:divBdr>
            </w:div>
            <w:div w:id="73937397">
              <w:marLeft w:val="0"/>
              <w:marRight w:val="0"/>
              <w:marTop w:val="0"/>
              <w:marBottom w:val="0"/>
              <w:divBdr>
                <w:top w:val="none" w:sz="0" w:space="0" w:color="auto"/>
                <w:left w:val="none" w:sz="0" w:space="0" w:color="auto"/>
                <w:bottom w:val="none" w:sz="0" w:space="0" w:color="auto"/>
                <w:right w:val="none" w:sz="0" w:space="0" w:color="auto"/>
              </w:divBdr>
            </w:div>
            <w:div w:id="733165133">
              <w:marLeft w:val="0"/>
              <w:marRight w:val="0"/>
              <w:marTop w:val="0"/>
              <w:marBottom w:val="0"/>
              <w:divBdr>
                <w:top w:val="none" w:sz="0" w:space="0" w:color="auto"/>
                <w:left w:val="none" w:sz="0" w:space="0" w:color="auto"/>
                <w:bottom w:val="none" w:sz="0" w:space="0" w:color="auto"/>
                <w:right w:val="none" w:sz="0" w:space="0" w:color="auto"/>
              </w:divBdr>
            </w:div>
            <w:div w:id="1260482629">
              <w:marLeft w:val="0"/>
              <w:marRight w:val="0"/>
              <w:marTop w:val="0"/>
              <w:marBottom w:val="0"/>
              <w:divBdr>
                <w:top w:val="none" w:sz="0" w:space="0" w:color="auto"/>
                <w:left w:val="none" w:sz="0" w:space="0" w:color="auto"/>
                <w:bottom w:val="none" w:sz="0" w:space="0" w:color="auto"/>
                <w:right w:val="none" w:sz="0" w:space="0" w:color="auto"/>
              </w:divBdr>
            </w:div>
            <w:div w:id="1082406581">
              <w:marLeft w:val="0"/>
              <w:marRight w:val="0"/>
              <w:marTop w:val="0"/>
              <w:marBottom w:val="0"/>
              <w:divBdr>
                <w:top w:val="none" w:sz="0" w:space="0" w:color="auto"/>
                <w:left w:val="none" w:sz="0" w:space="0" w:color="auto"/>
                <w:bottom w:val="none" w:sz="0" w:space="0" w:color="auto"/>
                <w:right w:val="none" w:sz="0" w:space="0" w:color="auto"/>
              </w:divBdr>
            </w:div>
            <w:div w:id="1509904991">
              <w:marLeft w:val="0"/>
              <w:marRight w:val="0"/>
              <w:marTop w:val="0"/>
              <w:marBottom w:val="0"/>
              <w:divBdr>
                <w:top w:val="none" w:sz="0" w:space="0" w:color="auto"/>
                <w:left w:val="none" w:sz="0" w:space="0" w:color="auto"/>
                <w:bottom w:val="none" w:sz="0" w:space="0" w:color="auto"/>
                <w:right w:val="none" w:sz="0" w:space="0" w:color="auto"/>
              </w:divBdr>
            </w:div>
            <w:div w:id="784420596">
              <w:marLeft w:val="0"/>
              <w:marRight w:val="0"/>
              <w:marTop w:val="0"/>
              <w:marBottom w:val="0"/>
              <w:divBdr>
                <w:top w:val="none" w:sz="0" w:space="0" w:color="auto"/>
                <w:left w:val="none" w:sz="0" w:space="0" w:color="auto"/>
                <w:bottom w:val="none" w:sz="0" w:space="0" w:color="auto"/>
                <w:right w:val="none" w:sz="0" w:space="0" w:color="auto"/>
              </w:divBdr>
            </w:div>
            <w:div w:id="29229438">
              <w:marLeft w:val="0"/>
              <w:marRight w:val="0"/>
              <w:marTop w:val="0"/>
              <w:marBottom w:val="0"/>
              <w:divBdr>
                <w:top w:val="none" w:sz="0" w:space="0" w:color="auto"/>
                <w:left w:val="none" w:sz="0" w:space="0" w:color="auto"/>
                <w:bottom w:val="none" w:sz="0" w:space="0" w:color="auto"/>
                <w:right w:val="none" w:sz="0" w:space="0" w:color="auto"/>
              </w:divBdr>
            </w:div>
            <w:div w:id="902907375">
              <w:marLeft w:val="0"/>
              <w:marRight w:val="0"/>
              <w:marTop w:val="0"/>
              <w:marBottom w:val="0"/>
              <w:divBdr>
                <w:top w:val="none" w:sz="0" w:space="0" w:color="auto"/>
                <w:left w:val="none" w:sz="0" w:space="0" w:color="auto"/>
                <w:bottom w:val="none" w:sz="0" w:space="0" w:color="auto"/>
                <w:right w:val="none" w:sz="0" w:space="0" w:color="auto"/>
              </w:divBdr>
            </w:div>
            <w:div w:id="92169395">
              <w:marLeft w:val="0"/>
              <w:marRight w:val="0"/>
              <w:marTop w:val="0"/>
              <w:marBottom w:val="0"/>
              <w:divBdr>
                <w:top w:val="none" w:sz="0" w:space="0" w:color="auto"/>
                <w:left w:val="none" w:sz="0" w:space="0" w:color="auto"/>
                <w:bottom w:val="none" w:sz="0" w:space="0" w:color="auto"/>
                <w:right w:val="none" w:sz="0" w:space="0" w:color="auto"/>
              </w:divBdr>
            </w:div>
            <w:div w:id="1213466060">
              <w:marLeft w:val="0"/>
              <w:marRight w:val="0"/>
              <w:marTop w:val="0"/>
              <w:marBottom w:val="0"/>
              <w:divBdr>
                <w:top w:val="none" w:sz="0" w:space="0" w:color="auto"/>
                <w:left w:val="none" w:sz="0" w:space="0" w:color="auto"/>
                <w:bottom w:val="none" w:sz="0" w:space="0" w:color="auto"/>
                <w:right w:val="none" w:sz="0" w:space="0" w:color="auto"/>
              </w:divBdr>
            </w:div>
            <w:div w:id="2055691049">
              <w:marLeft w:val="0"/>
              <w:marRight w:val="0"/>
              <w:marTop w:val="0"/>
              <w:marBottom w:val="0"/>
              <w:divBdr>
                <w:top w:val="none" w:sz="0" w:space="0" w:color="auto"/>
                <w:left w:val="none" w:sz="0" w:space="0" w:color="auto"/>
                <w:bottom w:val="none" w:sz="0" w:space="0" w:color="auto"/>
                <w:right w:val="none" w:sz="0" w:space="0" w:color="auto"/>
              </w:divBdr>
            </w:div>
            <w:div w:id="13990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3313">
      <w:bodyDiv w:val="1"/>
      <w:marLeft w:val="0"/>
      <w:marRight w:val="0"/>
      <w:marTop w:val="0"/>
      <w:marBottom w:val="0"/>
      <w:divBdr>
        <w:top w:val="none" w:sz="0" w:space="0" w:color="auto"/>
        <w:left w:val="none" w:sz="0" w:space="0" w:color="auto"/>
        <w:bottom w:val="none" w:sz="0" w:space="0" w:color="auto"/>
        <w:right w:val="none" w:sz="0" w:space="0" w:color="auto"/>
      </w:divBdr>
      <w:divsChild>
        <w:div w:id="1736732642">
          <w:marLeft w:val="0"/>
          <w:marRight w:val="0"/>
          <w:marTop w:val="0"/>
          <w:marBottom w:val="0"/>
          <w:divBdr>
            <w:top w:val="none" w:sz="0" w:space="0" w:color="auto"/>
            <w:left w:val="none" w:sz="0" w:space="0" w:color="auto"/>
            <w:bottom w:val="none" w:sz="0" w:space="0" w:color="auto"/>
            <w:right w:val="none" w:sz="0" w:space="0" w:color="auto"/>
          </w:divBdr>
          <w:divsChild>
            <w:div w:id="1299843079">
              <w:marLeft w:val="0"/>
              <w:marRight w:val="0"/>
              <w:marTop w:val="0"/>
              <w:marBottom w:val="0"/>
              <w:divBdr>
                <w:top w:val="none" w:sz="0" w:space="0" w:color="auto"/>
                <w:left w:val="none" w:sz="0" w:space="0" w:color="auto"/>
                <w:bottom w:val="none" w:sz="0" w:space="0" w:color="auto"/>
                <w:right w:val="none" w:sz="0" w:space="0" w:color="auto"/>
              </w:divBdr>
            </w:div>
            <w:div w:id="1952080311">
              <w:marLeft w:val="0"/>
              <w:marRight w:val="0"/>
              <w:marTop w:val="0"/>
              <w:marBottom w:val="0"/>
              <w:divBdr>
                <w:top w:val="none" w:sz="0" w:space="0" w:color="auto"/>
                <w:left w:val="none" w:sz="0" w:space="0" w:color="auto"/>
                <w:bottom w:val="none" w:sz="0" w:space="0" w:color="auto"/>
                <w:right w:val="none" w:sz="0" w:space="0" w:color="auto"/>
              </w:divBdr>
            </w:div>
            <w:div w:id="1147160532">
              <w:marLeft w:val="0"/>
              <w:marRight w:val="0"/>
              <w:marTop w:val="0"/>
              <w:marBottom w:val="0"/>
              <w:divBdr>
                <w:top w:val="none" w:sz="0" w:space="0" w:color="auto"/>
                <w:left w:val="none" w:sz="0" w:space="0" w:color="auto"/>
                <w:bottom w:val="none" w:sz="0" w:space="0" w:color="auto"/>
                <w:right w:val="none" w:sz="0" w:space="0" w:color="auto"/>
              </w:divBdr>
            </w:div>
            <w:div w:id="830174508">
              <w:marLeft w:val="0"/>
              <w:marRight w:val="0"/>
              <w:marTop w:val="0"/>
              <w:marBottom w:val="0"/>
              <w:divBdr>
                <w:top w:val="none" w:sz="0" w:space="0" w:color="auto"/>
                <w:left w:val="none" w:sz="0" w:space="0" w:color="auto"/>
                <w:bottom w:val="none" w:sz="0" w:space="0" w:color="auto"/>
                <w:right w:val="none" w:sz="0" w:space="0" w:color="auto"/>
              </w:divBdr>
            </w:div>
            <w:div w:id="1136292177">
              <w:marLeft w:val="0"/>
              <w:marRight w:val="0"/>
              <w:marTop w:val="0"/>
              <w:marBottom w:val="0"/>
              <w:divBdr>
                <w:top w:val="none" w:sz="0" w:space="0" w:color="auto"/>
                <w:left w:val="none" w:sz="0" w:space="0" w:color="auto"/>
                <w:bottom w:val="none" w:sz="0" w:space="0" w:color="auto"/>
                <w:right w:val="none" w:sz="0" w:space="0" w:color="auto"/>
              </w:divBdr>
            </w:div>
            <w:div w:id="1822228597">
              <w:marLeft w:val="0"/>
              <w:marRight w:val="0"/>
              <w:marTop w:val="0"/>
              <w:marBottom w:val="0"/>
              <w:divBdr>
                <w:top w:val="none" w:sz="0" w:space="0" w:color="auto"/>
                <w:left w:val="none" w:sz="0" w:space="0" w:color="auto"/>
                <w:bottom w:val="none" w:sz="0" w:space="0" w:color="auto"/>
                <w:right w:val="none" w:sz="0" w:space="0" w:color="auto"/>
              </w:divBdr>
            </w:div>
            <w:div w:id="322273131">
              <w:marLeft w:val="0"/>
              <w:marRight w:val="0"/>
              <w:marTop w:val="0"/>
              <w:marBottom w:val="0"/>
              <w:divBdr>
                <w:top w:val="none" w:sz="0" w:space="0" w:color="auto"/>
                <w:left w:val="none" w:sz="0" w:space="0" w:color="auto"/>
                <w:bottom w:val="none" w:sz="0" w:space="0" w:color="auto"/>
                <w:right w:val="none" w:sz="0" w:space="0" w:color="auto"/>
              </w:divBdr>
            </w:div>
            <w:div w:id="1742169124">
              <w:marLeft w:val="0"/>
              <w:marRight w:val="0"/>
              <w:marTop w:val="0"/>
              <w:marBottom w:val="0"/>
              <w:divBdr>
                <w:top w:val="none" w:sz="0" w:space="0" w:color="auto"/>
                <w:left w:val="none" w:sz="0" w:space="0" w:color="auto"/>
                <w:bottom w:val="none" w:sz="0" w:space="0" w:color="auto"/>
                <w:right w:val="none" w:sz="0" w:space="0" w:color="auto"/>
              </w:divBdr>
            </w:div>
            <w:div w:id="1735931877">
              <w:marLeft w:val="0"/>
              <w:marRight w:val="0"/>
              <w:marTop w:val="0"/>
              <w:marBottom w:val="0"/>
              <w:divBdr>
                <w:top w:val="none" w:sz="0" w:space="0" w:color="auto"/>
                <w:left w:val="none" w:sz="0" w:space="0" w:color="auto"/>
                <w:bottom w:val="none" w:sz="0" w:space="0" w:color="auto"/>
                <w:right w:val="none" w:sz="0" w:space="0" w:color="auto"/>
              </w:divBdr>
            </w:div>
            <w:div w:id="1503163595">
              <w:marLeft w:val="0"/>
              <w:marRight w:val="0"/>
              <w:marTop w:val="0"/>
              <w:marBottom w:val="0"/>
              <w:divBdr>
                <w:top w:val="none" w:sz="0" w:space="0" w:color="auto"/>
                <w:left w:val="none" w:sz="0" w:space="0" w:color="auto"/>
                <w:bottom w:val="none" w:sz="0" w:space="0" w:color="auto"/>
                <w:right w:val="none" w:sz="0" w:space="0" w:color="auto"/>
              </w:divBdr>
            </w:div>
            <w:div w:id="780760651">
              <w:marLeft w:val="0"/>
              <w:marRight w:val="0"/>
              <w:marTop w:val="0"/>
              <w:marBottom w:val="0"/>
              <w:divBdr>
                <w:top w:val="none" w:sz="0" w:space="0" w:color="auto"/>
                <w:left w:val="none" w:sz="0" w:space="0" w:color="auto"/>
                <w:bottom w:val="none" w:sz="0" w:space="0" w:color="auto"/>
                <w:right w:val="none" w:sz="0" w:space="0" w:color="auto"/>
              </w:divBdr>
            </w:div>
            <w:div w:id="1480029582">
              <w:marLeft w:val="0"/>
              <w:marRight w:val="0"/>
              <w:marTop w:val="0"/>
              <w:marBottom w:val="0"/>
              <w:divBdr>
                <w:top w:val="none" w:sz="0" w:space="0" w:color="auto"/>
                <w:left w:val="none" w:sz="0" w:space="0" w:color="auto"/>
                <w:bottom w:val="none" w:sz="0" w:space="0" w:color="auto"/>
                <w:right w:val="none" w:sz="0" w:space="0" w:color="auto"/>
              </w:divBdr>
            </w:div>
            <w:div w:id="1850439581">
              <w:marLeft w:val="0"/>
              <w:marRight w:val="0"/>
              <w:marTop w:val="0"/>
              <w:marBottom w:val="0"/>
              <w:divBdr>
                <w:top w:val="none" w:sz="0" w:space="0" w:color="auto"/>
                <w:left w:val="none" w:sz="0" w:space="0" w:color="auto"/>
                <w:bottom w:val="none" w:sz="0" w:space="0" w:color="auto"/>
                <w:right w:val="none" w:sz="0" w:space="0" w:color="auto"/>
              </w:divBdr>
            </w:div>
            <w:div w:id="2117870263">
              <w:marLeft w:val="0"/>
              <w:marRight w:val="0"/>
              <w:marTop w:val="0"/>
              <w:marBottom w:val="0"/>
              <w:divBdr>
                <w:top w:val="none" w:sz="0" w:space="0" w:color="auto"/>
                <w:left w:val="none" w:sz="0" w:space="0" w:color="auto"/>
                <w:bottom w:val="none" w:sz="0" w:space="0" w:color="auto"/>
                <w:right w:val="none" w:sz="0" w:space="0" w:color="auto"/>
              </w:divBdr>
            </w:div>
            <w:div w:id="1484080367">
              <w:marLeft w:val="0"/>
              <w:marRight w:val="0"/>
              <w:marTop w:val="0"/>
              <w:marBottom w:val="0"/>
              <w:divBdr>
                <w:top w:val="none" w:sz="0" w:space="0" w:color="auto"/>
                <w:left w:val="none" w:sz="0" w:space="0" w:color="auto"/>
                <w:bottom w:val="none" w:sz="0" w:space="0" w:color="auto"/>
                <w:right w:val="none" w:sz="0" w:space="0" w:color="auto"/>
              </w:divBdr>
            </w:div>
            <w:div w:id="688138047">
              <w:marLeft w:val="0"/>
              <w:marRight w:val="0"/>
              <w:marTop w:val="0"/>
              <w:marBottom w:val="0"/>
              <w:divBdr>
                <w:top w:val="none" w:sz="0" w:space="0" w:color="auto"/>
                <w:left w:val="none" w:sz="0" w:space="0" w:color="auto"/>
                <w:bottom w:val="none" w:sz="0" w:space="0" w:color="auto"/>
                <w:right w:val="none" w:sz="0" w:space="0" w:color="auto"/>
              </w:divBdr>
            </w:div>
            <w:div w:id="867334201">
              <w:marLeft w:val="0"/>
              <w:marRight w:val="0"/>
              <w:marTop w:val="0"/>
              <w:marBottom w:val="0"/>
              <w:divBdr>
                <w:top w:val="none" w:sz="0" w:space="0" w:color="auto"/>
                <w:left w:val="none" w:sz="0" w:space="0" w:color="auto"/>
                <w:bottom w:val="none" w:sz="0" w:space="0" w:color="auto"/>
                <w:right w:val="none" w:sz="0" w:space="0" w:color="auto"/>
              </w:divBdr>
            </w:div>
            <w:div w:id="1564751629">
              <w:marLeft w:val="0"/>
              <w:marRight w:val="0"/>
              <w:marTop w:val="0"/>
              <w:marBottom w:val="0"/>
              <w:divBdr>
                <w:top w:val="none" w:sz="0" w:space="0" w:color="auto"/>
                <w:left w:val="none" w:sz="0" w:space="0" w:color="auto"/>
                <w:bottom w:val="none" w:sz="0" w:space="0" w:color="auto"/>
                <w:right w:val="none" w:sz="0" w:space="0" w:color="auto"/>
              </w:divBdr>
            </w:div>
            <w:div w:id="1935506314">
              <w:marLeft w:val="0"/>
              <w:marRight w:val="0"/>
              <w:marTop w:val="0"/>
              <w:marBottom w:val="0"/>
              <w:divBdr>
                <w:top w:val="none" w:sz="0" w:space="0" w:color="auto"/>
                <w:left w:val="none" w:sz="0" w:space="0" w:color="auto"/>
                <w:bottom w:val="none" w:sz="0" w:space="0" w:color="auto"/>
                <w:right w:val="none" w:sz="0" w:space="0" w:color="auto"/>
              </w:divBdr>
            </w:div>
            <w:div w:id="56712493">
              <w:marLeft w:val="0"/>
              <w:marRight w:val="0"/>
              <w:marTop w:val="0"/>
              <w:marBottom w:val="0"/>
              <w:divBdr>
                <w:top w:val="none" w:sz="0" w:space="0" w:color="auto"/>
                <w:left w:val="none" w:sz="0" w:space="0" w:color="auto"/>
                <w:bottom w:val="none" w:sz="0" w:space="0" w:color="auto"/>
                <w:right w:val="none" w:sz="0" w:space="0" w:color="auto"/>
              </w:divBdr>
            </w:div>
            <w:div w:id="825508792">
              <w:marLeft w:val="0"/>
              <w:marRight w:val="0"/>
              <w:marTop w:val="0"/>
              <w:marBottom w:val="0"/>
              <w:divBdr>
                <w:top w:val="none" w:sz="0" w:space="0" w:color="auto"/>
                <w:left w:val="none" w:sz="0" w:space="0" w:color="auto"/>
                <w:bottom w:val="none" w:sz="0" w:space="0" w:color="auto"/>
                <w:right w:val="none" w:sz="0" w:space="0" w:color="auto"/>
              </w:divBdr>
            </w:div>
            <w:div w:id="378631919">
              <w:marLeft w:val="0"/>
              <w:marRight w:val="0"/>
              <w:marTop w:val="0"/>
              <w:marBottom w:val="0"/>
              <w:divBdr>
                <w:top w:val="none" w:sz="0" w:space="0" w:color="auto"/>
                <w:left w:val="none" w:sz="0" w:space="0" w:color="auto"/>
                <w:bottom w:val="none" w:sz="0" w:space="0" w:color="auto"/>
                <w:right w:val="none" w:sz="0" w:space="0" w:color="auto"/>
              </w:divBdr>
            </w:div>
            <w:div w:id="1561791050">
              <w:marLeft w:val="0"/>
              <w:marRight w:val="0"/>
              <w:marTop w:val="0"/>
              <w:marBottom w:val="0"/>
              <w:divBdr>
                <w:top w:val="none" w:sz="0" w:space="0" w:color="auto"/>
                <w:left w:val="none" w:sz="0" w:space="0" w:color="auto"/>
                <w:bottom w:val="none" w:sz="0" w:space="0" w:color="auto"/>
                <w:right w:val="none" w:sz="0" w:space="0" w:color="auto"/>
              </w:divBdr>
            </w:div>
            <w:div w:id="1236473277">
              <w:marLeft w:val="0"/>
              <w:marRight w:val="0"/>
              <w:marTop w:val="0"/>
              <w:marBottom w:val="0"/>
              <w:divBdr>
                <w:top w:val="none" w:sz="0" w:space="0" w:color="auto"/>
                <w:left w:val="none" w:sz="0" w:space="0" w:color="auto"/>
                <w:bottom w:val="none" w:sz="0" w:space="0" w:color="auto"/>
                <w:right w:val="none" w:sz="0" w:space="0" w:color="auto"/>
              </w:divBdr>
            </w:div>
            <w:div w:id="19348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5322">
      <w:bodyDiv w:val="1"/>
      <w:marLeft w:val="0"/>
      <w:marRight w:val="0"/>
      <w:marTop w:val="0"/>
      <w:marBottom w:val="0"/>
      <w:divBdr>
        <w:top w:val="none" w:sz="0" w:space="0" w:color="auto"/>
        <w:left w:val="none" w:sz="0" w:space="0" w:color="auto"/>
        <w:bottom w:val="none" w:sz="0" w:space="0" w:color="auto"/>
        <w:right w:val="none" w:sz="0" w:space="0" w:color="auto"/>
      </w:divBdr>
      <w:divsChild>
        <w:div w:id="1522935039">
          <w:marLeft w:val="0"/>
          <w:marRight w:val="0"/>
          <w:marTop w:val="0"/>
          <w:marBottom w:val="0"/>
          <w:divBdr>
            <w:top w:val="none" w:sz="0" w:space="0" w:color="auto"/>
            <w:left w:val="none" w:sz="0" w:space="0" w:color="auto"/>
            <w:bottom w:val="none" w:sz="0" w:space="0" w:color="auto"/>
            <w:right w:val="none" w:sz="0" w:space="0" w:color="auto"/>
          </w:divBdr>
          <w:divsChild>
            <w:div w:id="152530938">
              <w:marLeft w:val="0"/>
              <w:marRight w:val="0"/>
              <w:marTop w:val="0"/>
              <w:marBottom w:val="0"/>
              <w:divBdr>
                <w:top w:val="none" w:sz="0" w:space="0" w:color="auto"/>
                <w:left w:val="none" w:sz="0" w:space="0" w:color="auto"/>
                <w:bottom w:val="none" w:sz="0" w:space="0" w:color="auto"/>
                <w:right w:val="none" w:sz="0" w:space="0" w:color="auto"/>
              </w:divBdr>
            </w:div>
            <w:div w:id="1678343350">
              <w:marLeft w:val="0"/>
              <w:marRight w:val="0"/>
              <w:marTop w:val="0"/>
              <w:marBottom w:val="0"/>
              <w:divBdr>
                <w:top w:val="none" w:sz="0" w:space="0" w:color="auto"/>
                <w:left w:val="none" w:sz="0" w:space="0" w:color="auto"/>
                <w:bottom w:val="none" w:sz="0" w:space="0" w:color="auto"/>
                <w:right w:val="none" w:sz="0" w:space="0" w:color="auto"/>
              </w:divBdr>
            </w:div>
            <w:div w:id="163085722">
              <w:marLeft w:val="0"/>
              <w:marRight w:val="0"/>
              <w:marTop w:val="0"/>
              <w:marBottom w:val="0"/>
              <w:divBdr>
                <w:top w:val="none" w:sz="0" w:space="0" w:color="auto"/>
                <w:left w:val="none" w:sz="0" w:space="0" w:color="auto"/>
                <w:bottom w:val="none" w:sz="0" w:space="0" w:color="auto"/>
                <w:right w:val="none" w:sz="0" w:space="0" w:color="auto"/>
              </w:divBdr>
            </w:div>
            <w:div w:id="696656632">
              <w:marLeft w:val="0"/>
              <w:marRight w:val="0"/>
              <w:marTop w:val="0"/>
              <w:marBottom w:val="0"/>
              <w:divBdr>
                <w:top w:val="none" w:sz="0" w:space="0" w:color="auto"/>
                <w:left w:val="none" w:sz="0" w:space="0" w:color="auto"/>
                <w:bottom w:val="none" w:sz="0" w:space="0" w:color="auto"/>
                <w:right w:val="none" w:sz="0" w:space="0" w:color="auto"/>
              </w:divBdr>
            </w:div>
            <w:div w:id="237397923">
              <w:marLeft w:val="0"/>
              <w:marRight w:val="0"/>
              <w:marTop w:val="0"/>
              <w:marBottom w:val="0"/>
              <w:divBdr>
                <w:top w:val="none" w:sz="0" w:space="0" w:color="auto"/>
                <w:left w:val="none" w:sz="0" w:space="0" w:color="auto"/>
                <w:bottom w:val="none" w:sz="0" w:space="0" w:color="auto"/>
                <w:right w:val="none" w:sz="0" w:space="0" w:color="auto"/>
              </w:divBdr>
            </w:div>
            <w:div w:id="1823347249">
              <w:marLeft w:val="0"/>
              <w:marRight w:val="0"/>
              <w:marTop w:val="0"/>
              <w:marBottom w:val="0"/>
              <w:divBdr>
                <w:top w:val="none" w:sz="0" w:space="0" w:color="auto"/>
                <w:left w:val="none" w:sz="0" w:space="0" w:color="auto"/>
                <w:bottom w:val="none" w:sz="0" w:space="0" w:color="auto"/>
                <w:right w:val="none" w:sz="0" w:space="0" w:color="auto"/>
              </w:divBdr>
            </w:div>
            <w:div w:id="1592352498">
              <w:marLeft w:val="0"/>
              <w:marRight w:val="0"/>
              <w:marTop w:val="0"/>
              <w:marBottom w:val="0"/>
              <w:divBdr>
                <w:top w:val="none" w:sz="0" w:space="0" w:color="auto"/>
                <w:left w:val="none" w:sz="0" w:space="0" w:color="auto"/>
                <w:bottom w:val="none" w:sz="0" w:space="0" w:color="auto"/>
                <w:right w:val="none" w:sz="0" w:space="0" w:color="auto"/>
              </w:divBdr>
            </w:div>
            <w:div w:id="122693105">
              <w:marLeft w:val="0"/>
              <w:marRight w:val="0"/>
              <w:marTop w:val="0"/>
              <w:marBottom w:val="0"/>
              <w:divBdr>
                <w:top w:val="none" w:sz="0" w:space="0" w:color="auto"/>
                <w:left w:val="none" w:sz="0" w:space="0" w:color="auto"/>
                <w:bottom w:val="none" w:sz="0" w:space="0" w:color="auto"/>
                <w:right w:val="none" w:sz="0" w:space="0" w:color="auto"/>
              </w:divBdr>
            </w:div>
            <w:div w:id="641615734">
              <w:marLeft w:val="0"/>
              <w:marRight w:val="0"/>
              <w:marTop w:val="0"/>
              <w:marBottom w:val="0"/>
              <w:divBdr>
                <w:top w:val="none" w:sz="0" w:space="0" w:color="auto"/>
                <w:left w:val="none" w:sz="0" w:space="0" w:color="auto"/>
                <w:bottom w:val="none" w:sz="0" w:space="0" w:color="auto"/>
                <w:right w:val="none" w:sz="0" w:space="0" w:color="auto"/>
              </w:divBdr>
            </w:div>
            <w:div w:id="76903347">
              <w:marLeft w:val="0"/>
              <w:marRight w:val="0"/>
              <w:marTop w:val="0"/>
              <w:marBottom w:val="0"/>
              <w:divBdr>
                <w:top w:val="none" w:sz="0" w:space="0" w:color="auto"/>
                <w:left w:val="none" w:sz="0" w:space="0" w:color="auto"/>
                <w:bottom w:val="none" w:sz="0" w:space="0" w:color="auto"/>
                <w:right w:val="none" w:sz="0" w:space="0" w:color="auto"/>
              </w:divBdr>
            </w:div>
            <w:div w:id="1039817626">
              <w:marLeft w:val="0"/>
              <w:marRight w:val="0"/>
              <w:marTop w:val="0"/>
              <w:marBottom w:val="0"/>
              <w:divBdr>
                <w:top w:val="none" w:sz="0" w:space="0" w:color="auto"/>
                <w:left w:val="none" w:sz="0" w:space="0" w:color="auto"/>
                <w:bottom w:val="none" w:sz="0" w:space="0" w:color="auto"/>
                <w:right w:val="none" w:sz="0" w:space="0" w:color="auto"/>
              </w:divBdr>
            </w:div>
            <w:div w:id="1248080034">
              <w:marLeft w:val="0"/>
              <w:marRight w:val="0"/>
              <w:marTop w:val="0"/>
              <w:marBottom w:val="0"/>
              <w:divBdr>
                <w:top w:val="none" w:sz="0" w:space="0" w:color="auto"/>
                <w:left w:val="none" w:sz="0" w:space="0" w:color="auto"/>
                <w:bottom w:val="none" w:sz="0" w:space="0" w:color="auto"/>
                <w:right w:val="none" w:sz="0" w:space="0" w:color="auto"/>
              </w:divBdr>
            </w:div>
            <w:div w:id="1160927597">
              <w:marLeft w:val="0"/>
              <w:marRight w:val="0"/>
              <w:marTop w:val="0"/>
              <w:marBottom w:val="0"/>
              <w:divBdr>
                <w:top w:val="none" w:sz="0" w:space="0" w:color="auto"/>
                <w:left w:val="none" w:sz="0" w:space="0" w:color="auto"/>
                <w:bottom w:val="none" w:sz="0" w:space="0" w:color="auto"/>
                <w:right w:val="none" w:sz="0" w:space="0" w:color="auto"/>
              </w:divBdr>
            </w:div>
            <w:div w:id="1185558623">
              <w:marLeft w:val="0"/>
              <w:marRight w:val="0"/>
              <w:marTop w:val="0"/>
              <w:marBottom w:val="0"/>
              <w:divBdr>
                <w:top w:val="none" w:sz="0" w:space="0" w:color="auto"/>
                <w:left w:val="none" w:sz="0" w:space="0" w:color="auto"/>
                <w:bottom w:val="none" w:sz="0" w:space="0" w:color="auto"/>
                <w:right w:val="none" w:sz="0" w:space="0" w:color="auto"/>
              </w:divBdr>
            </w:div>
            <w:div w:id="833230121">
              <w:marLeft w:val="0"/>
              <w:marRight w:val="0"/>
              <w:marTop w:val="0"/>
              <w:marBottom w:val="0"/>
              <w:divBdr>
                <w:top w:val="none" w:sz="0" w:space="0" w:color="auto"/>
                <w:left w:val="none" w:sz="0" w:space="0" w:color="auto"/>
                <w:bottom w:val="none" w:sz="0" w:space="0" w:color="auto"/>
                <w:right w:val="none" w:sz="0" w:space="0" w:color="auto"/>
              </w:divBdr>
            </w:div>
            <w:div w:id="1373724834">
              <w:marLeft w:val="0"/>
              <w:marRight w:val="0"/>
              <w:marTop w:val="0"/>
              <w:marBottom w:val="0"/>
              <w:divBdr>
                <w:top w:val="none" w:sz="0" w:space="0" w:color="auto"/>
                <w:left w:val="none" w:sz="0" w:space="0" w:color="auto"/>
                <w:bottom w:val="none" w:sz="0" w:space="0" w:color="auto"/>
                <w:right w:val="none" w:sz="0" w:space="0" w:color="auto"/>
              </w:divBdr>
            </w:div>
            <w:div w:id="1378581398">
              <w:marLeft w:val="0"/>
              <w:marRight w:val="0"/>
              <w:marTop w:val="0"/>
              <w:marBottom w:val="0"/>
              <w:divBdr>
                <w:top w:val="none" w:sz="0" w:space="0" w:color="auto"/>
                <w:left w:val="none" w:sz="0" w:space="0" w:color="auto"/>
                <w:bottom w:val="none" w:sz="0" w:space="0" w:color="auto"/>
                <w:right w:val="none" w:sz="0" w:space="0" w:color="auto"/>
              </w:divBdr>
            </w:div>
            <w:div w:id="1653488198">
              <w:marLeft w:val="0"/>
              <w:marRight w:val="0"/>
              <w:marTop w:val="0"/>
              <w:marBottom w:val="0"/>
              <w:divBdr>
                <w:top w:val="none" w:sz="0" w:space="0" w:color="auto"/>
                <w:left w:val="none" w:sz="0" w:space="0" w:color="auto"/>
                <w:bottom w:val="none" w:sz="0" w:space="0" w:color="auto"/>
                <w:right w:val="none" w:sz="0" w:space="0" w:color="auto"/>
              </w:divBdr>
            </w:div>
            <w:div w:id="483199244">
              <w:marLeft w:val="0"/>
              <w:marRight w:val="0"/>
              <w:marTop w:val="0"/>
              <w:marBottom w:val="0"/>
              <w:divBdr>
                <w:top w:val="none" w:sz="0" w:space="0" w:color="auto"/>
                <w:left w:val="none" w:sz="0" w:space="0" w:color="auto"/>
                <w:bottom w:val="none" w:sz="0" w:space="0" w:color="auto"/>
                <w:right w:val="none" w:sz="0" w:space="0" w:color="auto"/>
              </w:divBdr>
            </w:div>
            <w:div w:id="580985359">
              <w:marLeft w:val="0"/>
              <w:marRight w:val="0"/>
              <w:marTop w:val="0"/>
              <w:marBottom w:val="0"/>
              <w:divBdr>
                <w:top w:val="none" w:sz="0" w:space="0" w:color="auto"/>
                <w:left w:val="none" w:sz="0" w:space="0" w:color="auto"/>
                <w:bottom w:val="none" w:sz="0" w:space="0" w:color="auto"/>
                <w:right w:val="none" w:sz="0" w:space="0" w:color="auto"/>
              </w:divBdr>
            </w:div>
            <w:div w:id="762921149">
              <w:marLeft w:val="0"/>
              <w:marRight w:val="0"/>
              <w:marTop w:val="0"/>
              <w:marBottom w:val="0"/>
              <w:divBdr>
                <w:top w:val="none" w:sz="0" w:space="0" w:color="auto"/>
                <w:left w:val="none" w:sz="0" w:space="0" w:color="auto"/>
                <w:bottom w:val="none" w:sz="0" w:space="0" w:color="auto"/>
                <w:right w:val="none" w:sz="0" w:space="0" w:color="auto"/>
              </w:divBdr>
            </w:div>
            <w:div w:id="1012029655">
              <w:marLeft w:val="0"/>
              <w:marRight w:val="0"/>
              <w:marTop w:val="0"/>
              <w:marBottom w:val="0"/>
              <w:divBdr>
                <w:top w:val="none" w:sz="0" w:space="0" w:color="auto"/>
                <w:left w:val="none" w:sz="0" w:space="0" w:color="auto"/>
                <w:bottom w:val="none" w:sz="0" w:space="0" w:color="auto"/>
                <w:right w:val="none" w:sz="0" w:space="0" w:color="auto"/>
              </w:divBdr>
            </w:div>
            <w:div w:id="1238859199">
              <w:marLeft w:val="0"/>
              <w:marRight w:val="0"/>
              <w:marTop w:val="0"/>
              <w:marBottom w:val="0"/>
              <w:divBdr>
                <w:top w:val="none" w:sz="0" w:space="0" w:color="auto"/>
                <w:left w:val="none" w:sz="0" w:space="0" w:color="auto"/>
                <w:bottom w:val="none" w:sz="0" w:space="0" w:color="auto"/>
                <w:right w:val="none" w:sz="0" w:space="0" w:color="auto"/>
              </w:divBdr>
            </w:div>
            <w:div w:id="1049501171">
              <w:marLeft w:val="0"/>
              <w:marRight w:val="0"/>
              <w:marTop w:val="0"/>
              <w:marBottom w:val="0"/>
              <w:divBdr>
                <w:top w:val="none" w:sz="0" w:space="0" w:color="auto"/>
                <w:left w:val="none" w:sz="0" w:space="0" w:color="auto"/>
                <w:bottom w:val="none" w:sz="0" w:space="0" w:color="auto"/>
                <w:right w:val="none" w:sz="0" w:space="0" w:color="auto"/>
              </w:divBdr>
            </w:div>
            <w:div w:id="388266765">
              <w:marLeft w:val="0"/>
              <w:marRight w:val="0"/>
              <w:marTop w:val="0"/>
              <w:marBottom w:val="0"/>
              <w:divBdr>
                <w:top w:val="none" w:sz="0" w:space="0" w:color="auto"/>
                <w:left w:val="none" w:sz="0" w:space="0" w:color="auto"/>
                <w:bottom w:val="none" w:sz="0" w:space="0" w:color="auto"/>
                <w:right w:val="none" w:sz="0" w:space="0" w:color="auto"/>
              </w:divBdr>
            </w:div>
            <w:div w:id="16349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42313723">
      <w:bodyDiv w:val="1"/>
      <w:marLeft w:val="0"/>
      <w:marRight w:val="0"/>
      <w:marTop w:val="0"/>
      <w:marBottom w:val="0"/>
      <w:divBdr>
        <w:top w:val="none" w:sz="0" w:space="0" w:color="auto"/>
        <w:left w:val="none" w:sz="0" w:space="0" w:color="auto"/>
        <w:bottom w:val="none" w:sz="0" w:space="0" w:color="auto"/>
        <w:right w:val="none" w:sz="0" w:space="0" w:color="auto"/>
      </w:divBdr>
      <w:divsChild>
        <w:div w:id="1534420188">
          <w:marLeft w:val="0"/>
          <w:marRight w:val="0"/>
          <w:marTop w:val="0"/>
          <w:marBottom w:val="0"/>
          <w:divBdr>
            <w:top w:val="none" w:sz="0" w:space="0" w:color="auto"/>
            <w:left w:val="none" w:sz="0" w:space="0" w:color="auto"/>
            <w:bottom w:val="none" w:sz="0" w:space="0" w:color="auto"/>
            <w:right w:val="none" w:sz="0" w:space="0" w:color="auto"/>
          </w:divBdr>
          <w:divsChild>
            <w:div w:id="1996565686">
              <w:marLeft w:val="0"/>
              <w:marRight w:val="0"/>
              <w:marTop w:val="0"/>
              <w:marBottom w:val="0"/>
              <w:divBdr>
                <w:top w:val="none" w:sz="0" w:space="0" w:color="auto"/>
                <w:left w:val="none" w:sz="0" w:space="0" w:color="auto"/>
                <w:bottom w:val="none" w:sz="0" w:space="0" w:color="auto"/>
                <w:right w:val="none" w:sz="0" w:space="0" w:color="auto"/>
              </w:divBdr>
            </w:div>
            <w:div w:id="1474326156">
              <w:marLeft w:val="0"/>
              <w:marRight w:val="0"/>
              <w:marTop w:val="0"/>
              <w:marBottom w:val="0"/>
              <w:divBdr>
                <w:top w:val="none" w:sz="0" w:space="0" w:color="auto"/>
                <w:left w:val="none" w:sz="0" w:space="0" w:color="auto"/>
                <w:bottom w:val="none" w:sz="0" w:space="0" w:color="auto"/>
                <w:right w:val="none" w:sz="0" w:space="0" w:color="auto"/>
              </w:divBdr>
            </w:div>
            <w:div w:id="248972908">
              <w:marLeft w:val="0"/>
              <w:marRight w:val="0"/>
              <w:marTop w:val="0"/>
              <w:marBottom w:val="0"/>
              <w:divBdr>
                <w:top w:val="none" w:sz="0" w:space="0" w:color="auto"/>
                <w:left w:val="none" w:sz="0" w:space="0" w:color="auto"/>
                <w:bottom w:val="none" w:sz="0" w:space="0" w:color="auto"/>
                <w:right w:val="none" w:sz="0" w:space="0" w:color="auto"/>
              </w:divBdr>
            </w:div>
            <w:div w:id="2050178184">
              <w:marLeft w:val="0"/>
              <w:marRight w:val="0"/>
              <w:marTop w:val="0"/>
              <w:marBottom w:val="0"/>
              <w:divBdr>
                <w:top w:val="none" w:sz="0" w:space="0" w:color="auto"/>
                <w:left w:val="none" w:sz="0" w:space="0" w:color="auto"/>
                <w:bottom w:val="none" w:sz="0" w:space="0" w:color="auto"/>
                <w:right w:val="none" w:sz="0" w:space="0" w:color="auto"/>
              </w:divBdr>
            </w:div>
            <w:div w:id="1419986584">
              <w:marLeft w:val="0"/>
              <w:marRight w:val="0"/>
              <w:marTop w:val="0"/>
              <w:marBottom w:val="0"/>
              <w:divBdr>
                <w:top w:val="none" w:sz="0" w:space="0" w:color="auto"/>
                <w:left w:val="none" w:sz="0" w:space="0" w:color="auto"/>
                <w:bottom w:val="none" w:sz="0" w:space="0" w:color="auto"/>
                <w:right w:val="none" w:sz="0" w:space="0" w:color="auto"/>
              </w:divBdr>
            </w:div>
            <w:div w:id="1562401221">
              <w:marLeft w:val="0"/>
              <w:marRight w:val="0"/>
              <w:marTop w:val="0"/>
              <w:marBottom w:val="0"/>
              <w:divBdr>
                <w:top w:val="none" w:sz="0" w:space="0" w:color="auto"/>
                <w:left w:val="none" w:sz="0" w:space="0" w:color="auto"/>
                <w:bottom w:val="none" w:sz="0" w:space="0" w:color="auto"/>
                <w:right w:val="none" w:sz="0" w:space="0" w:color="auto"/>
              </w:divBdr>
            </w:div>
            <w:div w:id="2113815970">
              <w:marLeft w:val="0"/>
              <w:marRight w:val="0"/>
              <w:marTop w:val="0"/>
              <w:marBottom w:val="0"/>
              <w:divBdr>
                <w:top w:val="none" w:sz="0" w:space="0" w:color="auto"/>
                <w:left w:val="none" w:sz="0" w:space="0" w:color="auto"/>
                <w:bottom w:val="none" w:sz="0" w:space="0" w:color="auto"/>
                <w:right w:val="none" w:sz="0" w:space="0" w:color="auto"/>
              </w:divBdr>
            </w:div>
            <w:div w:id="12196937">
              <w:marLeft w:val="0"/>
              <w:marRight w:val="0"/>
              <w:marTop w:val="0"/>
              <w:marBottom w:val="0"/>
              <w:divBdr>
                <w:top w:val="none" w:sz="0" w:space="0" w:color="auto"/>
                <w:left w:val="none" w:sz="0" w:space="0" w:color="auto"/>
                <w:bottom w:val="none" w:sz="0" w:space="0" w:color="auto"/>
                <w:right w:val="none" w:sz="0" w:space="0" w:color="auto"/>
              </w:divBdr>
            </w:div>
            <w:div w:id="804158746">
              <w:marLeft w:val="0"/>
              <w:marRight w:val="0"/>
              <w:marTop w:val="0"/>
              <w:marBottom w:val="0"/>
              <w:divBdr>
                <w:top w:val="none" w:sz="0" w:space="0" w:color="auto"/>
                <w:left w:val="none" w:sz="0" w:space="0" w:color="auto"/>
                <w:bottom w:val="none" w:sz="0" w:space="0" w:color="auto"/>
                <w:right w:val="none" w:sz="0" w:space="0" w:color="auto"/>
              </w:divBdr>
            </w:div>
            <w:div w:id="142699358">
              <w:marLeft w:val="0"/>
              <w:marRight w:val="0"/>
              <w:marTop w:val="0"/>
              <w:marBottom w:val="0"/>
              <w:divBdr>
                <w:top w:val="none" w:sz="0" w:space="0" w:color="auto"/>
                <w:left w:val="none" w:sz="0" w:space="0" w:color="auto"/>
                <w:bottom w:val="none" w:sz="0" w:space="0" w:color="auto"/>
                <w:right w:val="none" w:sz="0" w:space="0" w:color="auto"/>
              </w:divBdr>
            </w:div>
            <w:div w:id="496847328">
              <w:marLeft w:val="0"/>
              <w:marRight w:val="0"/>
              <w:marTop w:val="0"/>
              <w:marBottom w:val="0"/>
              <w:divBdr>
                <w:top w:val="none" w:sz="0" w:space="0" w:color="auto"/>
                <w:left w:val="none" w:sz="0" w:space="0" w:color="auto"/>
                <w:bottom w:val="none" w:sz="0" w:space="0" w:color="auto"/>
                <w:right w:val="none" w:sz="0" w:space="0" w:color="auto"/>
              </w:divBdr>
            </w:div>
            <w:div w:id="851534187">
              <w:marLeft w:val="0"/>
              <w:marRight w:val="0"/>
              <w:marTop w:val="0"/>
              <w:marBottom w:val="0"/>
              <w:divBdr>
                <w:top w:val="none" w:sz="0" w:space="0" w:color="auto"/>
                <w:left w:val="none" w:sz="0" w:space="0" w:color="auto"/>
                <w:bottom w:val="none" w:sz="0" w:space="0" w:color="auto"/>
                <w:right w:val="none" w:sz="0" w:space="0" w:color="auto"/>
              </w:divBdr>
            </w:div>
            <w:div w:id="1773016663">
              <w:marLeft w:val="0"/>
              <w:marRight w:val="0"/>
              <w:marTop w:val="0"/>
              <w:marBottom w:val="0"/>
              <w:divBdr>
                <w:top w:val="none" w:sz="0" w:space="0" w:color="auto"/>
                <w:left w:val="none" w:sz="0" w:space="0" w:color="auto"/>
                <w:bottom w:val="none" w:sz="0" w:space="0" w:color="auto"/>
                <w:right w:val="none" w:sz="0" w:space="0" w:color="auto"/>
              </w:divBdr>
            </w:div>
            <w:div w:id="123546343">
              <w:marLeft w:val="0"/>
              <w:marRight w:val="0"/>
              <w:marTop w:val="0"/>
              <w:marBottom w:val="0"/>
              <w:divBdr>
                <w:top w:val="none" w:sz="0" w:space="0" w:color="auto"/>
                <w:left w:val="none" w:sz="0" w:space="0" w:color="auto"/>
                <w:bottom w:val="none" w:sz="0" w:space="0" w:color="auto"/>
                <w:right w:val="none" w:sz="0" w:space="0" w:color="auto"/>
              </w:divBdr>
            </w:div>
            <w:div w:id="1210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860312392">
      <w:bodyDiv w:val="1"/>
      <w:marLeft w:val="0"/>
      <w:marRight w:val="0"/>
      <w:marTop w:val="0"/>
      <w:marBottom w:val="0"/>
      <w:divBdr>
        <w:top w:val="none" w:sz="0" w:space="0" w:color="auto"/>
        <w:left w:val="none" w:sz="0" w:space="0" w:color="auto"/>
        <w:bottom w:val="none" w:sz="0" w:space="0" w:color="auto"/>
        <w:right w:val="none" w:sz="0" w:space="0" w:color="auto"/>
      </w:divBdr>
      <w:divsChild>
        <w:div w:id="2048097161">
          <w:marLeft w:val="0"/>
          <w:marRight w:val="0"/>
          <w:marTop w:val="0"/>
          <w:marBottom w:val="0"/>
          <w:divBdr>
            <w:top w:val="none" w:sz="0" w:space="0" w:color="auto"/>
            <w:left w:val="none" w:sz="0" w:space="0" w:color="auto"/>
            <w:bottom w:val="none" w:sz="0" w:space="0" w:color="auto"/>
            <w:right w:val="none" w:sz="0" w:space="0" w:color="auto"/>
          </w:divBdr>
          <w:divsChild>
            <w:div w:id="1416588977">
              <w:marLeft w:val="0"/>
              <w:marRight w:val="0"/>
              <w:marTop w:val="0"/>
              <w:marBottom w:val="0"/>
              <w:divBdr>
                <w:top w:val="none" w:sz="0" w:space="0" w:color="auto"/>
                <w:left w:val="none" w:sz="0" w:space="0" w:color="auto"/>
                <w:bottom w:val="none" w:sz="0" w:space="0" w:color="auto"/>
                <w:right w:val="none" w:sz="0" w:space="0" w:color="auto"/>
              </w:divBdr>
            </w:div>
            <w:div w:id="889808252">
              <w:marLeft w:val="0"/>
              <w:marRight w:val="0"/>
              <w:marTop w:val="0"/>
              <w:marBottom w:val="0"/>
              <w:divBdr>
                <w:top w:val="none" w:sz="0" w:space="0" w:color="auto"/>
                <w:left w:val="none" w:sz="0" w:space="0" w:color="auto"/>
                <w:bottom w:val="none" w:sz="0" w:space="0" w:color="auto"/>
                <w:right w:val="none" w:sz="0" w:space="0" w:color="auto"/>
              </w:divBdr>
            </w:div>
            <w:div w:id="1939482177">
              <w:marLeft w:val="0"/>
              <w:marRight w:val="0"/>
              <w:marTop w:val="0"/>
              <w:marBottom w:val="0"/>
              <w:divBdr>
                <w:top w:val="none" w:sz="0" w:space="0" w:color="auto"/>
                <w:left w:val="none" w:sz="0" w:space="0" w:color="auto"/>
                <w:bottom w:val="none" w:sz="0" w:space="0" w:color="auto"/>
                <w:right w:val="none" w:sz="0" w:space="0" w:color="auto"/>
              </w:divBdr>
            </w:div>
            <w:div w:id="665977071">
              <w:marLeft w:val="0"/>
              <w:marRight w:val="0"/>
              <w:marTop w:val="0"/>
              <w:marBottom w:val="0"/>
              <w:divBdr>
                <w:top w:val="none" w:sz="0" w:space="0" w:color="auto"/>
                <w:left w:val="none" w:sz="0" w:space="0" w:color="auto"/>
                <w:bottom w:val="none" w:sz="0" w:space="0" w:color="auto"/>
                <w:right w:val="none" w:sz="0" w:space="0" w:color="auto"/>
              </w:divBdr>
            </w:div>
            <w:div w:id="1526871312">
              <w:marLeft w:val="0"/>
              <w:marRight w:val="0"/>
              <w:marTop w:val="0"/>
              <w:marBottom w:val="0"/>
              <w:divBdr>
                <w:top w:val="none" w:sz="0" w:space="0" w:color="auto"/>
                <w:left w:val="none" w:sz="0" w:space="0" w:color="auto"/>
                <w:bottom w:val="none" w:sz="0" w:space="0" w:color="auto"/>
                <w:right w:val="none" w:sz="0" w:space="0" w:color="auto"/>
              </w:divBdr>
            </w:div>
            <w:div w:id="885142315">
              <w:marLeft w:val="0"/>
              <w:marRight w:val="0"/>
              <w:marTop w:val="0"/>
              <w:marBottom w:val="0"/>
              <w:divBdr>
                <w:top w:val="none" w:sz="0" w:space="0" w:color="auto"/>
                <w:left w:val="none" w:sz="0" w:space="0" w:color="auto"/>
                <w:bottom w:val="none" w:sz="0" w:space="0" w:color="auto"/>
                <w:right w:val="none" w:sz="0" w:space="0" w:color="auto"/>
              </w:divBdr>
            </w:div>
            <w:div w:id="2116241518">
              <w:marLeft w:val="0"/>
              <w:marRight w:val="0"/>
              <w:marTop w:val="0"/>
              <w:marBottom w:val="0"/>
              <w:divBdr>
                <w:top w:val="none" w:sz="0" w:space="0" w:color="auto"/>
                <w:left w:val="none" w:sz="0" w:space="0" w:color="auto"/>
                <w:bottom w:val="none" w:sz="0" w:space="0" w:color="auto"/>
                <w:right w:val="none" w:sz="0" w:space="0" w:color="auto"/>
              </w:divBdr>
            </w:div>
            <w:div w:id="780732546">
              <w:marLeft w:val="0"/>
              <w:marRight w:val="0"/>
              <w:marTop w:val="0"/>
              <w:marBottom w:val="0"/>
              <w:divBdr>
                <w:top w:val="none" w:sz="0" w:space="0" w:color="auto"/>
                <w:left w:val="none" w:sz="0" w:space="0" w:color="auto"/>
                <w:bottom w:val="none" w:sz="0" w:space="0" w:color="auto"/>
                <w:right w:val="none" w:sz="0" w:space="0" w:color="auto"/>
              </w:divBdr>
            </w:div>
            <w:div w:id="1935480330">
              <w:marLeft w:val="0"/>
              <w:marRight w:val="0"/>
              <w:marTop w:val="0"/>
              <w:marBottom w:val="0"/>
              <w:divBdr>
                <w:top w:val="none" w:sz="0" w:space="0" w:color="auto"/>
                <w:left w:val="none" w:sz="0" w:space="0" w:color="auto"/>
                <w:bottom w:val="none" w:sz="0" w:space="0" w:color="auto"/>
                <w:right w:val="none" w:sz="0" w:space="0" w:color="auto"/>
              </w:divBdr>
            </w:div>
            <w:div w:id="237327075">
              <w:marLeft w:val="0"/>
              <w:marRight w:val="0"/>
              <w:marTop w:val="0"/>
              <w:marBottom w:val="0"/>
              <w:divBdr>
                <w:top w:val="none" w:sz="0" w:space="0" w:color="auto"/>
                <w:left w:val="none" w:sz="0" w:space="0" w:color="auto"/>
                <w:bottom w:val="none" w:sz="0" w:space="0" w:color="auto"/>
                <w:right w:val="none" w:sz="0" w:space="0" w:color="auto"/>
              </w:divBdr>
            </w:div>
            <w:div w:id="1667703627">
              <w:marLeft w:val="0"/>
              <w:marRight w:val="0"/>
              <w:marTop w:val="0"/>
              <w:marBottom w:val="0"/>
              <w:divBdr>
                <w:top w:val="none" w:sz="0" w:space="0" w:color="auto"/>
                <w:left w:val="none" w:sz="0" w:space="0" w:color="auto"/>
                <w:bottom w:val="none" w:sz="0" w:space="0" w:color="auto"/>
                <w:right w:val="none" w:sz="0" w:space="0" w:color="auto"/>
              </w:divBdr>
            </w:div>
            <w:div w:id="2097558463">
              <w:marLeft w:val="0"/>
              <w:marRight w:val="0"/>
              <w:marTop w:val="0"/>
              <w:marBottom w:val="0"/>
              <w:divBdr>
                <w:top w:val="none" w:sz="0" w:space="0" w:color="auto"/>
                <w:left w:val="none" w:sz="0" w:space="0" w:color="auto"/>
                <w:bottom w:val="none" w:sz="0" w:space="0" w:color="auto"/>
                <w:right w:val="none" w:sz="0" w:space="0" w:color="auto"/>
              </w:divBdr>
            </w:div>
            <w:div w:id="783425104">
              <w:marLeft w:val="0"/>
              <w:marRight w:val="0"/>
              <w:marTop w:val="0"/>
              <w:marBottom w:val="0"/>
              <w:divBdr>
                <w:top w:val="none" w:sz="0" w:space="0" w:color="auto"/>
                <w:left w:val="none" w:sz="0" w:space="0" w:color="auto"/>
                <w:bottom w:val="none" w:sz="0" w:space="0" w:color="auto"/>
                <w:right w:val="none" w:sz="0" w:space="0" w:color="auto"/>
              </w:divBdr>
            </w:div>
            <w:div w:id="2097628313">
              <w:marLeft w:val="0"/>
              <w:marRight w:val="0"/>
              <w:marTop w:val="0"/>
              <w:marBottom w:val="0"/>
              <w:divBdr>
                <w:top w:val="none" w:sz="0" w:space="0" w:color="auto"/>
                <w:left w:val="none" w:sz="0" w:space="0" w:color="auto"/>
                <w:bottom w:val="none" w:sz="0" w:space="0" w:color="auto"/>
                <w:right w:val="none" w:sz="0" w:space="0" w:color="auto"/>
              </w:divBdr>
            </w:div>
            <w:div w:id="1242368756">
              <w:marLeft w:val="0"/>
              <w:marRight w:val="0"/>
              <w:marTop w:val="0"/>
              <w:marBottom w:val="0"/>
              <w:divBdr>
                <w:top w:val="none" w:sz="0" w:space="0" w:color="auto"/>
                <w:left w:val="none" w:sz="0" w:space="0" w:color="auto"/>
                <w:bottom w:val="none" w:sz="0" w:space="0" w:color="auto"/>
                <w:right w:val="none" w:sz="0" w:space="0" w:color="auto"/>
              </w:divBdr>
            </w:div>
            <w:div w:id="1043486516">
              <w:marLeft w:val="0"/>
              <w:marRight w:val="0"/>
              <w:marTop w:val="0"/>
              <w:marBottom w:val="0"/>
              <w:divBdr>
                <w:top w:val="none" w:sz="0" w:space="0" w:color="auto"/>
                <w:left w:val="none" w:sz="0" w:space="0" w:color="auto"/>
                <w:bottom w:val="none" w:sz="0" w:space="0" w:color="auto"/>
                <w:right w:val="none" w:sz="0" w:space="0" w:color="auto"/>
              </w:divBdr>
            </w:div>
            <w:div w:id="2077821293">
              <w:marLeft w:val="0"/>
              <w:marRight w:val="0"/>
              <w:marTop w:val="0"/>
              <w:marBottom w:val="0"/>
              <w:divBdr>
                <w:top w:val="none" w:sz="0" w:space="0" w:color="auto"/>
                <w:left w:val="none" w:sz="0" w:space="0" w:color="auto"/>
                <w:bottom w:val="none" w:sz="0" w:space="0" w:color="auto"/>
                <w:right w:val="none" w:sz="0" w:space="0" w:color="auto"/>
              </w:divBdr>
            </w:div>
            <w:div w:id="370346892">
              <w:marLeft w:val="0"/>
              <w:marRight w:val="0"/>
              <w:marTop w:val="0"/>
              <w:marBottom w:val="0"/>
              <w:divBdr>
                <w:top w:val="none" w:sz="0" w:space="0" w:color="auto"/>
                <w:left w:val="none" w:sz="0" w:space="0" w:color="auto"/>
                <w:bottom w:val="none" w:sz="0" w:space="0" w:color="auto"/>
                <w:right w:val="none" w:sz="0" w:space="0" w:color="auto"/>
              </w:divBdr>
            </w:div>
            <w:div w:id="145830465">
              <w:marLeft w:val="0"/>
              <w:marRight w:val="0"/>
              <w:marTop w:val="0"/>
              <w:marBottom w:val="0"/>
              <w:divBdr>
                <w:top w:val="none" w:sz="0" w:space="0" w:color="auto"/>
                <w:left w:val="none" w:sz="0" w:space="0" w:color="auto"/>
                <w:bottom w:val="none" w:sz="0" w:space="0" w:color="auto"/>
                <w:right w:val="none" w:sz="0" w:space="0" w:color="auto"/>
              </w:divBdr>
            </w:div>
            <w:div w:id="1829202283">
              <w:marLeft w:val="0"/>
              <w:marRight w:val="0"/>
              <w:marTop w:val="0"/>
              <w:marBottom w:val="0"/>
              <w:divBdr>
                <w:top w:val="none" w:sz="0" w:space="0" w:color="auto"/>
                <w:left w:val="none" w:sz="0" w:space="0" w:color="auto"/>
                <w:bottom w:val="none" w:sz="0" w:space="0" w:color="auto"/>
                <w:right w:val="none" w:sz="0" w:space="0" w:color="auto"/>
              </w:divBdr>
            </w:div>
            <w:div w:id="1586455613">
              <w:marLeft w:val="0"/>
              <w:marRight w:val="0"/>
              <w:marTop w:val="0"/>
              <w:marBottom w:val="0"/>
              <w:divBdr>
                <w:top w:val="none" w:sz="0" w:space="0" w:color="auto"/>
                <w:left w:val="none" w:sz="0" w:space="0" w:color="auto"/>
                <w:bottom w:val="none" w:sz="0" w:space="0" w:color="auto"/>
                <w:right w:val="none" w:sz="0" w:space="0" w:color="auto"/>
              </w:divBdr>
            </w:div>
            <w:div w:id="276956106">
              <w:marLeft w:val="0"/>
              <w:marRight w:val="0"/>
              <w:marTop w:val="0"/>
              <w:marBottom w:val="0"/>
              <w:divBdr>
                <w:top w:val="none" w:sz="0" w:space="0" w:color="auto"/>
                <w:left w:val="none" w:sz="0" w:space="0" w:color="auto"/>
                <w:bottom w:val="none" w:sz="0" w:space="0" w:color="auto"/>
                <w:right w:val="none" w:sz="0" w:space="0" w:color="auto"/>
              </w:divBdr>
            </w:div>
            <w:div w:id="1632976550">
              <w:marLeft w:val="0"/>
              <w:marRight w:val="0"/>
              <w:marTop w:val="0"/>
              <w:marBottom w:val="0"/>
              <w:divBdr>
                <w:top w:val="none" w:sz="0" w:space="0" w:color="auto"/>
                <w:left w:val="none" w:sz="0" w:space="0" w:color="auto"/>
                <w:bottom w:val="none" w:sz="0" w:space="0" w:color="auto"/>
                <w:right w:val="none" w:sz="0" w:space="0" w:color="auto"/>
              </w:divBdr>
            </w:div>
            <w:div w:id="2117016600">
              <w:marLeft w:val="0"/>
              <w:marRight w:val="0"/>
              <w:marTop w:val="0"/>
              <w:marBottom w:val="0"/>
              <w:divBdr>
                <w:top w:val="none" w:sz="0" w:space="0" w:color="auto"/>
                <w:left w:val="none" w:sz="0" w:space="0" w:color="auto"/>
                <w:bottom w:val="none" w:sz="0" w:space="0" w:color="auto"/>
                <w:right w:val="none" w:sz="0" w:space="0" w:color="auto"/>
              </w:divBdr>
            </w:div>
            <w:div w:id="1743747410">
              <w:marLeft w:val="0"/>
              <w:marRight w:val="0"/>
              <w:marTop w:val="0"/>
              <w:marBottom w:val="0"/>
              <w:divBdr>
                <w:top w:val="none" w:sz="0" w:space="0" w:color="auto"/>
                <w:left w:val="none" w:sz="0" w:space="0" w:color="auto"/>
                <w:bottom w:val="none" w:sz="0" w:space="0" w:color="auto"/>
                <w:right w:val="none" w:sz="0" w:space="0" w:color="auto"/>
              </w:divBdr>
            </w:div>
            <w:div w:id="19788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2025740599">
      <w:bodyDiv w:val="1"/>
      <w:marLeft w:val="0"/>
      <w:marRight w:val="0"/>
      <w:marTop w:val="0"/>
      <w:marBottom w:val="0"/>
      <w:divBdr>
        <w:top w:val="none" w:sz="0" w:space="0" w:color="auto"/>
        <w:left w:val="none" w:sz="0" w:space="0" w:color="auto"/>
        <w:bottom w:val="none" w:sz="0" w:space="0" w:color="auto"/>
        <w:right w:val="none" w:sz="0" w:space="0" w:color="auto"/>
      </w:divBdr>
      <w:divsChild>
        <w:div w:id="1187670610">
          <w:marLeft w:val="0"/>
          <w:marRight w:val="0"/>
          <w:marTop w:val="0"/>
          <w:marBottom w:val="0"/>
          <w:divBdr>
            <w:top w:val="none" w:sz="0" w:space="0" w:color="auto"/>
            <w:left w:val="none" w:sz="0" w:space="0" w:color="auto"/>
            <w:bottom w:val="none" w:sz="0" w:space="0" w:color="auto"/>
            <w:right w:val="none" w:sz="0" w:space="0" w:color="auto"/>
          </w:divBdr>
          <w:divsChild>
            <w:div w:id="2032995892">
              <w:marLeft w:val="0"/>
              <w:marRight w:val="0"/>
              <w:marTop w:val="0"/>
              <w:marBottom w:val="0"/>
              <w:divBdr>
                <w:top w:val="none" w:sz="0" w:space="0" w:color="auto"/>
                <w:left w:val="none" w:sz="0" w:space="0" w:color="auto"/>
                <w:bottom w:val="none" w:sz="0" w:space="0" w:color="auto"/>
                <w:right w:val="none" w:sz="0" w:space="0" w:color="auto"/>
              </w:divBdr>
            </w:div>
            <w:div w:id="1749767087">
              <w:marLeft w:val="0"/>
              <w:marRight w:val="0"/>
              <w:marTop w:val="0"/>
              <w:marBottom w:val="0"/>
              <w:divBdr>
                <w:top w:val="none" w:sz="0" w:space="0" w:color="auto"/>
                <w:left w:val="none" w:sz="0" w:space="0" w:color="auto"/>
                <w:bottom w:val="none" w:sz="0" w:space="0" w:color="auto"/>
                <w:right w:val="none" w:sz="0" w:space="0" w:color="auto"/>
              </w:divBdr>
            </w:div>
            <w:div w:id="1950047623">
              <w:marLeft w:val="0"/>
              <w:marRight w:val="0"/>
              <w:marTop w:val="0"/>
              <w:marBottom w:val="0"/>
              <w:divBdr>
                <w:top w:val="none" w:sz="0" w:space="0" w:color="auto"/>
                <w:left w:val="none" w:sz="0" w:space="0" w:color="auto"/>
                <w:bottom w:val="none" w:sz="0" w:space="0" w:color="auto"/>
                <w:right w:val="none" w:sz="0" w:space="0" w:color="auto"/>
              </w:divBdr>
            </w:div>
            <w:div w:id="666903958">
              <w:marLeft w:val="0"/>
              <w:marRight w:val="0"/>
              <w:marTop w:val="0"/>
              <w:marBottom w:val="0"/>
              <w:divBdr>
                <w:top w:val="none" w:sz="0" w:space="0" w:color="auto"/>
                <w:left w:val="none" w:sz="0" w:space="0" w:color="auto"/>
                <w:bottom w:val="none" w:sz="0" w:space="0" w:color="auto"/>
                <w:right w:val="none" w:sz="0" w:space="0" w:color="auto"/>
              </w:divBdr>
            </w:div>
            <w:div w:id="2030137841">
              <w:marLeft w:val="0"/>
              <w:marRight w:val="0"/>
              <w:marTop w:val="0"/>
              <w:marBottom w:val="0"/>
              <w:divBdr>
                <w:top w:val="none" w:sz="0" w:space="0" w:color="auto"/>
                <w:left w:val="none" w:sz="0" w:space="0" w:color="auto"/>
                <w:bottom w:val="none" w:sz="0" w:space="0" w:color="auto"/>
                <w:right w:val="none" w:sz="0" w:space="0" w:color="auto"/>
              </w:divBdr>
            </w:div>
            <w:div w:id="1157720156">
              <w:marLeft w:val="0"/>
              <w:marRight w:val="0"/>
              <w:marTop w:val="0"/>
              <w:marBottom w:val="0"/>
              <w:divBdr>
                <w:top w:val="none" w:sz="0" w:space="0" w:color="auto"/>
                <w:left w:val="none" w:sz="0" w:space="0" w:color="auto"/>
                <w:bottom w:val="none" w:sz="0" w:space="0" w:color="auto"/>
                <w:right w:val="none" w:sz="0" w:space="0" w:color="auto"/>
              </w:divBdr>
            </w:div>
            <w:div w:id="876814644">
              <w:marLeft w:val="0"/>
              <w:marRight w:val="0"/>
              <w:marTop w:val="0"/>
              <w:marBottom w:val="0"/>
              <w:divBdr>
                <w:top w:val="none" w:sz="0" w:space="0" w:color="auto"/>
                <w:left w:val="none" w:sz="0" w:space="0" w:color="auto"/>
                <w:bottom w:val="none" w:sz="0" w:space="0" w:color="auto"/>
                <w:right w:val="none" w:sz="0" w:space="0" w:color="auto"/>
              </w:divBdr>
            </w:div>
            <w:div w:id="1358627304">
              <w:marLeft w:val="0"/>
              <w:marRight w:val="0"/>
              <w:marTop w:val="0"/>
              <w:marBottom w:val="0"/>
              <w:divBdr>
                <w:top w:val="none" w:sz="0" w:space="0" w:color="auto"/>
                <w:left w:val="none" w:sz="0" w:space="0" w:color="auto"/>
                <w:bottom w:val="none" w:sz="0" w:space="0" w:color="auto"/>
                <w:right w:val="none" w:sz="0" w:space="0" w:color="auto"/>
              </w:divBdr>
            </w:div>
            <w:div w:id="703091109">
              <w:marLeft w:val="0"/>
              <w:marRight w:val="0"/>
              <w:marTop w:val="0"/>
              <w:marBottom w:val="0"/>
              <w:divBdr>
                <w:top w:val="none" w:sz="0" w:space="0" w:color="auto"/>
                <w:left w:val="none" w:sz="0" w:space="0" w:color="auto"/>
                <w:bottom w:val="none" w:sz="0" w:space="0" w:color="auto"/>
                <w:right w:val="none" w:sz="0" w:space="0" w:color="auto"/>
              </w:divBdr>
            </w:div>
            <w:div w:id="887574716">
              <w:marLeft w:val="0"/>
              <w:marRight w:val="0"/>
              <w:marTop w:val="0"/>
              <w:marBottom w:val="0"/>
              <w:divBdr>
                <w:top w:val="none" w:sz="0" w:space="0" w:color="auto"/>
                <w:left w:val="none" w:sz="0" w:space="0" w:color="auto"/>
                <w:bottom w:val="none" w:sz="0" w:space="0" w:color="auto"/>
                <w:right w:val="none" w:sz="0" w:space="0" w:color="auto"/>
              </w:divBdr>
            </w:div>
            <w:div w:id="1847750482">
              <w:marLeft w:val="0"/>
              <w:marRight w:val="0"/>
              <w:marTop w:val="0"/>
              <w:marBottom w:val="0"/>
              <w:divBdr>
                <w:top w:val="none" w:sz="0" w:space="0" w:color="auto"/>
                <w:left w:val="none" w:sz="0" w:space="0" w:color="auto"/>
                <w:bottom w:val="none" w:sz="0" w:space="0" w:color="auto"/>
                <w:right w:val="none" w:sz="0" w:space="0" w:color="auto"/>
              </w:divBdr>
            </w:div>
            <w:div w:id="928121644">
              <w:marLeft w:val="0"/>
              <w:marRight w:val="0"/>
              <w:marTop w:val="0"/>
              <w:marBottom w:val="0"/>
              <w:divBdr>
                <w:top w:val="none" w:sz="0" w:space="0" w:color="auto"/>
                <w:left w:val="none" w:sz="0" w:space="0" w:color="auto"/>
                <w:bottom w:val="none" w:sz="0" w:space="0" w:color="auto"/>
                <w:right w:val="none" w:sz="0" w:space="0" w:color="auto"/>
              </w:divBdr>
            </w:div>
            <w:div w:id="972371306">
              <w:marLeft w:val="0"/>
              <w:marRight w:val="0"/>
              <w:marTop w:val="0"/>
              <w:marBottom w:val="0"/>
              <w:divBdr>
                <w:top w:val="none" w:sz="0" w:space="0" w:color="auto"/>
                <w:left w:val="none" w:sz="0" w:space="0" w:color="auto"/>
                <w:bottom w:val="none" w:sz="0" w:space="0" w:color="auto"/>
                <w:right w:val="none" w:sz="0" w:space="0" w:color="auto"/>
              </w:divBdr>
            </w:div>
            <w:div w:id="952250309">
              <w:marLeft w:val="0"/>
              <w:marRight w:val="0"/>
              <w:marTop w:val="0"/>
              <w:marBottom w:val="0"/>
              <w:divBdr>
                <w:top w:val="none" w:sz="0" w:space="0" w:color="auto"/>
                <w:left w:val="none" w:sz="0" w:space="0" w:color="auto"/>
                <w:bottom w:val="none" w:sz="0" w:space="0" w:color="auto"/>
                <w:right w:val="none" w:sz="0" w:space="0" w:color="auto"/>
              </w:divBdr>
            </w:div>
            <w:div w:id="1068922184">
              <w:marLeft w:val="0"/>
              <w:marRight w:val="0"/>
              <w:marTop w:val="0"/>
              <w:marBottom w:val="0"/>
              <w:divBdr>
                <w:top w:val="none" w:sz="0" w:space="0" w:color="auto"/>
                <w:left w:val="none" w:sz="0" w:space="0" w:color="auto"/>
                <w:bottom w:val="none" w:sz="0" w:space="0" w:color="auto"/>
                <w:right w:val="none" w:sz="0" w:space="0" w:color="auto"/>
              </w:divBdr>
            </w:div>
            <w:div w:id="1696467005">
              <w:marLeft w:val="0"/>
              <w:marRight w:val="0"/>
              <w:marTop w:val="0"/>
              <w:marBottom w:val="0"/>
              <w:divBdr>
                <w:top w:val="none" w:sz="0" w:space="0" w:color="auto"/>
                <w:left w:val="none" w:sz="0" w:space="0" w:color="auto"/>
                <w:bottom w:val="none" w:sz="0" w:space="0" w:color="auto"/>
                <w:right w:val="none" w:sz="0" w:space="0" w:color="auto"/>
              </w:divBdr>
            </w:div>
            <w:div w:id="277177246">
              <w:marLeft w:val="0"/>
              <w:marRight w:val="0"/>
              <w:marTop w:val="0"/>
              <w:marBottom w:val="0"/>
              <w:divBdr>
                <w:top w:val="none" w:sz="0" w:space="0" w:color="auto"/>
                <w:left w:val="none" w:sz="0" w:space="0" w:color="auto"/>
                <w:bottom w:val="none" w:sz="0" w:space="0" w:color="auto"/>
                <w:right w:val="none" w:sz="0" w:space="0" w:color="auto"/>
              </w:divBdr>
            </w:div>
            <w:div w:id="1439981940">
              <w:marLeft w:val="0"/>
              <w:marRight w:val="0"/>
              <w:marTop w:val="0"/>
              <w:marBottom w:val="0"/>
              <w:divBdr>
                <w:top w:val="none" w:sz="0" w:space="0" w:color="auto"/>
                <w:left w:val="none" w:sz="0" w:space="0" w:color="auto"/>
                <w:bottom w:val="none" w:sz="0" w:space="0" w:color="auto"/>
                <w:right w:val="none" w:sz="0" w:space="0" w:color="auto"/>
              </w:divBdr>
            </w:div>
            <w:div w:id="849874402">
              <w:marLeft w:val="0"/>
              <w:marRight w:val="0"/>
              <w:marTop w:val="0"/>
              <w:marBottom w:val="0"/>
              <w:divBdr>
                <w:top w:val="none" w:sz="0" w:space="0" w:color="auto"/>
                <w:left w:val="none" w:sz="0" w:space="0" w:color="auto"/>
                <w:bottom w:val="none" w:sz="0" w:space="0" w:color="auto"/>
                <w:right w:val="none" w:sz="0" w:space="0" w:color="auto"/>
              </w:divBdr>
            </w:div>
            <w:div w:id="475950556">
              <w:marLeft w:val="0"/>
              <w:marRight w:val="0"/>
              <w:marTop w:val="0"/>
              <w:marBottom w:val="0"/>
              <w:divBdr>
                <w:top w:val="none" w:sz="0" w:space="0" w:color="auto"/>
                <w:left w:val="none" w:sz="0" w:space="0" w:color="auto"/>
                <w:bottom w:val="none" w:sz="0" w:space="0" w:color="auto"/>
                <w:right w:val="none" w:sz="0" w:space="0" w:color="auto"/>
              </w:divBdr>
            </w:div>
            <w:div w:id="811211951">
              <w:marLeft w:val="0"/>
              <w:marRight w:val="0"/>
              <w:marTop w:val="0"/>
              <w:marBottom w:val="0"/>
              <w:divBdr>
                <w:top w:val="none" w:sz="0" w:space="0" w:color="auto"/>
                <w:left w:val="none" w:sz="0" w:space="0" w:color="auto"/>
                <w:bottom w:val="none" w:sz="0" w:space="0" w:color="auto"/>
                <w:right w:val="none" w:sz="0" w:space="0" w:color="auto"/>
              </w:divBdr>
            </w:div>
            <w:div w:id="2129425086">
              <w:marLeft w:val="0"/>
              <w:marRight w:val="0"/>
              <w:marTop w:val="0"/>
              <w:marBottom w:val="0"/>
              <w:divBdr>
                <w:top w:val="none" w:sz="0" w:space="0" w:color="auto"/>
                <w:left w:val="none" w:sz="0" w:space="0" w:color="auto"/>
                <w:bottom w:val="none" w:sz="0" w:space="0" w:color="auto"/>
                <w:right w:val="none" w:sz="0" w:space="0" w:color="auto"/>
              </w:divBdr>
            </w:div>
            <w:div w:id="247151806">
              <w:marLeft w:val="0"/>
              <w:marRight w:val="0"/>
              <w:marTop w:val="0"/>
              <w:marBottom w:val="0"/>
              <w:divBdr>
                <w:top w:val="none" w:sz="0" w:space="0" w:color="auto"/>
                <w:left w:val="none" w:sz="0" w:space="0" w:color="auto"/>
                <w:bottom w:val="none" w:sz="0" w:space="0" w:color="auto"/>
                <w:right w:val="none" w:sz="0" w:space="0" w:color="auto"/>
              </w:divBdr>
            </w:div>
            <w:div w:id="15861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9867">
      <w:bodyDiv w:val="1"/>
      <w:marLeft w:val="0"/>
      <w:marRight w:val="0"/>
      <w:marTop w:val="0"/>
      <w:marBottom w:val="0"/>
      <w:divBdr>
        <w:top w:val="none" w:sz="0" w:space="0" w:color="auto"/>
        <w:left w:val="none" w:sz="0" w:space="0" w:color="auto"/>
        <w:bottom w:val="none" w:sz="0" w:space="0" w:color="auto"/>
        <w:right w:val="none" w:sz="0" w:space="0" w:color="auto"/>
      </w:divBdr>
      <w:divsChild>
        <w:div w:id="1137336497">
          <w:marLeft w:val="0"/>
          <w:marRight w:val="0"/>
          <w:marTop w:val="0"/>
          <w:marBottom w:val="0"/>
          <w:divBdr>
            <w:top w:val="none" w:sz="0" w:space="0" w:color="auto"/>
            <w:left w:val="none" w:sz="0" w:space="0" w:color="auto"/>
            <w:bottom w:val="none" w:sz="0" w:space="0" w:color="auto"/>
            <w:right w:val="none" w:sz="0" w:space="0" w:color="auto"/>
          </w:divBdr>
          <w:divsChild>
            <w:div w:id="140924353">
              <w:marLeft w:val="0"/>
              <w:marRight w:val="0"/>
              <w:marTop w:val="0"/>
              <w:marBottom w:val="0"/>
              <w:divBdr>
                <w:top w:val="none" w:sz="0" w:space="0" w:color="auto"/>
                <w:left w:val="none" w:sz="0" w:space="0" w:color="auto"/>
                <w:bottom w:val="none" w:sz="0" w:space="0" w:color="auto"/>
                <w:right w:val="none" w:sz="0" w:space="0" w:color="auto"/>
              </w:divBdr>
            </w:div>
            <w:div w:id="1586575506">
              <w:marLeft w:val="0"/>
              <w:marRight w:val="0"/>
              <w:marTop w:val="0"/>
              <w:marBottom w:val="0"/>
              <w:divBdr>
                <w:top w:val="none" w:sz="0" w:space="0" w:color="auto"/>
                <w:left w:val="none" w:sz="0" w:space="0" w:color="auto"/>
                <w:bottom w:val="none" w:sz="0" w:space="0" w:color="auto"/>
                <w:right w:val="none" w:sz="0" w:space="0" w:color="auto"/>
              </w:divBdr>
            </w:div>
            <w:div w:id="1424256827">
              <w:marLeft w:val="0"/>
              <w:marRight w:val="0"/>
              <w:marTop w:val="0"/>
              <w:marBottom w:val="0"/>
              <w:divBdr>
                <w:top w:val="none" w:sz="0" w:space="0" w:color="auto"/>
                <w:left w:val="none" w:sz="0" w:space="0" w:color="auto"/>
                <w:bottom w:val="none" w:sz="0" w:space="0" w:color="auto"/>
                <w:right w:val="none" w:sz="0" w:space="0" w:color="auto"/>
              </w:divBdr>
            </w:div>
            <w:div w:id="1312640721">
              <w:marLeft w:val="0"/>
              <w:marRight w:val="0"/>
              <w:marTop w:val="0"/>
              <w:marBottom w:val="0"/>
              <w:divBdr>
                <w:top w:val="none" w:sz="0" w:space="0" w:color="auto"/>
                <w:left w:val="none" w:sz="0" w:space="0" w:color="auto"/>
                <w:bottom w:val="none" w:sz="0" w:space="0" w:color="auto"/>
                <w:right w:val="none" w:sz="0" w:space="0" w:color="auto"/>
              </w:divBdr>
            </w:div>
            <w:div w:id="1085423569">
              <w:marLeft w:val="0"/>
              <w:marRight w:val="0"/>
              <w:marTop w:val="0"/>
              <w:marBottom w:val="0"/>
              <w:divBdr>
                <w:top w:val="none" w:sz="0" w:space="0" w:color="auto"/>
                <w:left w:val="none" w:sz="0" w:space="0" w:color="auto"/>
                <w:bottom w:val="none" w:sz="0" w:space="0" w:color="auto"/>
                <w:right w:val="none" w:sz="0" w:space="0" w:color="auto"/>
              </w:divBdr>
            </w:div>
            <w:div w:id="1145511615">
              <w:marLeft w:val="0"/>
              <w:marRight w:val="0"/>
              <w:marTop w:val="0"/>
              <w:marBottom w:val="0"/>
              <w:divBdr>
                <w:top w:val="none" w:sz="0" w:space="0" w:color="auto"/>
                <w:left w:val="none" w:sz="0" w:space="0" w:color="auto"/>
                <w:bottom w:val="none" w:sz="0" w:space="0" w:color="auto"/>
                <w:right w:val="none" w:sz="0" w:space="0" w:color="auto"/>
              </w:divBdr>
            </w:div>
            <w:div w:id="137888723">
              <w:marLeft w:val="0"/>
              <w:marRight w:val="0"/>
              <w:marTop w:val="0"/>
              <w:marBottom w:val="0"/>
              <w:divBdr>
                <w:top w:val="none" w:sz="0" w:space="0" w:color="auto"/>
                <w:left w:val="none" w:sz="0" w:space="0" w:color="auto"/>
                <w:bottom w:val="none" w:sz="0" w:space="0" w:color="auto"/>
                <w:right w:val="none" w:sz="0" w:space="0" w:color="auto"/>
              </w:divBdr>
            </w:div>
            <w:div w:id="1115709109">
              <w:marLeft w:val="0"/>
              <w:marRight w:val="0"/>
              <w:marTop w:val="0"/>
              <w:marBottom w:val="0"/>
              <w:divBdr>
                <w:top w:val="none" w:sz="0" w:space="0" w:color="auto"/>
                <w:left w:val="none" w:sz="0" w:space="0" w:color="auto"/>
                <w:bottom w:val="none" w:sz="0" w:space="0" w:color="auto"/>
                <w:right w:val="none" w:sz="0" w:space="0" w:color="auto"/>
              </w:divBdr>
            </w:div>
            <w:div w:id="1614440039">
              <w:marLeft w:val="0"/>
              <w:marRight w:val="0"/>
              <w:marTop w:val="0"/>
              <w:marBottom w:val="0"/>
              <w:divBdr>
                <w:top w:val="none" w:sz="0" w:space="0" w:color="auto"/>
                <w:left w:val="none" w:sz="0" w:space="0" w:color="auto"/>
                <w:bottom w:val="none" w:sz="0" w:space="0" w:color="auto"/>
                <w:right w:val="none" w:sz="0" w:space="0" w:color="auto"/>
              </w:divBdr>
            </w:div>
            <w:div w:id="451092739">
              <w:marLeft w:val="0"/>
              <w:marRight w:val="0"/>
              <w:marTop w:val="0"/>
              <w:marBottom w:val="0"/>
              <w:divBdr>
                <w:top w:val="none" w:sz="0" w:space="0" w:color="auto"/>
                <w:left w:val="none" w:sz="0" w:space="0" w:color="auto"/>
                <w:bottom w:val="none" w:sz="0" w:space="0" w:color="auto"/>
                <w:right w:val="none" w:sz="0" w:space="0" w:color="auto"/>
              </w:divBdr>
            </w:div>
            <w:div w:id="122308355">
              <w:marLeft w:val="0"/>
              <w:marRight w:val="0"/>
              <w:marTop w:val="0"/>
              <w:marBottom w:val="0"/>
              <w:divBdr>
                <w:top w:val="none" w:sz="0" w:space="0" w:color="auto"/>
                <w:left w:val="none" w:sz="0" w:space="0" w:color="auto"/>
                <w:bottom w:val="none" w:sz="0" w:space="0" w:color="auto"/>
                <w:right w:val="none" w:sz="0" w:space="0" w:color="auto"/>
              </w:divBdr>
            </w:div>
            <w:div w:id="1570000642">
              <w:marLeft w:val="0"/>
              <w:marRight w:val="0"/>
              <w:marTop w:val="0"/>
              <w:marBottom w:val="0"/>
              <w:divBdr>
                <w:top w:val="none" w:sz="0" w:space="0" w:color="auto"/>
                <w:left w:val="none" w:sz="0" w:space="0" w:color="auto"/>
                <w:bottom w:val="none" w:sz="0" w:space="0" w:color="auto"/>
                <w:right w:val="none" w:sz="0" w:space="0" w:color="auto"/>
              </w:divBdr>
            </w:div>
            <w:div w:id="451903483">
              <w:marLeft w:val="0"/>
              <w:marRight w:val="0"/>
              <w:marTop w:val="0"/>
              <w:marBottom w:val="0"/>
              <w:divBdr>
                <w:top w:val="none" w:sz="0" w:space="0" w:color="auto"/>
                <w:left w:val="none" w:sz="0" w:space="0" w:color="auto"/>
                <w:bottom w:val="none" w:sz="0" w:space="0" w:color="auto"/>
                <w:right w:val="none" w:sz="0" w:space="0" w:color="auto"/>
              </w:divBdr>
            </w:div>
            <w:div w:id="1957639216">
              <w:marLeft w:val="0"/>
              <w:marRight w:val="0"/>
              <w:marTop w:val="0"/>
              <w:marBottom w:val="0"/>
              <w:divBdr>
                <w:top w:val="none" w:sz="0" w:space="0" w:color="auto"/>
                <w:left w:val="none" w:sz="0" w:space="0" w:color="auto"/>
                <w:bottom w:val="none" w:sz="0" w:space="0" w:color="auto"/>
                <w:right w:val="none" w:sz="0" w:space="0" w:color="auto"/>
              </w:divBdr>
            </w:div>
            <w:div w:id="458651401">
              <w:marLeft w:val="0"/>
              <w:marRight w:val="0"/>
              <w:marTop w:val="0"/>
              <w:marBottom w:val="0"/>
              <w:divBdr>
                <w:top w:val="none" w:sz="0" w:space="0" w:color="auto"/>
                <w:left w:val="none" w:sz="0" w:space="0" w:color="auto"/>
                <w:bottom w:val="none" w:sz="0" w:space="0" w:color="auto"/>
                <w:right w:val="none" w:sz="0" w:space="0" w:color="auto"/>
              </w:divBdr>
            </w:div>
            <w:div w:id="793526713">
              <w:marLeft w:val="0"/>
              <w:marRight w:val="0"/>
              <w:marTop w:val="0"/>
              <w:marBottom w:val="0"/>
              <w:divBdr>
                <w:top w:val="none" w:sz="0" w:space="0" w:color="auto"/>
                <w:left w:val="none" w:sz="0" w:space="0" w:color="auto"/>
                <w:bottom w:val="none" w:sz="0" w:space="0" w:color="auto"/>
                <w:right w:val="none" w:sz="0" w:space="0" w:color="auto"/>
              </w:divBdr>
            </w:div>
            <w:div w:id="1614896720">
              <w:marLeft w:val="0"/>
              <w:marRight w:val="0"/>
              <w:marTop w:val="0"/>
              <w:marBottom w:val="0"/>
              <w:divBdr>
                <w:top w:val="none" w:sz="0" w:space="0" w:color="auto"/>
                <w:left w:val="none" w:sz="0" w:space="0" w:color="auto"/>
                <w:bottom w:val="none" w:sz="0" w:space="0" w:color="auto"/>
                <w:right w:val="none" w:sz="0" w:space="0" w:color="auto"/>
              </w:divBdr>
            </w:div>
            <w:div w:id="1075249762">
              <w:marLeft w:val="0"/>
              <w:marRight w:val="0"/>
              <w:marTop w:val="0"/>
              <w:marBottom w:val="0"/>
              <w:divBdr>
                <w:top w:val="none" w:sz="0" w:space="0" w:color="auto"/>
                <w:left w:val="none" w:sz="0" w:space="0" w:color="auto"/>
                <w:bottom w:val="none" w:sz="0" w:space="0" w:color="auto"/>
                <w:right w:val="none" w:sz="0" w:space="0" w:color="auto"/>
              </w:divBdr>
            </w:div>
            <w:div w:id="1904215936">
              <w:marLeft w:val="0"/>
              <w:marRight w:val="0"/>
              <w:marTop w:val="0"/>
              <w:marBottom w:val="0"/>
              <w:divBdr>
                <w:top w:val="none" w:sz="0" w:space="0" w:color="auto"/>
                <w:left w:val="none" w:sz="0" w:space="0" w:color="auto"/>
                <w:bottom w:val="none" w:sz="0" w:space="0" w:color="auto"/>
                <w:right w:val="none" w:sz="0" w:space="0" w:color="auto"/>
              </w:divBdr>
            </w:div>
            <w:div w:id="994185292">
              <w:marLeft w:val="0"/>
              <w:marRight w:val="0"/>
              <w:marTop w:val="0"/>
              <w:marBottom w:val="0"/>
              <w:divBdr>
                <w:top w:val="none" w:sz="0" w:space="0" w:color="auto"/>
                <w:left w:val="none" w:sz="0" w:space="0" w:color="auto"/>
                <w:bottom w:val="none" w:sz="0" w:space="0" w:color="auto"/>
                <w:right w:val="none" w:sz="0" w:space="0" w:color="auto"/>
              </w:divBdr>
            </w:div>
            <w:div w:id="1088431127">
              <w:marLeft w:val="0"/>
              <w:marRight w:val="0"/>
              <w:marTop w:val="0"/>
              <w:marBottom w:val="0"/>
              <w:divBdr>
                <w:top w:val="none" w:sz="0" w:space="0" w:color="auto"/>
                <w:left w:val="none" w:sz="0" w:space="0" w:color="auto"/>
                <w:bottom w:val="none" w:sz="0" w:space="0" w:color="auto"/>
                <w:right w:val="none" w:sz="0" w:space="0" w:color="auto"/>
              </w:divBdr>
            </w:div>
            <w:div w:id="332612564">
              <w:marLeft w:val="0"/>
              <w:marRight w:val="0"/>
              <w:marTop w:val="0"/>
              <w:marBottom w:val="0"/>
              <w:divBdr>
                <w:top w:val="none" w:sz="0" w:space="0" w:color="auto"/>
                <w:left w:val="none" w:sz="0" w:space="0" w:color="auto"/>
                <w:bottom w:val="none" w:sz="0" w:space="0" w:color="auto"/>
                <w:right w:val="none" w:sz="0" w:space="0" w:color="auto"/>
              </w:divBdr>
            </w:div>
            <w:div w:id="646014838">
              <w:marLeft w:val="0"/>
              <w:marRight w:val="0"/>
              <w:marTop w:val="0"/>
              <w:marBottom w:val="0"/>
              <w:divBdr>
                <w:top w:val="none" w:sz="0" w:space="0" w:color="auto"/>
                <w:left w:val="none" w:sz="0" w:space="0" w:color="auto"/>
                <w:bottom w:val="none" w:sz="0" w:space="0" w:color="auto"/>
                <w:right w:val="none" w:sz="0" w:space="0" w:color="auto"/>
              </w:divBdr>
            </w:div>
            <w:div w:id="864515239">
              <w:marLeft w:val="0"/>
              <w:marRight w:val="0"/>
              <w:marTop w:val="0"/>
              <w:marBottom w:val="0"/>
              <w:divBdr>
                <w:top w:val="none" w:sz="0" w:space="0" w:color="auto"/>
                <w:left w:val="none" w:sz="0" w:space="0" w:color="auto"/>
                <w:bottom w:val="none" w:sz="0" w:space="0" w:color="auto"/>
                <w:right w:val="none" w:sz="0" w:space="0" w:color="auto"/>
              </w:divBdr>
            </w:div>
            <w:div w:id="16569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free@GLIBC_2.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5\Assignment-SEM05-2019\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A3EB2-4AF4-4F51-A6F1-801D7A29A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105</TotalTime>
  <Pages>1</Pages>
  <Words>3130</Words>
  <Characters>17843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45</cp:revision>
  <cp:lastPrinted>2019-10-23T14:06:00Z</cp:lastPrinted>
  <dcterms:created xsi:type="dcterms:W3CDTF">2019-10-11T20:29:00Z</dcterms:created>
  <dcterms:modified xsi:type="dcterms:W3CDTF">2019-10-23T14:06:00Z</dcterms:modified>
</cp:coreProperties>
</file>